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8C" w:rsidRDefault="0094448C" w:rsidP="005968F1">
      <w:pPr>
        <w:pStyle w:val="ab"/>
      </w:pPr>
    </w:p>
    <w:p w:rsidR="00F532CA" w:rsidRDefault="00F532CA" w:rsidP="00F532CA">
      <w:pPr>
        <w:pStyle w:val="aff6"/>
        <w:ind w:left="0" w:firstLine="0"/>
        <w:jc w:val="both"/>
      </w:pPr>
    </w:p>
    <w:p w:rsidR="00F532CA" w:rsidRDefault="00F532CA" w:rsidP="005968F1">
      <w:pPr>
        <w:pStyle w:val="aff6"/>
      </w:pPr>
    </w:p>
    <w:p w:rsidR="00F532CA" w:rsidRDefault="00F532CA" w:rsidP="005968F1">
      <w:pPr>
        <w:pStyle w:val="aff6"/>
      </w:pP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 xml:space="preserve">ОПИСАНИЕ ФОРМАТА </w:t>
      </w: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 xml:space="preserve">ЭЛЕКТРОННОГО СЕРВИСА СМЭВ </w:t>
      </w:r>
    </w:p>
    <w:p w:rsidR="009A070E" w:rsidRPr="006B73E9" w:rsidRDefault="009A070E" w:rsidP="009A070E">
      <w:pPr>
        <w:pStyle w:val="aff6"/>
        <w:spacing w:before="0"/>
        <w:rPr>
          <w:sz w:val="32"/>
          <w:szCs w:val="32"/>
        </w:rPr>
      </w:pPr>
      <w:r w:rsidRPr="006B73E9">
        <w:rPr>
          <w:sz w:val="32"/>
          <w:szCs w:val="32"/>
        </w:rPr>
        <w:t>И</w:t>
      </w:r>
    </w:p>
    <w:p w:rsidR="00F532CA" w:rsidRDefault="007405FF" w:rsidP="009A070E">
      <w:pPr>
        <w:pStyle w:val="aff2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9A070E">
      <w:pPr>
        <w:pStyle w:val="aff2"/>
        <w:spacing w:before="0"/>
      </w:pPr>
      <w:r>
        <w:t>электронного сервиса смэв</w:t>
      </w: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3D181E" w:rsidRPr="00652479" w:rsidRDefault="00B34310" w:rsidP="00652479">
      <w:pPr>
        <w:pStyle w:val="aff6"/>
        <w:rPr>
          <w:sz w:val="24"/>
          <w:szCs w:val="24"/>
        </w:rPr>
      </w:pPr>
      <w:r w:rsidRPr="00652479">
        <w:rPr>
          <w:sz w:val="24"/>
          <w:szCs w:val="24"/>
        </w:rPr>
        <w:t xml:space="preserve">Сведения </w:t>
      </w:r>
      <w:r w:rsidR="00652479" w:rsidRPr="00652479">
        <w:rPr>
          <w:sz w:val="24"/>
          <w:szCs w:val="24"/>
        </w:rPr>
        <w:t xml:space="preserve">о </w:t>
      </w:r>
      <w:r w:rsidR="00662881" w:rsidRPr="00662881">
        <w:rPr>
          <w:sz w:val="24"/>
          <w:szCs w:val="24"/>
        </w:rPr>
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</w:p>
    <w:p w:rsidR="003D181E" w:rsidRPr="002D5B49" w:rsidRDefault="003D181E" w:rsidP="00F532CA">
      <w:pPr>
        <w:pStyle w:val="aff6"/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1"/>
        <w:ind w:left="284" w:firstLine="567"/>
        <w:jc w:val="left"/>
        <w:rPr>
          <w:sz w:val="22"/>
          <w:szCs w:val="22"/>
        </w:rPr>
      </w:pPr>
    </w:p>
    <w:p w:rsidR="00A44E7B" w:rsidRPr="00B67363" w:rsidRDefault="00A44E7B" w:rsidP="00F158E0">
      <w:pPr>
        <w:pStyle w:val="affff3"/>
        <w:rPr>
          <w:szCs w:val="22"/>
        </w:rPr>
      </w:pPr>
      <w:r w:rsidRPr="005968F1">
        <w:rPr>
          <w:szCs w:val="22"/>
        </w:rPr>
        <w:t>Дата</w:t>
      </w:r>
      <w:r w:rsidRPr="005968F1">
        <w:t>:</w:t>
      </w:r>
      <w:r w:rsidRPr="005968F1">
        <w:rPr>
          <w:szCs w:val="22"/>
        </w:rPr>
        <w:t xml:space="preserve"> </w:t>
      </w:r>
      <w:r w:rsidR="00F158E0" w:rsidRPr="00B67363">
        <w:rPr>
          <w:szCs w:val="22"/>
        </w:rPr>
        <w:t>15</w:t>
      </w:r>
      <w:r w:rsidR="000D2F78">
        <w:rPr>
          <w:szCs w:val="22"/>
        </w:rPr>
        <w:t>.</w:t>
      </w:r>
      <w:r w:rsidR="00F158E0" w:rsidRPr="00B67363">
        <w:rPr>
          <w:szCs w:val="22"/>
        </w:rPr>
        <w:t>02</w:t>
      </w:r>
      <w:r w:rsidR="000D2F78">
        <w:rPr>
          <w:szCs w:val="22"/>
        </w:rPr>
        <w:t>.</w:t>
      </w:r>
      <w:r w:rsidR="00F158E0">
        <w:rPr>
          <w:szCs w:val="22"/>
        </w:rPr>
        <w:t>201</w:t>
      </w:r>
      <w:r w:rsidR="00F158E0" w:rsidRPr="00B67363">
        <w:rPr>
          <w:szCs w:val="22"/>
        </w:rPr>
        <w:t>3</w:t>
      </w:r>
    </w:p>
    <w:p w:rsidR="00D461C7" w:rsidRPr="00B67363" w:rsidRDefault="0094448C" w:rsidP="00F158E0">
      <w:pPr>
        <w:pStyle w:val="affff3"/>
        <w:rPr>
          <w:szCs w:val="32"/>
        </w:rPr>
      </w:pPr>
      <w:r w:rsidRPr="005968F1">
        <w:rPr>
          <w:szCs w:val="32"/>
        </w:rPr>
        <w:t>Версия</w:t>
      </w:r>
      <w:r w:rsidR="00A44E7B" w:rsidRPr="005968F1">
        <w:t xml:space="preserve">: </w:t>
      </w:r>
      <w:r w:rsidR="00814D30">
        <w:rPr>
          <w:szCs w:val="22"/>
        </w:rPr>
        <w:t>1.</w:t>
      </w:r>
      <w:r w:rsidR="00F158E0">
        <w:rPr>
          <w:szCs w:val="22"/>
        </w:rPr>
        <w:t>0</w:t>
      </w:r>
      <w:r w:rsidR="00F158E0" w:rsidRPr="00B67363">
        <w:rPr>
          <w:szCs w:val="22"/>
        </w:rPr>
        <w:t>6</w:t>
      </w:r>
    </w:p>
    <w:p w:rsidR="00A44E7B" w:rsidRPr="00235A15" w:rsidRDefault="00EF7C80" w:rsidP="005968F1">
      <w:pPr>
        <w:pStyle w:val="affff3"/>
      </w:pPr>
      <w:r w:rsidRPr="00A44E7B">
        <w:t>Листов</w:t>
      </w:r>
      <w:r w:rsidR="00BD7438">
        <w:t>:</w:t>
      </w:r>
      <w:r w:rsidR="00BD7438" w:rsidRPr="00BD7438">
        <w:t xml:space="preserve"> </w:t>
      </w:r>
      <w:r w:rsidR="00B73F20">
        <w:t xml:space="preserve"> </w:t>
      </w:r>
      <w:r w:rsidR="00D213BE">
        <w:t>50</w:t>
      </w:r>
    </w:p>
    <w:p w:rsidR="00442D39" w:rsidRPr="0057275E" w:rsidRDefault="004C7607" w:rsidP="004C7607">
      <w:pPr>
        <w:pStyle w:val="affff3"/>
      </w:pPr>
      <w:r w:rsidRPr="00FA2D8B">
        <w:br w:type="page"/>
      </w:r>
      <w:r w:rsidR="00442D39" w:rsidRPr="0057275E">
        <w:lastRenderedPageBreak/>
        <w:t>АННОТАЦИЯ</w:t>
      </w:r>
    </w:p>
    <w:p w:rsidR="00442D39" w:rsidRDefault="00442D39" w:rsidP="00442D39">
      <w:pPr>
        <w:pStyle w:val="af8"/>
      </w:pPr>
      <w:r>
        <w:t xml:space="preserve">Данный документ </w:t>
      </w:r>
      <w:r w:rsidR="00C557A8">
        <w:t>содержит</w:t>
      </w:r>
      <w:r>
        <w:t xml:space="preserve"> </w:t>
      </w:r>
      <w:r w:rsidR="009A070E">
        <w:t>описани</w:t>
      </w:r>
      <w:r w:rsidR="00C557A8">
        <w:t>е</w:t>
      </w:r>
      <w:r w:rsidR="009A070E">
        <w:t xml:space="preserve"> формата и </w:t>
      </w:r>
      <w:r>
        <w:t>руководств</w:t>
      </w:r>
      <w:r w:rsidR="00C557A8">
        <w:t>о</w:t>
      </w:r>
      <w:r>
        <w:t xml:space="preserve"> пользователя эл</w:t>
      </w:r>
      <w:r w:rsidR="00F60DB0">
        <w:t>ектронного сервиса СМЭВ</w:t>
      </w:r>
      <w:r w:rsidR="006E2DCF">
        <w:t xml:space="preserve"> «</w:t>
      </w:r>
      <w:r w:rsidR="00662881" w:rsidRPr="00652479">
        <w:t xml:space="preserve">Сведения о </w:t>
      </w:r>
      <w:r w:rsidR="00662881" w:rsidRPr="00662881">
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  <w:r w:rsidR="006E2DCF">
        <w:t>»</w:t>
      </w:r>
      <w:r w:rsidR="00F60DB0">
        <w:t>, котор</w:t>
      </w:r>
      <w:r w:rsidR="006E2DCF">
        <w:t>ые</w:t>
      </w:r>
      <w:r>
        <w:t xml:space="preserve"> в соответствии с п. 48 </w:t>
      </w:r>
      <w:r w:rsidRPr="004A24BF">
        <w:t>Приказ</w:t>
      </w:r>
      <w:r>
        <w:t>а</w:t>
      </w:r>
      <w:r w:rsidRPr="004A24BF">
        <w:t xml:space="preserve">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 xml:space="preserve"> явля</w:t>
      </w:r>
      <w:r w:rsidR="006E2DCF">
        <w:t>ются</w:t>
      </w:r>
      <w:r>
        <w:t xml:space="preserve"> обязательным</w:t>
      </w:r>
      <w:r w:rsidR="006E2DCF">
        <w:t>и</w:t>
      </w:r>
      <w:r>
        <w:t xml:space="preserve"> для предоставления </w:t>
      </w:r>
      <w:r w:rsidR="00F139C9">
        <w:t>в адрес Оператора</w:t>
      </w:r>
      <w:r>
        <w:t xml:space="preserve"> СМЭВ.</w:t>
      </w:r>
    </w:p>
    <w:p w:rsidR="007365A8" w:rsidRPr="00FC073F" w:rsidRDefault="00442D39" w:rsidP="00FA6095">
      <w:pPr>
        <w:pStyle w:val="af1"/>
      </w:pPr>
      <w:r>
        <w:br w:type="page"/>
      </w:r>
      <w:r w:rsidR="007365A8" w:rsidRPr="00FC073F">
        <w:lastRenderedPageBreak/>
        <w:t>СОДЕРЖАНИЕ</w:t>
      </w:r>
    </w:p>
    <w:p w:rsidR="00107022" w:rsidRDefault="005177E4">
      <w:pPr>
        <w:pStyle w:val="17"/>
        <w:rPr>
          <w:rFonts w:ascii="Calibri" w:hAnsi="Calibri"/>
          <w:caps w:val="0"/>
          <w:sz w:val="22"/>
          <w:szCs w:val="22"/>
        </w:rPr>
      </w:pPr>
      <w:r w:rsidRPr="005177E4">
        <w:fldChar w:fldCharType="begin"/>
      </w:r>
      <w:r w:rsidR="007365A8">
        <w:instrText xml:space="preserve"> TOC \o "1-4" \h \z \u </w:instrText>
      </w:r>
      <w:r w:rsidRPr="005177E4">
        <w:fldChar w:fldCharType="separate"/>
      </w:r>
      <w:hyperlink w:anchor="_Toc341786529" w:history="1">
        <w:r w:rsidR="00107022" w:rsidRPr="004234C3">
          <w:rPr>
            <w:rStyle w:val="aff8"/>
          </w:rPr>
          <w:t>1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Общие сведения</w:t>
        </w:r>
        <w:r w:rsidR="00107022">
          <w:rPr>
            <w:webHidden/>
          </w:rPr>
          <w:tab/>
        </w:r>
        <w:r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702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0" w:history="1">
        <w:r w:rsidR="00107022" w:rsidRPr="004234C3">
          <w:rPr>
            <w:rStyle w:val="aff8"/>
            <w:noProof/>
          </w:rPr>
          <w:t>1.1 Руководящие документы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1" w:history="1">
        <w:r w:rsidR="00107022" w:rsidRPr="004234C3">
          <w:rPr>
            <w:rStyle w:val="aff8"/>
            <w:noProof/>
          </w:rPr>
          <w:t>1.2 Описание электронного сервиса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2" w:history="1">
        <w:r w:rsidR="00107022" w:rsidRPr="004234C3">
          <w:rPr>
            <w:rStyle w:val="aff8"/>
            <w:noProof/>
          </w:rPr>
          <w:t>1.3 Операции (методы) электронного сервиса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3" w:history="1">
        <w:r w:rsidR="00107022" w:rsidRPr="004234C3">
          <w:rPr>
            <w:rStyle w:val="aff8"/>
            <w:noProof/>
          </w:rPr>
          <w:t>1.4 Сценарии использования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4" w:history="1">
        <w:r w:rsidR="00107022" w:rsidRPr="004234C3">
          <w:rPr>
            <w:rStyle w:val="aff8"/>
            <w:noProof/>
          </w:rPr>
          <w:t>1.5 Схема взаимодействия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5" w:history="1">
        <w:r w:rsidR="00107022" w:rsidRPr="004234C3">
          <w:rPr>
            <w:rStyle w:val="aff8"/>
            <w:noProof/>
          </w:rPr>
          <w:t>1.6 Связи с другими электронными сервисами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36" w:history="1">
        <w:r w:rsidR="00107022" w:rsidRPr="004234C3">
          <w:rPr>
            <w:rStyle w:val="aff8"/>
          </w:rPr>
          <w:t>2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Руководство пользователя</w:t>
        </w:r>
        <w:r w:rsidR="00107022">
          <w:rPr>
            <w:webHidden/>
          </w:rPr>
          <w:tab/>
        </w:r>
        <w:r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702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7" w:history="1">
        <w:r w:rsidR="00107022" w:rsidRPr="004234C3">
          <w:rPr>
            <w:rStyle w:val="aff8"/>
            <w:noProof/>
          </w:rPr>
          <w:t xml:space="preserve">2.1 Операция </w:t>
        </w:r>
        <w:r w:rsidR="00107022" w:rsidRPr="004234C3">
          <w:rPr>
            <w:rStyle w:val="aff8"/>
            <w:i/>
            <w:noProof/>
          </w:rPr>
          <w:t>«</w:t>
        </w:r>
        <w:r w:rsidR="00107022" w:rsidRPr="004234C3">
          <w:rPr>
            <w:rStyle w:val="aff8"/>
            <w:i/>
            <w:noProof/>
            <w:lang w:val="en-US"/>
          </w:rPr>
          <w:t>Request</w:t>
        </w:r>
        <w:r w:rsidR="00107022" w:rsidRPr="004234C3">
          <w:rPr>
            <w:rStyle w:val="aff8"/>
            <w:i/>
            <w:noProof/>
          </w:rPr>
          <w:t>»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8" w:history="1">
        <w:r w:rsidR="00107022" w:rsidRPr="004234C3">
          <w:rPr>
            <w:rStyle w:val="aff8"/>
            <w:noProof/>
          </w:rPr>
          <w:t>2.1.1 Общие сведения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39" w:history="1">
        <w:r w:rsidR="00107022" w:rsidRPr="004234C3">
          <w:rPr>
            <w:rStyle w:val="aff8"/>
            <w:noProof/>
          </w:rPr>
          <w:t>2.1.2 Описание входных параметров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0" w:history="1">
        <w:r w:rsidR="00107022" w:rsidRPr="004234C3">
          <w:rPr>
            <w:rStyle w:val="aff8"/>
            <w:noProof/>
          </w:rPr>
          <w:t>2.1.3 Описание выходных параметров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1" w:history="1">
        <w:r w:rsidR="00107022" w:rsidRPr="004234C3">
          <w:rPr>
            <w:rStyle w:val="aff8"/>
            <w:noProof/>
          </w:rPr>
          <w:t>2.1.4 Коды возвратов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34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42" w:history="1">
        <w:r w:rsidR="00107022" w:rsidRPr="004234C3">
          <w:rPr>
            <w:rStyle w:val="aff8"/>
            <w:noProof/>
          </w:rPr>
          <w:t>2.1.5 Контрольные примеры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78" w:history="1">
        <w:r w:rsidR="00107022" w:rsidRPr="004234C3">
          <w:rPr>
            <w:rStyle w:val="aff8"/>
          </w:rPr>
          <w:t>3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Методика испытаний</w:t>
        </w:r>
        <w:r w:rsidR="00107022">
          <w:rPr>
            <w:webHidden/>
          </w:rPr>
          <w:tab/>
        </w:r>
        <w:r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702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79" w:history="1">
        <w:r w:rsidR="00107022" w:rsidRPr="004234C3">
          <w:rPr>
            <w:rStyle w:val="aff8"/>
            <w:noProof/>
          </w:rPr>
          <w:t>3.1 Общие условия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0" w:history="1">
        <w:r w:rsidR="00107022" w:rsidRPr="004234C3">
          <w:rPr>
            <w:rStyle w:val="aff8"/>
            <w:noProof/>
          </w:rPr>
          <w:t>3.2 Параметры испытаний на тестовой среде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1" w:history="1">
        <w:r w:rsidR="00107022" w:rsidRPr="004234C3">
          <w:rPr>
            <w:rStyle w:val="aff8"/>
            <w:noProof/>
          </w:rPr>
          <w:t>3.3 Параметры испытаний на продуктивной среде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2" w:history="1">
        <w:r w:rsidR="00107022" w:rsidRPr="004234C3">
          <w:rPr>
            <w:rStyle w:val="aff8"/>
            <w:noProof/>
          </w:rPr>
          <w:t>3.4 Особые условия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17"/>
        <w:rPr>
          <w:rFonts w:ascii="Calibri" w:hAnsi="Calibri"/>
          <w:caps w:val="0"/>
          <w:sz w:val="22"/>
          <w:szCs w:val="22"/>
        </w:rPr>
      </w:pPr>
      <w:hyperlink w:anchor="_Toc341786583" w:history="1">
        <w:r w:rsidR="00107022" w:rsidRPr="004234C3">
          <w:rPr>
            <w:rStyle w:val="aff8"/>
          </w:rPr>
          <w:t>4</w:t>
        </w:r>
        <w:r w:rsidR="00107022">
          <w:rPr>
            <w:rFonts w:ascii="Calibri" w:hAnsi="Calibri"/>
            <w:caps w:val="0"/>
            <w:sz w:val="22"/>
            <w:szCs w:val="22"/>
          </w:rPr>
          <w:tab/>
        </w:r>
        <w:r w:rsidR="00107022" w:rsidRPr="004234C3">
          <w:rPr>
            <w:rStyle w:val="aff8"/>
          </w:rPr>
          <w:t>Приложения</w:t>
        </w:r>
        <w:r w:rsidR="00107022">
          <w:rPr>
            <w:webHidden/>
          </w:rPr>
          <w:tab/>
        </w:r>
        <w:r>
          <w:rPr>
            <w:webHidden/>
          </w:rPr>
          <w:fldChar w:fldCharType="begin"/>
        </w:r>
        <w:r w:rsidR="00107022">
          <w:rPr>
            <w:webHidden/>
          </w:rPr>
          <w:instrText xml:space="preserve"> PAGEREF _Toc341786583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7022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584" w:history="1">
        <w:r w:rsidR="00107022" w:rsidRPr="004234C3">
          <w:rPr>
            <w:rStyle w:val="aff8"/>
            <w:noProof/>
          </w:rPr>
          <w:t>4.1 Описание сервиса (WSDL)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628" w:history="1">
        <w:r w:rsidR="00107022" w:rsidRPr="004234C3">
          <w:rPr>
            <w:rStyle w:val="aff8"/>
            <w:noProof/>
          </w:rPr>
          <w:t>4.2 Описание общих структур данных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07022" w:rsidRDefault="005177E4">
      <w:pPr>
        <w:pStyle w:val="25"/>
        <w:tabs>
          <w:tab w:val="right" w:leader="dot" w:pos="10195"/>
        </w:tabs>
        <w:rPr>
          <w:rFonts w:ascii="Calibri" w:hAnsi="Calibri"/>
          <w:noProof/>
          <w:sz w:val="22"/>
          <w:szCs w:val="22"/>
        </w:rPr>
      </w:pPr>
      <w:hyperlink w:anchor="_Toc341786629" w:history="1">
        <w:r w:rsidR="00107022" w:rsidRPr="004234C3">
          <w:rPr>
            <w:rStyle w:val="aff8"/>
            <w:noProof/>
          </w:rPr>
          <w:t>4.3 Описание справочников</w:t>
        </w:r>
        <w:r w:rsidR="001070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7022">
          <w:rPr>
            <w:noProof/>
            <w:webHidden/>
          </w:rPr>
          <w:instrText xml:space="preserve"> PAGEREF _Toc341786629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02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60DB0" w:rsidRDefault="005177E4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1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a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a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a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a"/>
            </w:pPr>
            <w:r w:rsidRPr="00FB702E">
              <w:t>Изменения</w:t>
            </w:r>
          </w:p>
        </w:tc>
      </w:tr>
      <w:tr w:rsidR="00D400C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D400CB" w:rsidRPr="00057435" w:rsidRDefault="002E5947" w:rsidP="002E5947">
            <w:pPr>
              <w:jc w:val="center"/>
            </w:pPr>
            <w:r>
              <w:t>1</w:t>
            </w:r>
            <w:r w:rsidR="00D400CB" w:rsidRPr="00057435">
              <w:t>.0</w:t>
            </w:r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:rsidR="00D400CB" w:rsidRPr="00057435" w:rsidRDefault="006F7F3A" w:rsidP="00D400CB">
            <w:r>
              <w:t>13</w:t>
            </w:r>
            <w:r w:rsidR="00D400CB">
              <w:t>.01</w:t>
            </w:r>
            <w:r w:rsidR="00D400CB" w:rsidRPr="00057435">
              <w:t>.201</w:t>
            </w:r>
            <w:r w:rsidR="00D400CB">
              <w:t>2</w:t>
            </w:r>
          </w:p>
        </w:tc>
        <w:tc>
          <w:tcPr>
            <w:tcW w:w="1701" w:type="dxa"/>
          </w:tcPr>
          <w:p w:rsidR="00D400CB" w:rsidRPr="00057435" w:rsidRDefault="00D400CB" w:rsidP="00C54A5E"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D400CB" w:rsidRPr="00057435" w:rsidRDefault="00D400CB" w:rsidP="00C54A5E">
            <w:r w:rsidRPr="00057435">
              <w:t>Исходный документ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31.01.2012</w:t>
            </w:r>
          </w:p>
        </w:tc>
        <w:tc>
          <w:tcPr>
            <w:tcW w:w="1701" w:type="dxa"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FB702E" w:rsidRDefault="00520A0C" w:rsidP="00916933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  <w:tr w:rsidR="00B73F20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B73F20" w:rsidRDefault="00B73F20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1.03</w:t>
            </w:r>
          </w:p>
        </w:tc>
        <w:tc>
          <w:tcPr>
            <w:tcW w:w="1559" w:type="dxa"/>
            <w:shd w:val="clear" w:color="auto" w:fill="auto"/>
            <w:noWrap/>
          </w:tcPr>
          <w:p w:rsidR="00B73F20" w:rsidRDefault="00B73F20" w:rsidP="00B73F20">
            <w:pPr>
              <w:widowControl/>
              <w:autoSpaceDN/>
              <w:adjustRightInd/>
              <w:spacing w:line="240" w:lineRule="auto"/>
            </w:pPr>
            <w:r>
              <w:t>12.04.2012</w:t>
            </w:r>
          </w:p>
        </w:tc>
        <w:tc>
          <w:tcPr>
            <w:tcW w:w="1701" w:type="dxa"/>
          </w:tcPr>
          <w:p w:rsidR="00B73F20" w:rsidRDefault="00B73F20" w:rsidP="006964B4">
            <w:pPr>
              <w:widowControl/>
              <w:autoSpaceDN/>
              <w:adjustRightInd/>
              <w:spacing w:line="240" w:lineRule="auto"/>
            </w:pPr>
            <w:r>
              <w:t>Беляева Н.П</w:t>
            </w:r>
            <w:r w:rsidRPr="00057435">
              <w:t>.</w:t>
            </w:r>
          </w:p>
        </w:tc>
        <w:tc>
          <w:tcPr>
            <w:tcW w:w="5245" w:type="dxa"/>
          </w:tcPr>
          <w:p w:rsidR="00B73F20" w:rsidRDefault="00B73F20" w:rsidP="006964B4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  <w:tr w:rsidR="00F07BF2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07BF2" w:rsidRPr="00F07BF2" w:rsidRDefault="00F07BF2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1559" w:type="dxa"/>
            <w:shd w:val="clear" w:color="auto" w:fill="auto"/>
            <w:noWrap/>
          </w:tcPr>
          <w:p w:rsidR="00F07BF2" w:rsidRPr="00F07BF2" w:rsidRDefault="005B714E" w:rsidP="00B73F20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F07BF2">
              <w:rPr>
                <w:lang w:val="en-US"/>
              </w:rPr>
              <w:t>.1</w:t>
            </w:r>
            <w:r>
              <w:rPr>
                <w:lang w:val="en-US"/>
              </w:rPr>
              <w:t>1</w:t>
            </w:r>
            <w:r w:rsidR="00F07BF2">
              <w:rPr>
                <w:lang w:val="en-US"/>
              </w:rPr>
              <w:t>.2012</w:t>
            </w:r>
          </w:p>
        </w:tc>
        <w:tc>
          <w:tcPr>
            <w:tcW w:w="1701" w:type="dxa"/>
          </w:tcPr>
          <w:p w:rsidR="00F07BF2" w:rsidRPr="00F71D28" w:rsidRDefault="00912262" w:rsidP="006964B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t>ОАО «Ростелеком»</w:t>
            </w:r>
          </w:p>
        </w:tc>
        <w:tc>
          <w:tcPr>
            <w:tcW w:w="5245" w:type="dxa"/>
          </w:tcPr>
          <w:p w:rsidR="00F07BF2" w:rsidRPr="00F07BF2" w:rsidRDefault="00F07BF2" w:rsidP="006964B4">
            <w:pPr>
              <w:widowControl/>
              <w:autoSpaceDN/>
              <w:adjustRightInd/>
              <w:spacing w:line="240" w:lineRule="auto"/>
            </w:pPr>
            <w:r>
              <w:t>Обновлены контрольные примеры</w:t>
            </w:r>
          </w:p>
        </w:tc>
      </w:tr>
      <w:tr w:rsidR="0057792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577921" w:rsidRDefault="00577921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1559" w:type="dxa"/>
            <w:shd w:val="clear" w:color="auto" w:fill="auto"/>
            <w:noWrap/>
          </w:tcPr>
          <w:p w:rsidR="00577921" w:rsidRDefault="00577921" w:rsidP="00B73F20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20.12.2012</w:t>
            </w:r>
          </w:p>
        </w:tc>
        <w:tc>
          <w:tcPr>
            <w:tcW w:w="1701" w:type="dxa"/>
          </w:tcPr>
          <w:p w:rsidR="00577921" w:rsidRDefault="00912262" w:rsidP="006964B4">
            <w:pPr>
              <w:widowControl/>
              <w:autoSpaceDN/>
              <w:adjustRightInd/>
              <w:spacing w:line="240" w:lineRule="auto"/>
            </w:pPr>
            <w:r>
              <w:t>ОАО «Ростелеком»</w:t>
            </w:r>
          </w:p>
        </w:tc>
        <w:tc>
          <w:tcPr>
            <w:tcW w:w="5245" w:type="dxa"/>
          </w:tcPr>
          <w:p w:rsidR="00577921" w:rsidRPr="00577921" w:rsidRDefault="00577921" w:rsidP="006964B4">
            <w:pPr>
              <w:widowControl/>
              <w:autoSpaceDN/>
              <w:adjustRightInd/>
              <w:spacing w:line="240" w:lineRule="auto"/>
            </w:pPr>
            <w:r>
              <w:t xml:space="preserve">Обновлены контрольные примеры и </w:t>
            </w:r>
            <w:r>
              <w:rPr>
                <w:lang w:val="en-US"/>
              </w:rPr>
              <w:t>xsd</w:t>
            </w:r>
            <w:r w:rsidRPr="00577921">
              <w:t>-</w:t>
            </w:r>
            <w:r>
              <w:t>схемы</w:t>
            </w:r>
          </w:p>
        </w:tc>
      </w:tr>
      <w:tr w:rsidR="00015018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15018" w:rsidRPr="00015018" w:rsidRDefault="00015018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1.06</w:t>
            </w:r>
          </w:p>
        </w:tc>
        <w:tc>
          <w:tcPr>
            <w:tcW w:w="1559" w:type="dxa"/>
            <w:shd w:val="clear" w:color="auto" w:fill="auto"/>
            <w:noWrap/>
          </w:tcPr>
          <w:p w:rsidR="00015018" w:rsidRPr="00015018" w:rsidRDefault="00015018" w:rsidP="00015018">
            <w:pPr>
              <w:widowControl/>
              <w:autoSpaceDN/>
              <w:adjustRightInd/>
              <w:spacing w:line="240" w:lineRule="auto"/>
            </w:pPr>
            <w:r>
              <w:t>15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2.201</w:t>
            </w:r>
            <w:r>
              <w:t>3</w:t>
            </w:r>
          </w:p>
        </w:tc>
        <w:tc>
          <w:tcPr>
            <w:tcW w:w="1701" w:type="dxa"/>
          </w:tcPr>
          <w:p w:rsidR="00015018" w:rsidRDefault="00912262" w:rsidP="006964B4">
            <w:pPr>
              <w:widowControl/>
              <w:autoSpaceDN/>
              <w:adjustRightInd/>
              <w:spacing w:line="240" w:lineRule="auto"/>
            </w:pPr>
            <w:r>
              <w:t>ОАО «Ростелеком»</w:t>
            </w:r>
          </w:p>
        </w:tc>
        <w:tc>
          <w:tcPr>
            <w:tcW w:w="5245" w:type="dxa"/>
          </w:tcPr>
          <w:p w:rsidR="00015018" w:rsidRDefault="00015018" w:rsidP="006964B4">
            <w:pPr>
              <w:widowControl/>
              <w:autoSpaceDN/>
              <w:adjustRightInd/>
              <w:spacing w:line="240" w:lineRule="auto"/>
            </w:pPr>
            <w:r>
              <w:t>Подкорректированный документ</w:t>
            </w:r>
          </w:p>
        </w:tc>
      </w:tr>
    </w:tbl>
    <w:p w:rsidR="00AE26B4" w:rsidRPr="00B77388" w:rsidRDefault="00AE26B4" w:rsidP="00AE26B4">
      <w:pPr>
        <w:pStyle w:val="af8"/>
        <w:rPr>
          <w:color w:val="A6A6A6"/>
        </w:rPr>
      </w:pPr>
    </w:p>
    <w:p w:rsidR="007365A8" w:rsidRPr="00B77388" w:rsidRDefault="00BD7438" w:rsidP="00FC073F">
      <w:pPr>
        <w:pStyle w:val="af1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a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a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Система межведомственного электронного взаимодействия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93245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93245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593245" w:rsidRPr="0059324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593245" w:rsidRPr="00593245" w:rsidRDefault="00593245" w:rsidP="00864D7C">
            <w:pPr>
              <w:widowControl/>
              <w:autoSpaceDN/>
              <w:adjustRightInd/>
              <w:spacing w:line="240" w:lineRule="auto"/>
              <w:jc w:val="left"/>
            </w:pPr>
            <w:r>
              <w:t>Потребитель</w:t>
            </w:r>
          </w:p>
        </w:tc>
        <w:tc>
          <w:tcPr>
            <w:tcW w:w="7088" w:type="dxa"/>
            <w:shd w:val="clear" w:color="auto" w:fill="auto"/>
            <w:noWrap/>
          </w:tcPr>
          <w:p w:rsidR="00593245" w:rsidRPr="00593245" w:rsidRDefault="00593245" w:rsidP="0038149F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 – потребитель информации, предоставляемой сервисом</w:t>
            </w:r>
          </w:p>
        </w:tc>
      </w:tr>
      <w:tr w:rsidR="000E4392" w:rsidRPr="00990D56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7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bookmarkEnd w:id="0"/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0E4392" w:rsidRPr="00990D56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5331EF" w:rsidRDefault="005331EF" w:rsidP="005331E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7E2214" w:rsidRDefault="007E2214" w:rsidP="007E221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ИС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490663">
              <w:rPr>
                <w:lang w:val="en-US"/>
              </w:rPr>
              <w:t>Информационная система.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РФ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490663">
              <w:rPr>
                <w:lang w:val="en-US"/>
              </w:rPr>
              <w:t>Российская федерация.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СМЭВ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490663">
              <w:rPr>
                <w:lang w:val="en-US"/>
              </w:rPr>
              <w:t>Система межведомственного электронного взаимодействия.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Фонд, ФСС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D400CB" w:rsidRDefault="00D400CB" w:rsidP="00C54A5E">
            <w:pPr>
              <w:widowControl/>
              <w:autoSpaceDN/>
              <w:adjustRightInd/>
              <w:spacing w:line="240" w:lineRule="auto"/>
            </w:pPr>
            <w:r w:rsidRPr="00D400CB">
              <w:t xml:space="preserve"> Фонд социального страхования Российской Федерации.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Сервис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D400CB" w:rsidRDefault="00D400CB" w:rsidP="00C54A5E">
            <w:pPr>
              <w:widowControl/>
              <w:autoSpaceDN/>
              <w:adjustRightInd/>
              <w:spacing w:line="240" w:lineRule="auto"/>
            </w:pPr>
            <w:r w:rsidRPr="00D400CB">
              <w:t>Электронный сервис, входящий в состав информационно-технологической системы Фонда.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ФОИВ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490663">
              <w:rPr>
                <w:lang w:val="en-US"/>
              </w:rPr>
              <w:t>Федеральный орган исполнительной власти.</w:t>
            </w:r>
          </w:p>
        </w:tc>
      </w:tr>
      <w:tr w:rsidR="00D400CB" w:rsidRPr="00490663" w:rsidTr="00D400CB">
        <w:trPr>
          <w:trHeight w:val="330"/>
        </w:trPr>
        <w:tc>
          <w:tcPr>
            <w:tcW w:w="2693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</w:tcPr>
          <w:p w:rsidR="00D400CB" w:rsidRPr="00490663" w:rsidRDefault="00D400CB" w:rsidP="00D400CB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490663">
              <w:rPr>
                <w:lang w:val="en-US"/>
              </w:rPr>
              <w:t>ЭЦП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D400CB" w:rsidRPr="00490663" w:rsidRDefault="00D400CB" w:rsidP="00C54A5E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490663">
              <w:rPr>
                <w:lang w:val="en-US"/>
              </w:rPr>
              <w:t>Электронно-цифровая подпись.</w:t>
            </w:r>
          </w:p>
        </w:tc>
      </w:tr>
    </w:tbl>
    <w:p w:rsidR="000825B5" w:rsidRPr="00A80AB5" w:rsidRDefault="0009437C" w:rsidP="00AB6F2B">
      <w:pPr>
        <w:pStyle w:val="12"/>
      </w:pPr>
      <w:bookmarkStart w:id="1" w:name="_Ref315688001"/>
      <w:bookmarkStart w:id="2" w:name="_Ref315688003"/>
      <w:bookmarkStart w:id="3" w:name="_Toc341786529"/>
      <w:r w:rsidRPr="004A24BF">
        <w:lastRenderedPageBreak/>
        <w:t>Общие сведения</w:t>
      </w:r>
      <w:bookmarkEnd w:id="1"/>
      <w:bookmarkEnd w:id="2"/>
      <w:bookmarkEnd w:id="3"/>
    </w:p>
    <w:p w:rsidR="00A80AB5" w:rsidRPr="00AE26B4" w:rsidRDefault="00A80AB5" w:rsidP="00A80AB5">
      <w:pPr>
        <w:pStyle w:val="23"/>
      </w:pPr>
      <w:bookmarkStart w:id="4" w:name="_Toc341786530"/>
      <w:r w:rsidRPr="00AE26B4">
        <w:t>Руководящие документы</w:t>
      </w:r>
      <w:bookmarkEnd w:id="4"/>
    </w:p>
    <w:p w:rsidR="00A80AB5" w:rsidRDefault="00A80AB5" w:rsidP="00A80AB5">
      <w:pPr>
        <w:pStyle w:val="af8"/>
      </w:pPr>
      <w:r>
        <w:t xml:space="preserve">Основанием для разработки данного документа является требование п. 48 </w:t>
      </w:r>
      <w:r w:rsidRPr="004A24BF">
        <w:t>Приказ</w:t>
      </w:r>
      <w:r>
        <w:t>а</w:t>
      </w:r>
      <w:r w:rsidRPr="004A24BF">
        <w:t xml:space="preserve">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 xml:space="preserve"> в соответствии с которым, д</w:t>
      </w:r>
      <w:r w:rsidRPr="00200D87">
        <w:t xml:space="preserve">ля подключения информационной системы к системе </w:t>
      </w:r>
      <w:bookmarkStart w:id="5" w:name="l103"/>
      <w:bookmarkEnd w:id="5"/>
      <w:r w:rsidR="004E1BA1">
        <w:t xml:space="preserve">межведомственного электронного </w:t>
      </w:r>
      <w:r w:rsidRPr="00200D87">
        <w:t xml:space="preserve">взаимодействия </w:t>
      </w:r>
      <w:r w:rsidR="00593245">
        <w:t xml:space="preserve">Потребитель </w:t>
      </w:r>
      <w:r w:rsidR="004E1BA1">
        <w:t>предоставляет О</w:t>
      </w:r>
      <w:r w:rsidRPr="00200D87">
        <w:t xml:space="preserve">ператору </w:t>
      </w:r>
      <w:r>
        <w:t>СМЭВ следующие документы:</w:t>
      </w:r>
    </w:p>
    <w:p w:rsidR="00A80AB5" w:rsidRPr="00780902" w:rsidRDefault="00A80AB5" w:rsidP="00AA6CE4">
      <w:pPr>
        <w:pStyle w:val="1"/>
      </w:pPr>
      <w:r w:rsidRPr="00780902">
        <w:t>паспорт электронного сервиса, регистрируемого в системе взаимодействия;</w:t>
      </w:r>
      <w:bookmarkStart w:id="6" w:name="l104"/>
      <w:bookmarkEnd w:id="6"/>
    </w:p>
    <w:p w:rsidR="00A80AB5" w:rsidRPr="00780902" w:rsidRDefault="00A80AB5" w:rsidP="00AA6CE4">
      <w:pPr>
        <w:pStyle w:val="1"/>
      </w:pPr>
      <w:r w:rsidRPr="00780902">
        <w:t>методику испытаний электронного сервиса, регистрируемого в системе взаимодействия, включая контрольный пример обращения к электронному сервису;</w:t>
      </w:r>
    </w:p>
    <w:p w:rsidR="00A80AB5" w:rsidRPr="00780902" w:rsidRDefault="00A80AB5" w:rsidP="00AA6CE4">
      <w:pPr>
        <w:pStyle w:val="1"/>
      </w:pPr>
      <w:r w:rsidRPr="00780902">
        <w:t>руководство пользователя электронного сервиса, регистрируемого в системе взаимодействия.</w:t>
      </w:r>
    </w:p>
    <w:p w:rsidR="00A80AB5" w:rsidRDefault="00A80AB5" w:rsidP="00A80AB5">
      <w:pPr>
        <w:pStyle w:val="af8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7"/>
      </w:pPr>
      <w:r>
        <w:t>Нормативно-правовые документы:</w:t>
      </w:r>
    </w:p>
    <w:p w:rsidR="00A80AB5" w:rsidRPr="00A80AB5" w:rsidRDefault="00A80AB5" w:rsidP="00AA6CE4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F71D28" w:rsidRDefault="00A80AB5" w:rsidP="00AA6CE4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71D28" w:rsidRPr="00C43B34" w:rsidRDefault="00F71D28" w:rsidP="00F71D28">
      <w:pPr>
        <w:pStyle w:val="af7"/>
      </w:pPr>
      <w:r w:rsidRPr="00C43B34">
        <w:t>Технологические стандарты:</w:t>
      </w:r>
    </w:p>
    <w:p w:rsidR="00F71D28" w:rsidRPr="00571F03" w:rsidRDefault="00F71D28" w:rsidP="00AA6CE4">
      <w:pPr>
        <w:pStyle w:val="1"/>
      </w:pPr>
      <w:r>
        <w:t xml:space="preserve"> </w:t>
      </w:r>
      <w:r w:rsidRPr="00BC26F4">
        <w:t>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взаимодействии.</w:t>
      </w:r>
      <w:r>
        <w:t xml:space="preserve"> </w:t>
      </w:r>
      <w:r w:rsidRPr="00BC26F4">
        <w:t xml:space="preserve">Версия </w:t>
      </w:r>
      <w:r w:rsidR="00602DF7" w:rsidRPr="0085387D">
        <w:t>2.</w:t>
      </w:r>
      <w:r w:rsidR="00602DF7">
        <w:t>5.</w:t>
      </w:r>
      <w:r w:rsidR="00413FE4">
        <w:rPr>
          <w:lang w:val="en-US"/>
        </w:rPr>
        <w:t>6</w:t>
      </w:r>
      <w:r w:rsidR="00602DF7" w:rsidRPr="00AA38FA">
        <w:t>.</w:t>
      </w:r>
      <w:r w:rsidR="00602DF7" w:rsidRPr="00C90E49">
        <w:t xml:space="preserve"> </w:t>
      </w:r>
    </w:p>
    <w:p w:rsidR="00F71D28" w:rsidRPr="00BC26F4" w:rsidRDefault="00F71D28" w:rsidP="00AA6CE4">
      <w:pPr>
        <w:pStyle w:val="1"/>
      </w:pPr>
      <w:r w:rsidRPr="00A16613">
        <w:t>Рекомендации по применению ЭЦП при межвед</w:t>
      </w:r>
      <w:r>
        <w:t>омственном взаимодействии</w:t>
      </w:r>
      <w:r w:rsidRPr="00571F03">
        <w:t>.</w:t>
      </w:r>
    </w:p>
    <w:p w:rsidR="00F71D28" w:rsidRPr="00A80AB5" w:rsidRDefault="00F71D28" w:rsidP="00602DF7">
      <w:pPr>
        <w:pStyle w:val="1"/>
        <w:numPr>
          <w:ilvl w:val="0"/>
          <w:numId w:val="0"/>
        </w:numPr>
        <w:ind w:left="709"/>
      </w:pPr>
    </w:p>
    <w:p w:rsidR="00F22925" w:rsidRPr="004E1BA1" w:rsidRDefault="0009437C" w:rsidP="004E1BA1">
      <w:pPr>
        <w:pStyle w:val="23"/>
      </w:pPr>
      <w:bookmarkStart w:id="7" w:name="_Toc341786531"/>
      <w:bookmarkStart w:id="8" w:name="_Toc294260366"/>
      <w:r>
        <w:t>Описание электронного сервиса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8470"/>
      </w:tblGrid>
      <w:tr w:rsidR="00703AC4" w:rsidTr="00214478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Наименование: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0A2301" w:rsidRPr="006C3A04" w:rsidRDefault="00662881" w:rsidP="007546FF">
            <w:pPr>
              <w:pStyle w:val="af8"/>
              <w:ind w:firstLine="0"/>
            </w:pPr>
            <w:r w:rsidRPr="00652479">
              <w:t xml:space="preserve">Сведения о </w:t>
            </w:r>
            <w:r w:rsidRPr="00662881">
              <w:t xml:space="preserve"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</w:t>
            </w:r>
            <w:r w:rsidRPr="00662881">
              <w:lastRenderedPageBreak/>
              <w:t>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</w:tr>
      <w:tr w:rsidR="00703AC4" w:rsidTr="00214478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lastRenderedPageBreak/>
              <w:t>Назначение:</w:t>
            </w:r>
          </w:p>
        </w:tc>
        <w:tc>
          <w:tcPr>
            <w:tcW w:w="8470" w:type="dxa"/>
            <w:shd w:val="clear" w:color="auto" w:fill="FFFFFF"/>
          </w:tcPr>
          <w:p w:rsidR="00602DF7" w:rsidRDefault="00602DF7" w:rsidP="00602DF7">
            <w:pPr>
              <w:pStyle w:val="af8"/>
              <w:ind w:firstLine="0"/>
            </w:pPr>
            <w:r w:rsidRPr="007546FF">
              <w:t xml:space="preserve">Сервис предназначен для </w:t>
            </w:r>
            <w:r>
              <w:t>передачи с</w:t>
            </w:r>
            <w:r w:rsidRPr="006C3A04">
              <w:t>ведени</w:t>
            </w:r>
            <w:r>
              <w:t>й</w:t>
            </w:r>
            <w:r w:rsidRPr="006C3A04">
              <w:t xml:space="preserve"> </w:t>
            </w:r>
            <w:r w:rsidRPr="00652479">
              <w:t xml:space="preserve">о </w:t>
            </w:r>
            <w:r w:rsidRPr="00662881">
      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</w:t>
            </w:r>
            <w:r>
              <w:t xml:space="preserve"> </w:t>
            </w:r>
            <w:r w:rsidRPr="00662881">
              <w:t>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  <w:r>
              <w:t>.</w:t>
            </w:r>
          </w:p>
          <w:p w:rsidR="00B34310" w:rsidRPr="006C3A04" w:rsidRDefault="00602DF7" w:rsidP="00602DF7">
            <w:r>
              <w:t xml:space="preserve">Сведения </w:t>
            </w:r>
            <w:r w:rsidRPr="006C3A04">
              <w:t xml:space="preserve">необходимы </w:t>
            </w:r>
            <w:r>
              <w:t xml:space="preserve">территориальным органам Фонда </w:t>
            </w:r>
            <w:r w:rsidRPr="006C3A04">
              <w:t>для предоставления государственн</w:t>
            </w:r>
            <w:r>
              <w:t>ой</w:t>
            </w:r>
            <w:r w:rsidRPr="006C3A04">
              <w:t xml:space="preserve"> </w:t>
            </w:r>
            <w:r>
              <w:t>у</w:t>
            </w:r>
            <w:r w:rsidRPr="006C3A04">
              <w:t>слуг</w:t>
            </w:r>
            <w:r>
              <w:t>и «Назначение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Федерации»</w:t>
            </w:r>
          </w:p>
        </w:tc>
      </w:tr>
      <w:tr w:rsidR="00703AC4" w:rsidTr="00703AC4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6C3A04" w:rsidRDefault="00602DF7" w:rsidP="00FE4D53">
            <w:pPr>
              <w:pStyle w:val="af8"/>
              <w:ind w:firstLine="0"/>
            </w:pPr>
            <w:r>
              <w:t>Органы социальной защиты населения</w:t>
            </w:r>
            <w:r w:rsidRPr="006C3A04">
              <w:t xml:space="preserve"> Российской Федерации</w:t>
            </w:r>
          </w:p>
        </w:tc>
      </w:tr>
      <w:tr w:rsidR="00593245" w:rsidTr="00703AC4">
        <w:tc>
          <w:tcPr>
            <w:tcW w:w="1951" w:type="dxa"/>
          </w:tcPr>
          <w:p w:rsidR="00593245" w:rsidRPr="00A33F15" w:rsidRDefault="00593245" w:rsidP="00703AC4">
            <w:pPr>
              <w:pStyle w:val="af8"/>
              <w:ind w:firstLine="0"/>
              <w:rPr>
                <w:b/>
              </w:rPr>
            </w:pPr>
            <w:r>
              <w:rPr>
                <w:b/>
              </w:rPr>
              <w:t>Потребитель</w:t>
            </w:r>
          </w:p>
        </w:tc>
        <w:tc>
          <w:tcPr>
            <w:tcW w:w="8470" w:type="dxa"/>
          </w:tcPr>
          <w:p w:rsidR="00593245" w:rsidRDefault="00C245E7" w:rsidP="00FE4D53">
            <w:pPr>
              <w:pStyle w:val="af8"/>
              <w:ind w:firstLine="0"/>
            </w:pPr>
            <w:r>
              <w:t>Фонд Социального Страхования Российской Федерации</w:t>
            </w:r>
          </w:p>
        </w:tc>
      </w:tr>
      <w:tr w:rsidR="00703AC4" w:rsidTr="00703AC4">
        <w:tc>
          <w:tcPr>
            <w:tcW w:w="1951" w:type="dxa"/>
          </w:tcPr>
          <w:p w:rsidR="00703AC4" w:rsidRPr="006C3A04" w:rsidRDefault="00703AC4" w:rsidP="00703AC4">
            <w:pPr>
              <w:pStyle w:val="af8"/>
              <w:ind w:firstLine="0"/>
              <w:rPr>
                <w:b/>
              </w:rPr>
            </w:pPr>
            <w:r w:rsidRPr="00A33F15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6C3A04" w:rsidRDefault="006C6B0E" w:rsidP="00750C2C">
            <w:pPr>
              <w:pStyle w:val="af8"/>
              <w:ind w:firstLine="0"/>
            </w:pPr>
            <w:r w:rsidRPr="007546FF">
              <w:t>Межведомственное взаимодействие</w:t>
            </w:r>
          </w:p>
        </w:tc>
      </w:tr>
    </w:tbl>
    <w:p w:rsidR="006C62E8" w:rsidRPr="00C90E49" w:rsidRDefault="006C62E8" w:rsidP="005952BB">
      <w:pPr>
        <w:pStyle w:val="23"/>
      </w:pPr>
      <w:bookmarkStart w:id="9" w:name="_Toc341786532"/>
      <w:r w:rsidRPr="00C90E49">
        <w:t>Операции (методы) электронного сервиса</w:t>
      </w:r>
      <w:bookmarkEnd w:id="9"/>
    </w:p>
    <w:p w:rsidR="006C62E8" w:rsidRPr="00C90E49" w:rsidRDefault="00522AB4" w:rsidP="009E4823">
      <w:pPr>
        <w:pStyle w:val="af8"/>
      </w:pPr>
      <w:r w:rsidRPr="00C90E49">
        <w:t xml:space="preserve">Электронный сервис включает </w:t>
      </w:r>
      <w:r w:rsidR="006C62E8" w:rsidRPr="00C90E49">
        <w:t>метод, обеспечивающи</w:t>
      </w:r>
      <w:r w:rsidR="00FF096B" w:rsidRPr="00C90E49">
        <w:t>й прием-обработку  запроса и формирования ответа</w:t>
      </w:r>
      <w:r w:rsidR="006C62E8" w:rsidRPr="00C90E49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10"/>
        <w:gridCol w:w="5211"/>
      </w:tblGrid>
      <w:tr w:rsidR="00104473" w:rsidRPr="00C90E49" w:rsidTr="003D1D9F">
        <w:tc>
          <w:tcPr>
            <w:tcW w:w="5210" w:type="dxa"/>
          </w:tcPr>
          <w:p w:rsidR="00104473" w:rsidRPr="00C90E49" w:rsidRDefault="0034741C" w:rsidP="003D1D9F">
            <w:pPr>
              <w:pStyle w:val="af8"/>
              <w:ind w:firstLine="0"/>
              <w:rPr>
                <w:b/>
              </w:rPr>
            </w:pPr>
            <w:r w:rsidRPr="00C90E49">
              <w:rPr>
                <w:b/>
              </w:rPr>
              <w:t>М</w:t>
            </w:r>
            <w:r w:rsidR="00104473" w:rsidRPr="00C90E49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C90E49" w:rsidRDefault="0034741C" w:rsidP="003D1D9F">
            <w:pPr>
              <w:pStyle w:val="af8"/>
              <w:ind w:firstLine="0"/>
              <w:rPr>
                <w:b/>
              </w:rPr>
            </w:pPr>
            <w:r w:rsidRPr="00C90E49">
              <w:rPr>
                <w:b/>
              </w:rPr>
              <w:t>Н</w:t>
            </w:r>
            <w:r w:rsidR="00104473" w:rsidRPr="00C90E49">
              <w:rPr>
                <w:b/>
              </w:rPr>
              <w:t>азначение</w:t>
            </w:r>
          </w:p>
        </w:tc>
      </w:tr>
      <w:tr w:rsidR="00104473" w:rsidRPr="00C90E49" w:rsidTr="003D1D9F">
        <w:tc>
          <w:tcPr>
            <w:tcW w:w="5210" w:type="dxa"/>
          </w:tcPr>
          <w:p w:rsidR="00104473" w:rsidRPr="00C90E49" w:rsidRDefault="00104473" w:rsidP="00662881">
            <w:pPr>
              <w:jc w:val="left"/>
              <w:rPr>
                <w:b/>
              </w:rPr>
            </w:pPr>
            <w:r w:rsidRPr="00C90E49">
              <w:rPr>
                <w:b/>
              </w:rPr>
              <w:t xml:space="preserve">Код: </w:t>
            </w:r>
            <w:r w:rsidR="00071104" w:rsidRPr="00C90E49">
              <w:rPr>
                <w:b/>
                <w:lang w:val="en-US"/>
              </w:rPr>
              <w:t>Request</w:t>
            </w:r>
          </w:p>
          <w:p w:rsidR="00104473" w:rsidRPr="00C90E49" w:rsidRDefault="00104473" w:rsidP="00662881">
            <w:pPr>
              <w:jc w:val="left"/>
            </w:pPr>
            <w:r w:rsidRPr="00C90E49">
              <w:t xml:space="preserve">Наименование: </w:t>
            </w:r>
            <w:r w:rsidR="00071104" w:rsidRPr="00C90E49">
              <w:t>Запрос сведений</w:t>
            </w:r>
            <w:r w:rsidR="009E4823" w:rsidRPr="00C90E49">
              <w:t xml:space="preserve"> </w:t>
            </w:r>
            <w:r w:rsidR="00662881" w:rsidRPr="00652479">
              <w:t xml:space="preserve">о </w:t>
            </w:r>
            <w:r w:rsidR="00662881" w:rsidRPr="00662881">
              <w:t xml:space="preserve"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</w:t>
            </w:r>
            <w:r w:rsidR="00662881" w:rsidRPr="00662881">
              <w:lastRenderedPageBreak/>
              <w:t>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  <w:tc>
          <w:tcPr>
            <w:tcW w:w="5211" w:type="dxa"/>
          </w:tcPr>
          <w:p w:rsidR="00104473" w:rsidRPr="00C90E49" w:rsidRDefault="00071104" w:rsidP="00662881">
            <w:pPr>
              <w:jc w:val="left"/>
            </w:pPr>
            <w:r w:rsidRPr="00C90E49">
              <w:lastRenderedPageBreak/>
              <w:t xml:space="preserve">Принимает запрос </w:t>
            </w:r>
            <w:r w:rsidR="00662881" w:rsidRPr="00652479">
              <w:t xml:space="preserve">о </w:t>
            </w:r>
            <w:r w:rsidR="00662881" w:rsidRPr="00662881">
              <w:t xml:space="preserve"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</w:t>
            </w:r>
            <w:r w:rsidR="00662881" w:rsidRPr="00662881">
              <w:lastRenderedPageBreak/>
              <w:t>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  <w:r w:rsidR="009E4823" w:rsidRPr="00C90E49">
              <w:t>;</w:t>
            </w:r>
            <w:r w:rsidRPr="00C90E49">
              <w:t xml:space="preserve"> обрабатывает и возвращает ответ</w:t>
            </w:r>
            <w:r w:rsidR="009E4823" w:rsidRPr="00C90E49">
              <w:t>.</w:t>
            </w:r>
          </w:p>
        </w:tc>
      </w:tr>
    </w:tbl>
    <w:p w:rsidR="005952BB" w:rsidRPr="00C90E49" w:rsidRDefault="005952BB" w:rsidP="005952BB">
      <w:pPr>
        <w:pStyle w:val="23"/>
      </w:pPr>
      <w:bookmarkStart w:id="10" w:name="_Toc341786533"/>
      <w:r w:rsidRPr="00C90E49">
        <w:lastRenderedPageBreak/>
        <w:t>Сценарии использования</w:t>
      </w:r>
      <w:bookmarkEnd w:id="10"/>
    </w:p>
    <w:p w:rsidR="004118F4" w:rsidRPr="00C90E49" w:rsidRDefault="00071104" w:rsidP="009E4823">
      <w:pPr>
        <w:pStyle w:val="af8"/>
      </w:pPr>
      <w:r w:rsidRPr="00C90E49">
        <w:t xml:space="preserve">Сервис работает в асинхронном режиме согласно </w:t>
      </w:r>
      <w:r w:rsidR="00492030" w:rsidRPr="00C90E49">
        <w:t>методическим рекомендациям,</w:t>
      </w:r>
      <w:r w:rsidRPr="00C90E49">
        <w:t xml:space="preserve"> соответствующим схеме </w:t>
      </w:r>
      <w:hyperlink r:id="rId8" w:history="1">
        <w:r w:rsidR="00413FE4" w:rsidRPr="00AE11EA">
          <w:rPr>
            <w:rStyle w:val="aff8"/>
          </w:rPr>
          <w:t>http://smev.gosuslugi.ru/portal/api/files/get/6405</w:t>
        </w:r>
      </w:hyperlink>
      <w:r w:rsidR="00997C5E">
        <w:t xml:space="preserve"> </w:t>
      </w:r>
      <w:r w:rsidRPr="00C90E49">
        <w:t>СМЭВ</w:t>
      </w:r>
      <w:r w:rsidR="00C35B90" w:rsidRPr="00C90E49">
        <w:t>.</w:t>
      </w:r>
      <w:r w:rsidRPr="00C90E49">
        <w:t xml:space="preserve"> </w:t>
      </w:r>
    </w:p>
    <w:p w:rsidR="00DB7BBF" w:rsidRPr="00C90E49" w:rsidRDefault="00C35B90" w:rsidP="009E4823">
      <w:pPr>
        <w:pStyle w:val="af8"/>
      </w:pPr>
      <w:bookmarkStart w:id="11" w:name="OLE_LINK5"/>
      <w:bookmarkStart w:id="12" w:name="OLE_LINK6"/>
      <w:r w:rsidRPr="00C90E49">
        <w:t>Информационная</w:t>
      </w:r>
      <w:r w:rsidR="00071104" w:rsidRPr="00C90E49">
        <w:t xml:space="preserve"> система потребителя</w:t>
      </w:r>
      <w:bookmarkEnd w:id="11"/>
      <w:bookmarkEnd w:id="12"/>
      <w:r w:rsidR="004118F4" w:rsidRPr="00C90E49">
        <w:t xml:space="preserve"> </w:t>
      </w:r>
      <w:r w:rsidR="00071104" w:rsidRPr="00C90E49">
        <w:t>может</w:t>
      </w:r>
      <w:r w:rsidR="00DB7BBF" w:rsidRPr="00C90E49">
        <w:t>: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 xml:space="preserve">отправить запрос, 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>получить квитанцию о приеме запроса</w:t>
      </w:r>
      <w:r w:rsidR="00C35B90" w:rsidRPr="00C90E49">
        <w:t>,</w:t>
      </w:r>
      <w:r w:rsidRPr="00C90E49">
        <w:t xml:space="preserve"> </w:t>
      </w:r>
    </w:p>
    <w:p w:rsidR="00DB7BBF" w:rsidRPr="00C90E49" w:rsidRDefault="00071104" w:rsidP="00D00147">
      <w:pPr>
        <w:pStyle w:val="af8"/>
        <w:numPr>
          <w:ilvl w:val="0"/>
          <w:numId w:val="19"/>
        </w:numPr>
      </w:pPr>
      <w:r w:rsidRPr="00C90E49">
        <w:t>запросить результат</w:t>
      </w:r>
      <w:r w:rsidR="00DB7BBF" w:rsidRPr="00C90E49">
        <w:t>,</w:t>
      </w:r>
    </w:p>
    <w:p w:rsidR="00071104" w:rsidRPr="00C90E49" w:rsidRDefault="00DB7BBF" w:rsidP="00D00147">
      <w:pPr>
        <w:pStyle w:val="af8"/>
        <w:numPr>
          <w:ilvl w:val="0"/>
          <w:numId w:val="19"/>
        </w:numPr>
      </w:pPr>
      <w:r w:rsidRPr="00C90E49">
        <w:t>получить сообщение о неготовности результата или сам результат</w:t>
      </w:r>
      <w:r w:rsidR="00071104" w:rsidRPr="00C90E49">
        <w:t>.</w:t>
      </w:r>
    </w:p>
    <w:p w:rsidR="00861168" w:rsidRPr="00C90E49" w:rsidRDefault="00861168" w:rsidP="00861168">
      <w:pPr>
        <w:pStyle w:val="23"/>
      </w:pPr>
      <w:bookmarkStart w:id="13" w:name="_Toc341786534"/>
      <w:r w:rsidRPr="00C90E49">
        <w:t>Схема взаимодействия</w:t>
      </w:r>
      <w:bookmarkEnd w:id="13"/>
    </w:p>
    <w:p w:rsidR="004118F4" w:rsidRPr="00C90E49" w:rsidRDefault="004118F4" w:rsidP="004118F4">
      <w:pPr>
        <w:pStyle w:val="af8"/>
      </w:pPr>
      <w:r w:rsidRPr="00C90E49">
        <w:t xml:space="preserve">Схема </w:t>
      </w:r>
      <w:r w:rsidR="00DB7BBF" w:rsidRPr="00C90E49">
        <w:t>взаимодействия</w:t>
      </w:r>
      <w:r w:rsidRPr="00C90E49">
        <w:t xml:space="preserve"> приведена на рисунке ниже (</w:t>
      </w:r>
      <w:fldSimple w:instr=" REF _Ref314068961 \r \h  \* MERGEFORMAT ">
        <w:r w:rsidR="007F1C41" w:rsidRPr="00C90E49">
          <w:t>Рисунок 1</w:t>
        </w:r>
      </w:fldSimple>
      <w:r w:rsidRPr="00C90E49">
        <w:t>).</w:t>
      </w:r>
    </w:p>
    <w:p w:rsidR="004118F4" w:rsidRPr="00677BAF" w:rsidRDefault="004118F4" w:rsidP="004118F4">
      <w:pPr>
        <w:pStyle w:val="af8"/>
        <w:rPr>
          <w:highlight w:val="yellow"/>
        </w:rPr>
      </w:pPr>
    </w:p>
    <w:p w:rsidR="00053633" w:rsidRPr="00C90E49" w:rsidRDefault="00DB7BBF" w:rsidP="007F1C41">
      <w:pPr>
        <w:pStyle w:val="afffff6"/>
      </w:pPr>
      <w:r w:rsidRPr="00C90E49">
        <w:object w:dxaOrig="5086" w:dyaOrig="6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305.25pt" o:ole="">
            <v:imagedata r:id="rId9" o:title=""/>
          </v:shape>
          <o:OLEObject Type="Embed" ProgID="Visio.Drawing.11" ShapeID="_x0000_i1025" DrawAspect="Content" ObjectID="_1478941940" r:id="rId10"/>
        </w:object>
      </w:r>
    </w:p>
    <w:p w:rsidR="00053633" w:rsidRPr="00C90E49" w:rsidRDefault="00053633" w:rsidP="00053633">
      <w:pPr>
        <w:pStyle w:val="a"/>
      </w:pPr>
      <w:bookmarkStart w:id="14" w:name="_Ref314068961"/>
      <w:r w:rsidRPr="00C90E49">
        <w:t xml:space="preserve">Схема </w:t>
      </w:r>
      <w:r w:rsidR="00DB7BBF" w:rsidRPr="00C90E49">
        <w:t>взаимодействия</w:t>
      </w:r>
      <w:bookmarkEnd w:id="14"/>
    </w:p>
    <w:p w:rsidR="00885870" w:rsidRPr="00885870" w:rsidRDefault="00885870" w:rsidP="00885870"/>
    <w:p w:rsidR="00DB527F" w:rsidRDefault="00DB527F" w:rsidP="00DB527F">
      <w:pPr>
        <w:pStyle w:val="23"/>
      </w:pPr>
      <w:bookmarkStart w:id="15" w:name="_Toc341786535"/>
      <w:r w:rsidRPr="00DB527F">
        <w:t>Связи с другими электронными сервисами</w:t>
      </w:r>
      <w:bookmarkEnd w:id="15"/>
    </w:p>
    <w:p w:rsidR="00B15F47" w:rsidRPr="00592CE6" w:rsidRDefault="00B15F47" w:rsidP="00440167">
      <w:pPr>
        <w:pStyle w:val="af8"/>
      </w:pPr>
      <w:r w:rsidRPr="00592CE6">
        <w:t>Данный сервис не имеет связей с другими сервисами.</w:t>
      </w:r>
    </w:p>
    <w:p w:rsidR="005B0EE4" w:rsidRPr="00E938B3" w:rsidRDefault="005B0EE4" w:rsidP="00AB6F2B">
      <w:pPr>
        <w:pStyle w:val="12"/>
      </w:pPr>
      <w:bookmarkStart w:id="16" w:name="_Toc341786536"/>
      <w:r w:rsidRPr="00E938B3">
        <w:lastRenderedPageBreak/>
        <w:t>Руководство пользователя</w:t>
      </w:r>
      <w:bookmarkEnd w:id="16"/>
    </w:p>
    <w:p w:rsidR="00FB733B" w:rsidRPr="00F5600E" w:rsidRDefault="00CA5A84" w:rsidP="00703AC4">
      <w:pPr>
        <w:pStyle w:val="23"/>
        <w:rPr>
          <w:color w:val="A6A6A6"/>
        </w:rPr>
      </w:pPr>
      <w:bookmarkStart w:id="17" w:name="_Toc341786537"/>
      <w:r w:rsidRPr="00F5600E">
        <w:t xml:space="preserve">Операция </w:t>
      </w:r>
      <w:r w:rsidR="00B15F47" w:rsidRPr="00F5600E">
        <w:rPr>
          <w:i/>
        </w:rPr>
        <w:t>«</w:t>
      </w:r>
      <w:r w:rsidR="00FF096B" w:rsidRPr="00F5600E">
        <w:rPr>
          <w:i/>
          <w:lang w:val="en-US"/>
        </w:rPr>
        <w:t>Request</w:t>
      </w:r>
      <w:r w:rsidR="00B15F47" w:rsidRPr="00F5600E">
        <w:rPr>
          <w:i/>
        </w:rPr>
        <w:t>»</w:t>
      </w:r>
      <w:bookmarkEnd w:id="17"/>
    </w:p>
    <w:p w:rsidR="00703AC4" w:rsidRPr="007F1C41" w:rsidRDefault="00703AC4" w:rsidP="00703AC4">
      <w:pPr>
        <w:pStyle w:val="32"/>
      </w:pPr>
      <w:bookmarkStart w:id="18" w:name="_Toc341786538"/>
      <w:r w:rsidRPr="007F1C41">
        <w:t>Общие сведения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03AC4" w:rsidRPr="007F1C41" w:rsidTr="00703AC4">
        <w:tc>
          <w:tcPr>
            <w:tcW w:w="2943" w:type="dxa"/>
          </w:tcPr>
          <w:p w:rsidR="00703AC4" w:rsidRPr="00F5600E" w:rsidRDefault="00703AC4" w:rsidP="005C5A93">
            <w:pPr>
              <w:rPr>
                <w:b/>
              </w:rPr>
            </w:pPr>
            <w:r w:rsidRPr="00F5600E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7F1C41" w:rsidRDefault="00071104" w:rsidP="00885870">
            <w:pPr>
              <w:rPr>
                <w:lang w:val="en-US"/>
              </w:rPr>
            </w:pPr>
            <w:r w:rsidRPr="00F5600E">
              <w:rPr>
                <w:lang w:val="en-US"/>
              </w:rPr>
              <w:t>Request</w:t>
            </w:r>
          </w:p>
        </w:tc>
      </w:tr>
      <w:tr w:rsidR="00703AC4" w:rsidRPr="007F1C41" w:rsidTr="00703AC4">
        <w:tc>
          <w:tcPr>
            <w:tcW w:w="2943" w:type="dxa"/>
          </w:tcPr>
          <w:p w:rsidR="00703AC4" w:rsidRPr="007F1C41" w:rsidRDefault="00703AC4" w:rsidP="005C5A93">
            <w:pPr>
              <w:rPr>
                <w:b/>
              </w:rPr>
            </w:pPr>
            <w:r w:rsidRPr="007F1C41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7F1C41" w:rsidRDefault="00FF096B" w:rsidP="00662881">
            <w:pPr>
              <w:rPr>
                <w:color w:val="A6A6A6"/>
              </w:rPr>
            </w:pPr>
            <w:r w:rsidRPr="007F1C41">
              <w:t xml:space="preserve">Предоставление сведений </w:t>
            </w:r>
            <w:r w:rsidR="00662881" w:rsidRPr="00652479">
              <w:t xml:space="preserve">о </w:t>
            </w:r>
            <w:r w:rsidR="00662881" w:rsidRPr="00662881">
              <w:t>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      </w:r>
          </w:p>
        </w:tc>
      </w:tr>
      <w:tr w:rsidR="00703AC4" w:rsidRPr="00614AF6" w:rsidTr="00703AC4">
        <w:tc>
          <w:tcPr>
            <w:tcW w:w="2943" w:type="dxa"/>
          </w:tcPr>
          <w:p w:rsidR="00703AC4" w:rsidRPr="006E4256" w:rsidRDefault="00703AC4" w:rsidP="005C5A93">
            <w:pPr>
              <w:rPr>
                <w:b/>
              </w:rPr>
            </w:pPr>
            <w:r w:rsidRPr="006E4256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256" w:rsidRPr="006E4256" w:rsidRDefault="006E4256" w:rsidP="006E4256">
            <w:pPr>
              <w:pStyle w:val="af8"/>
              <w:ind w:firstLine="0"/>
            </w:pPr>
            <w:r w:rsidRPr="006E4256">
              <w:t>Сервис предназначен для передачи сведений о 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образования.</w:t>
            </w:r>
          </w:p>
          <w:p w:rsidR="006E4256" w:rsidRPr="006E4256" w:rsidRDefault="006E4256" w:rsidP="006E4256">
            <w:pPr>
              <w:pStyle w:val="af8"/>
              <w:ind w:firstLine="0"/>
            </w:pPr>
            <w:r w:rsidRPr="006E4256">
              <w:t>Сведения необходимы региональным органам Фонда Социального Страхования Российской Федерации для предоставления государственной услуги</w:t>
            </w:r>
          </w:p>
          <w:p w:rsidR="008D4A12" w:rsidRPr="006E4256" w:rsidRDefault="006E4256" w:rsidP="00D00147">
            <w:pPr>
              <w:numPr>
                <w:ilvl w:val="0"/>
                <w:numId w:val="22"/>
              </w:numPr>
              <w:rPr>
                <w:color w:val="A6A6A6"/>
              </w:rPr>
            </w:pPr>
            <w:r w:rsidRPr="006E4256">
              <w:t xml:space="preserve">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ребенком,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</w:t>
            </w:r>
            <w:r w:rsidRPr="006E4256">
              <w:lastRenderedPageBreak/>
              <w:t>Федерации</w:t>
            </w:r>
          </w:p>
        </w:tc>
      </w:tr>
    </w:tbl>
    <w:p w:rsidR="004D0E9F" w:rsidRPr="004D0E9F" w:rsidRDefault="004D0E9F" w:rsidP="004D0E9F"/>
    <w:p w:rsidR="00703AC4" w:rsidRPr="007F1C41" w:rsidRDefault="00703AC4" w:rsidP="00703AC4">
      <w:pPr>
        <w:pStyle w:val="32"/>
      </w:pPr>
      <w:bookmarkStart w:id="19" w:name="_Ref315688040"/>
      <w:bookmarkStart w:id="20" w:name="_Toc341786539"/>
      <w:r w:rsidRPr="007F1C41">
        <w:t>Описание входных параметров</w:t>
      </w:r>
      <w:bookmarkEnd w:id="19"/>
      <w:bookmarkEnd w:id="20"/>
    </w:p>
    <w:p w:rsidR="00D92A25" w:rsidRPr="0097059C" w:rsidRDefault="00D92A25" w:rsidP="00B73F20">
      <w:pPr>
        <w:pStyle w:val="afffff1"/>
      </w:pPr>
      <w:r w:rsidRPr="0097059C">
        <w:t xml:space="preserve">Входные данные: </w:t>
      </w:r>
      <w:r>
        <w:t>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17F57" w:rsidRPr="00057BD1" w:rsidTr="003F12F8">
        <w:trPr>
          <w:tblHeader/>
        </w:trPr>
        <w:tc>
          <w:tcPr>
            <w:tcW w:w="534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rPr>
                <w:lang w:val="en-US"/>
              </w:rPr>
              <w:t>№</w:t>
            </w:r>
          </w:p>
        </w:tc>
        <w:tc>
          <w:tcPr>
            <w:tcW w:w="2050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t>Код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817F57" w:rsidRPr="00057BD1" w:rsidRDefault="00817F57" w:rsidP="00EF4ADE">
            <w:pPr>
              <w:pStyle w:val="aa"/>
              <w:rPr>
                <w:lang w:val="en-US"/>
              </w:rPr>
            </w:pPr>
            <w:r w:rsidRPr="00057BD1">
              <w:t>Описание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17F57" w:rsidRPr="00057BD1" w:rsidRDefault="00817F57" w:rsidP="00EF4ADE">
            <w:pPr>
              <w:pStyle w:val="aa"/>
            </w:pPr>
            <w:r w:rsidRPr="00057BD1">
              <w:t xml:space="preserve">Комментарий 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regionFrom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субъекта РФ отправителя запроса</w:t>
            </w:r>
          </w:p>
        </w:tc>
        <w:tc>
          <w:tcPr>
            <w:tcW w:w="1965" w:type="dxa"/>
          </w:tcPr>
          <w:p w:rsidR="00817F57" w:rsidRPr="00E30300" w:rsidRDefault="00817F57" w:rsidP="00EF4AD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17F57" w:rsidRPr="00E30300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E30300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E30300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nameOrganizationFrom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Наименование отправителя запроса</w:t>
            </w:r>
          </w:p>
        </w:tc>
        <w:tc>
          <w:tcPr>
            <w:tcW w:w="1965" w:type="dxa"/>
          </w:tcPr>
          <w:p w:rsidR="00817F57" w:rsidRPr="00E30300" w:rsidRDefault="00817F57" w:rsidP="00EF4AD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54E72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region</w:t>
            </w:r>
            <w:r>
              <w:rPr>
                <w:sz w:val="20"/>
                <w:szCs w:val="20"/>
                <w:lang w:val="en-US"/>
              </w:rPr>
              <w:t>To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54E72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>
              <w:rPr>
                <w:sz w:val="20"/>
                <w:szCs w:val="20"/>
              </w:rPr>
              <w:t xml:space="preserve">получателя </w:t>
            </w:r>
            <w:r w:rsidRPr="003631C7">
              <w:rPr>
                <w:sz w:val="20"/>
                <w:szCs w:val="20"/>
              </w:rPr>
              <w:t>запроса</w:t>
            </w:r>
          </w:p>
        </w:tc>
        <w:tc>
          <w:tcPr>
            <w:tcW w:w="1965" w:type="dxa"/>
          </w:tcPr>
          <w:p w:rsidR="00254E72" w:rsidRPr="00E30300" w:rsidRDefault="00254E72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54E72" w:rsidRPr="00E30300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54E72" w:rsidRPr="00E30300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54E72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nameOrganization</w:t>
            </w:r>
            <w:r>
              <w:rPr>
                <w:sz w:val="20"/>
                <w:szCs w:val="20"/>
                <w:lang w:val="en-US"/>
              </w:rPr>
              <w:t>To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получателя</w:t>
            </w:r>
            <w:r w:rsidRPr="003631C7">
              <w:rPr>
                <w:sz w:val="20"/>
                <w:szCs w:val="20"/>
              </w:rPr>
              <w:t xml:space="preserve"> запроса</w:t>
            </w:r>
          </w:p>
        </w:tc>
        <w:tc>
          <w:tcPr>
            <w:tcW w:w="1965" w:type="dxa"/>
          </w:tcPr>
          <w:p w:rsidR="00254E72" w:rsidRPr="00E30300" w:rsidRDefault="00254E72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54E72" w:rsidRPr="00546572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817F57" w:rsidRPr="00E315E0" w:rsidRDefault="00817F57" w:rsidP="00E315E0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Фамилия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Имя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Отчество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3631C7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</w:t>
            </w:r>
            <w:r w:rsidR="00912EC5">
              <w:rPr>
                <w:rStyle w:val="htsql1-identifier1"/>
                <w:b w:val="0"/>
                <w:sz w:val="20"/>
                <w:szCs w:val="20"/>
                <w:lang w:val="en-US"/>
              </w:rPr>
              <w:t>a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D804D6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рождения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7265E0" w:rsidRPr="00057BD1" w:rsidTr="00EF4ADE">
        <w:tc>
          <w:tcPr>
            <w:tcW w:w="534" w:type="dxa"/>
            <w:vAlign w:val="center"/>
          </w:tcPr>
          <w:p w:rsidR="007265E0" w:rsidRPr="00057BD1" w:rsidRDefault="007265E0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7265E0" w:rsidRPr="003631C7" w:rsidRDefault="007265E0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1903" w:type="dxa"/>
            <w:vAlign w:val="center"/>
          </w:tcPr>
          <w:p w:rsidR="007265E0" w:rsidRPr="003631C7" w:rsidRDefault="007265E0" w:rsidP="00D80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</w:p>
        </w:tc>
        <w:tc>
          <w:tcPr>
            <w:tcW w:w="1965" w:type="dxa"/>
          </w:tcPr>
          <w:p w:rsidR="007265E0" w:rsidRDefault="007265E0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265E0" w:rsidRDefault="007265E0" w:rsidP="00EF4ADE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7265E0" w:rsidRDefault="007265E0" w:rsidP="00EF4A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</w:t>
            </w:r>
          </w:p>
          <w:p w:rsidR="007265E0" w:rsidRDefault="007265E0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 xml:space="preserve">codeKind 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вида документа, удостоверяющего личность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 символа</w:t>
            </w:r>
          </w:p>
        </w:tc>
      </w:tr>
      <w:tr w:rsidR="00817F57" w:rsidRPr="00057BD1" w:rsidTr="00EF4ADE">
        <w:tc>
          <w:tcPr>
            <w:tcW w:w="534" w:type="dxa"/>
            <w:vAlign w:val="center"/>
          </w:tcPr>
          <w:p w:rsidR="00817F57" w:rsidRPr="00057BD1" w:rsidRDefault="00817F57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817F57" w:rsidRPr="003631C7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 xml:space="preserve">seriesNumber </w:t>
            </w:r>
          </w:p>
        </w:tc>
        <w:tc>
          <w:tcPr>
            <w:tcW w:w="1903" w:type="dxa"/>
            <w:vAlign w:val="center"/>
          </w:tcPr>
          <w:p w:rsidR="00817F57" w:rsidRPr="003631C7" w:rsidRDefault="00817F57" w:rsidP="00EF4ADE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Серия и номер документа, удостоверяющего личность</w:t>
            </w:r>
          </w:p>
        </w:tc>
        <w:tc>
          <w:tcPr>
            <w:tcW w:w="1965" w:type="dxa"/>
          </w:tcPr>
          <w:p w:rsidR="00817F57" w:rsidRPr="00546572" w:rsidRDefault="00817F57" w:rsidP="00EF4AD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17F57" w:rsidRPr="00546572" w:rsidRDefault="00817F57" w:rsidP="00EF4ADE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17F57" w:rsidRPr="003631C7" w:rsidRDefault="00817F57" w:rsidP="00EF4AD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25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EF4ADE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254E72" w:rsidRPr="003631C7" w:rsidRDefault="00254E72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965" w:type="dxa"/>
          </w:tcPr>
          <w:p w:rsidR="00254E72" w:rsidRPr="003631C7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254E72" w:rsidRPr="00057BD1" w:rsidTr="002C07E1">
        <w:tc>
          <w:tcPr>
            <w:tcW w:w="534" w:type="dxa"/>
            <w:vAlign w:val="center"/>
          </w:tcPr>
          <w:p w:rsidR="00254E72" w:rsidRPr="00057BD1" w:rsidRDefault="00254E72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</w:p>
        </w:tc>
        <w:tc>
          <w:tcPr>
            <w:tcW w:w="1903" w:type="dxa"/>
          </w:tcPr>
          <w:p w:rsidR="00254E72" w:rsidRPr="003631C7" w:rsidRDefault="00254E72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965" w:type="dxa"/>
          </w:tcPr>
          <w:p w:rsidR="00254E72" w:rsidRPr="00546572" w:rsidRDefault="00254E72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54E72" w:rsidRPr="003631C7" w:rsidRDefault="00254E72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54E72" w:rsidRPr="003631C7" w:rsidRDefault="00254E72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2C07E1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912EC5" w:rsidRDefault="00912EC5" w:rsidP="00912EC5">
            <w:pPr>
              <w:snapToGrid w:val="0"/>
              <w:jc w:val="left"/>
              <w:rPr>
                <w:rStyle w:val="htsql1-identifier1"/>
                <w:b w:val="0"/>
              </w:rPr>
            </w:pPr>
            <w:r w:rsidRPr="00912EC5">
              <w:rPr>
                <w:rStyle w:val="htsql1-identifier1"/>
                <w:b w:val="0"/>
                <w:sz w:val="20"/>
                <w:szCs w:val="20"/>
                <w:lang w:val="en-US"/>
              </w:rPr>
              <w:t>sbDoc</w:t>
            </w:r>
          </w:p>
        </w:tc>
        <w:tc>
          <w:tcPr>
            <w:tcW w:w="1903" w:type="dxa"/>
          </w:tcPr>
          <w:p w:rsidR="0008055B" w:rsidRPr="00497D92" w:rsidRDefault="0008055B" w:rsidP="00912EC5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 w:rsidR="00AC064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08055B" w:rsidRPr="00497D9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C58C1" w:rsidRDefault="00AC064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 25</w:t>
            </w:r>
            <w:r w:rsidR="0008055B"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057BD1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912EC5" w:rsidRPr="00912EC5" w:rsidRDefault="00912EC5" w:rsidP="00912EC5">
            <w:pPr>
              <w:snapToGrid w:val="0"/>
              <w:jc w:val="left"/>
              <w:rPr>
                <w:rStyle w:val="htsql1-identifier1"/>
                <w:b w:val="0"/>
                <w:szCs w:val="20"/>
              </w:rPr>
            </w:pPr>
            <w:r w:rsidRPr="00912EC5">
              <w:rPr>
                <w:rStyle w:val="htsql1-identifier1"/>
                <w:b w:val="0"/>
                <w:sz w:val="20"/>
                <w:szCs w:val="20"/>
                <w:lang w:val="en-US"/>
              </w:rPr>
              <w:t>nbDoc</w:t>
            </w:r>
          </w:p>
          <w:p w:rsidR="00912EC5" w:rsidRPr="00912EC5" w:rsidRDefault="00912EC5" w:rsidP="00912EC5">
            <w:pPr>
              <w:snapToGrid w:val="0"/>
              <w:jc w:val="center"/>
              <w:rPr>
                <w:rStyle w:val="htsql1-identifier1"/>
                <w:b w:val="0"/>
                <w:szCs w:val="20"/>
              </w:rPr>
            </w:pPr>
          </w:p>
        </w:tc>
        <w:tc>
          <w:tcPr>
            <w:tcW w:w="1903" w:type="dxa"/>
          </w:tcPr>
          <w:p w:rsidR="00912EC5" w:rsidRPr="003C58C1" w:rsidRDefault="00912EC5" w:rsidP="00AC06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912EC5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912EC5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912EC5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 25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AC064B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start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1903" w:type="dxa"/>
          </w:tcPr>
          <w:p w:rsidR="00912EC5" w:rsidRPr="003631C7" w:rsidRDefault="00912EC5" w:rsidP="00E315E0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3631C7" w:rsidRDefault="00912EC5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AC064B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AC064B" w:rsidRDefault="00912EC5" w:rsidP="00D00147">
            <w:pPr>
              <w:widowControl/>
              <w:numPr>
                <w:ilvl w:val="0"/>
                <w:numId w:val="17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546572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</w:tbl>
    <w:p w:rsidR="00AC064B" w:rsidRDefault="00AC064B" w:rsidP="00A75305">
      <w:pPr>
        <w:pStyle w:val="af8"/>
        <w:rPr>
          <w:b/>
          <w:color w:val="A6A6A6"/>
          <w:highlight w:val="yellow"/>
        </w:rPr>
      </w:pPr>
    </w:p>
    <w:p w:rsidR="00AC064B" w:rsidRPr="008775C7" w:rsidRDefault="00AC064B" w:rsidP="00A75305">
      <w:pPr>
        <w:pStyle w:val="af8"/>
        <w:rPr>
          <w:b/>
          <w:color w:val="A6A6A6"/>
          <w:highlight w:val="yellow"/>
        </w:rPr>
      </w:pPr>
    </w:p>
    <w:p w:rsidR="004A489E" w:rsidRPr="00520A0C" w:rsidRDefault="004A489E" w:rsidP="004A489E">
      <w:pPr>
        <w:pStyle w:val="32"/>
      </w:pPr>
      <w:bookmarkStart w:id="21" w:name="_Ref315688068"/>
      <w:bookmarkStart w:id="22" w:name="_Toc341786540"/>
      <w:r w:rsidRPr="007F1C41">
        <w:t>Описание выходных параметров</w:t>
      </w:r>
      <w:bookmarkEnd w:id="21"/>
      <w:bookmarkEnd w:id="22"/>
    </w:p>
    <w:p w:rsidR="00520A0C" w:rsidRPr="009A432E" w:rsidRDefault="00520A0C" w:rsidP="00520A0C">
      <w:pPr>
        <w:pStyle w:val="af8"/>
        <w:rPr>
          <w:b/>
        </w:rPr>
      </w:pPr>
      <w:r w:rsidRPr="007F1C41">
        <w:rPr>
          <w:b/>
        </w:rPr>
        <w:t xml:space="preserve">Выходные данные: </w:t>
      </w:r>
      <w:r>
        <w:rPr>
          <w:b/>
          <w:i/>
        </w:rPr>
        <w:t>типОтвета</w:t>
      </w:r>
      <w:r w:rsidRPr="007F1C41">
        <w:rPr>
          <w:b/>
        </w:rPr>
        <w:t xml:space="preserve"> </w:t>
      </w:r>
      <w:r>
        <w:rPr>
          <w:b/>
        </w:rPr>
        <w:t xml:space="preserve"> (см. п. 2.1.4)</w:t>
      </w:r>
    </w:p>
    <w:p w:rsidR="00520A0C" w:rsidRDefault="00520A0C" w:rsidP="00520A0C">
      <w:pPr>
        <w:pStyle w:val="af8"/>
        <w:rPr>
          <w:b/>
          <w:i/>
        </w:rPr>
      </w:pPr>
      <w:r w:rsidRPr="007F1C41">
        <w:rPr>
          <w:b/>
        </w:rPr>
        <w:t xml:space="preserve">Выходные данные: </w:t>
      </w:r>
      <w:r>
        <w:rPr>
          <w:b/>
          <w:i/>
        </w:rPr>
        <w:t>примечание – дополнительная информация в случае, если тип ответа = «ОшибкаВЗапросе»</w:t>
      </w:r>
    </w:p>
    <w:p w:rsidR="00D92A25" w:rsidRPr="003F3270" w:rsidRDefault="00D92A25" w:rsidP="00B73F20">
      <w:pPr>
        <w:pStyle w:val="afffff1"/>
      </w:pPr>
      <w:r w:rsidRPr="003F3270">
        <w:t>Выходные данные: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288F" w:rsidRPr="00057BD1" w:rsidTr="00484A73">
        <w:trPr>
          <w:tblHeader/>
        </w:trPr>
        <w:tc>
          <w:tcPr>
            <w:tcW w:w="534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rPr>
                <w:lang w:val="en-US"/>
              </w:rP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t>Код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C6288F" w:rsidRPr="00057BD1" w:rsidRDefault="00C6288F" w:rsidP="00484A73">
            <w:pPr>
              <w:pStyle w:val="aa"/>
              <w:rPr>
                <w:lang w:val="en-US"/>
              </w:rPr>
            </w:pPr>
            <w:r w:rsidRPr="00057BD1">
              <w:t>Описание</w:t>
            </w:r>
            <w:r w:rsidRPr="00057BD1">
              <w:rPr>
                <w:lang w:val="en-US"/>
              </w:rPr>
              <w:t xml:space="preserve"> </w:t>
            </w:r>
            <w:r w:rsidRPr="00057BD1">
              <w:t>параметра</w:t>
            </w:r>
            <w:r w:rsidRPr="00057BD1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288F" w:rsidRPr="00057BD1" w:rsidRDefault="00C6288F" w:rsidP="00484A73">
            <w:pPr>
              <w:pStyle w:val="aa"/>
            </w:pPr>
            <w:r w:rsidRPr="00057BD1">
              <w:t xml:space="preserve">Комментарий 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region</w:t>
            </w:r>
            <w:r>
              <w:rPr>
                <w:sz w:val="20"/>
                <w:szCs w:val="20"/>
                <w:lang w:val="en-US"/>
              </w:rPr>
              <w:t>From</w:t>
            </w:r>
          </w:p>
        </w:tc>
        <w:tc>
          <w:tcPr>
            <w:tcW w:w="1903" w:type="dxa"/>
            <w:vAlign w:val="center"/>
          </w:tcPr>
          <w:p w:rsidR="0008055B" w:rsidRPr="0008055B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>
              <w:rPr>
                <w:sz w:val="20"/>
                <w:szCs w:val="20"/>
              </w:rPr>
              <w:t xml:space="preserve">получателя </w:t>
            </w:r>
            <w:r w:rsidRPr="0008055B">
              <w:rPr>
                <w:sz w:val="20"/>
                <w:szCs w:val="20"/>
              </w:rPr>
              <w:t>ответа</w:t>
            </w:r>
          </w:p>
        </w:tc>
        <w:tc>
          <w:tcPr>
            <w:tcW w:w="1965" w:type="dxa"/>
          </w:tcPr>
          <w:p w:rsidR="0008055B" w:rsidRPr="00E30300" w:rsidRDefault="0008055B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8055B" w:rsidRPr="00E30300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E30300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nameOrganization</w:t>
            </w:r>
            <w:r>
              <w:rPr>
                <w:sz w:val="20"/>
                <w:szCs w:val="20"/>
                <w:lang w:val="en-US"/>
              </w:rPr>
              <w:t>From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получателя</w:t>
            </w:r>
            <w:r w:rsidRPr="003631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ответа</w:t>
            </w:r>
          </w:p>
        </w:tc>
        <w:tc>
          <w:tcPr>
            <w:tcW w:w="1965" w:type="dxa"/>
          </w:tcPr>
          <w:p w:rsidR="0008055B" w:rsidRPr="00E30300" w:rsidRDefault="0008055B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C6288F" w:rsidRPr="00057BD1" w:rsidTr="00484A73">
        <w:tc>
          <w:tcPr>
            <w:tcW w:w="534" w:type="dxa"/>
            <w:vAlign w:val="center"/>
          </w:tcPr>
          <w:p w:rsidR="00C6288F" w:rsidRPr="00057BD1" w:rsidRDefault="00C6288F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C6288F" w:rsidRPr="0008055B" w:rsidRDefault="00C6288F" w:rsidP="0008055B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region</w:t>
            </w:r>
            <w:r w:rsidR="0008055B">
              <w:rPr>
                <w:sz w:val="20"/>
                <w:szCs w:val="20"/>
              </w:rPr>
              <w:t>То</w:t>
            </w:r>
          </w:p>
        </w:tc>
        <w:tc>
          <w:tcPr>
            <w:tcW w:w="1903" w:type="dxa"/>
            <w:vAlign w:val="center"/>
          </w:tcPr>
          <w:p w:rsidR="00C6288F" w:rsidRPr="003631C7" w:rsidRDefault="00C6288F" w:rsidP="0008055B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Код субъекта РФ </w:t>
            </w:r>
            <w:r w:rsidR="0008055B">
              <w:rPr>
                <w:sz w:val="20"/>
                <w:szCs w:val="20"/>
              </w:rPr>
              <w:t>отправителя</w:t>
            </w:r>
            <w:r w:rsidRPr="003631C7">
              <w:rPr>
                <w:sz w:val="20"/>
                <w:szCs w:val="20"/>
              </w:rPr>
              <w:t xml:space="preserve"> ответа</w:t>
            </w:r>
          </w:p>
        </w:tc>
        <w:tc>
          <w:tcPr>
            <w:tcW w:w="1965" w:type="dxa"/>
          </w:tcPr>
          <w:p w:rsidR="00C6288F" w:rsidRPr="00E30300" w:rsidRDefault="00C6288F" w:rsidP="00484A73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288F" w:rsidRPr="00E30300" w:rsidRDefault="00C6288F" w:rsidP="00484A73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288F" w:rsidRPr="00E30300" w:rsidRDefault="00C6288F" w:rsidP="00484A73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символа</w:t>
            </w:r>
          </w:p>
        </w:tc>
      </w:tr>
      <w:tr w:rsidR="00C6288F" w:rsidRPr="00057BD1" w:rsidTr="00484A73">
        <w:tc>
          <w:tcPr>
            <w:tcW w:w="534" w:type="dxa"/>
            <w:vAlign w:val="center"/>
          </w:tcPr>
          <w:p w:rsidR="00C6288F" w:rsidRPr="00E30300" w:rsidRDefault="00C6288F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C6288F" w:rsidRPr="0008055B" w:rsidRDefault="00C6288F" w:rsidP="0008055B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nameOrganization</w:t>
            </w:r>
            <w:r w:rsidR="0008055B">
              <w:rPr>
                <w:sz w:val="20"/>
                <w:szCs w:val="20"/>
              </w:rPr>
              <w:t>To</w:t>
            </w:r>
          </w:p>
        </w:tc>
        <w:tc>
          <w:tcPr>
            <w:tcW w:w="1903" w:type="dxa"/>
            <w:vAlign w:val="center"/>
          </w:tcPr>
          <w:p w:rsidR="00C6288F" w:rsidRPr="003631C7" w:rsidRDefault="00C6288F" w:rsidP="00484A73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Наименование </w:t>
            </w:r>
            <w:r w:rsidR="0008055B">
              <w:rPr>
                <w:sz w:val="20"/>
                <w:szCs w:val="20"/>
              </w:rPr>
              <w:t>отправителя</w:t>
            </w:r>
            <w:r w:rsidRPr="003631C7">
              <w:rPr>
                <w:sz w:val="20"/>
                <w:szCs w:val="20"/>
              </w:rPr>
              <w:t xml:space="preserve"> ответа</w:t>
            </w:r>
          </w:p>
        </w:tc>
        <w:tc>
          <w:tcPr>
            <w:tcW w:w="1965" w:type="dxa"/>
          </w:tcPr>
          <w:p w:rsidR="00C6288F" w:rsidRPr="00E30300" w:rsidRDefault="00C6288F" w:rsidP="00484A73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288F" w:rsidRPr="00546572" w:rsidRDefault="00C6288F" w:rsidP="00484A73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288F" w:rsidRPr="003631C7" w:rsidRDefault="00C6288F" w:rsidP="00484A73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255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112567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08055B" w:rsidRPr="00254E72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Фамилия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Имя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Отчество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</w:t>
            </w:r>
            <w:r w:rsidR="00912EC5">
              <w:rPr>
                <w:rStyle w:val="htsql1-identifier1"/>
                <w:b w:val="0"/>
                <w:sz w:val="20"/>
                <w:szCs w:val="20"/>
                <w:lang w:val="en-US"/>
              </w:rPr>
              <w:t>a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Civ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рождения </w:t>
            </w:r>
            <w:r w:rsidR="00E315E0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</w:p>
        </w:tc>
        <w:tc>
          <w:tcPr>
            <w:tcW w:w="1965" w:type="dxa"/>
          </w:tcPr>
          <w:p w:rsidR="0008055B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Default="0008055B" w:rsidP="002C07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</w:t>
            </w:r>
          </w:p>
          <w:p w:rsidR="0008055B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 xml:space="preserve">codeKind 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Код вида документа, удостоверяющего личность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 символа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 xml:space="preserve">seriesNumber 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Серия и номер документа, удостоверяющего личность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546572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  <w:lang w:val="en-US"/>
              </w:rPr>
            </w:pPr>
            <w:r w:rsidRPr="00546572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25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символов</w:t>
            </w:r>
          </w:p>
        </w:tc>
      </w:tr>
      <w:tr w:rsidR="0008055B" w:rsidRPr="00057BD1" w:rsidTr="00484A73">
        <w:tc>
          <w:tcPr>
            <w:tcW w:w="534" w:type="dxa"/>
            <w:vAlign w:val="center"/>
          </w:tcPr>
          <w:p w:rsidR="0008055B" w:rsidRPr="00057BD1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  <w:lang w:val="en-US"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1903" w:type="dxa"/>
            <w:vAlign w:val="center"/>
          </w:tcPr>
          <w:p w:rsidR="0008055B" w:rsidRPr="003631C7" w:rsidRDefault="0008055B" w:rsidP="002C07E1">
            <w:pPr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965" w:type="dxa"/>
          </w:tcPr>
          <w:p w:rsidR="0008055B" w:rsidRPr="003631C7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До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60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08055B" w:rsidRPr="00057BD1" w:rsidTr="00943860">
        <w:tc>
          <w:tcPr>
            <w:tcW w:w="534" w:type="dxa"/>
            <w:vAlign w:val="center"/>
          </w:tcPr>
          <w:p w:rsidR="0008055B" w:rsidRPr="00943860" w:rsidRDefault="0008055B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</w:p>
        </w:tc>
        <w:tc>
          <w:tcPr>
            <w:tcW w:w="1903" w:type="dxa"/>
          </w:tcPr>
          <w:p w:rsidR="0008055B" w:rsidRPr="003631C7" w:rsidRDefault="0008055B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965" w:type="dxa"/>
          </w:tcPr>
          <w:p w:rsidR="0008055B" w:rsidRPr="00546572" w:rsidRDefault="0008055B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8055B" w:rsidRPr="003631C7" w:rsidRDefault="0008055B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08055B" w:rsidRPr="003631C7" w:rsidRDefault="0008055B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473E74" w:rsidRPr="00057BD1" w:rsidTr="00943860">
        <w:tc>
          <w:tcPr>
            <w:tcW w:w="534" w:type="dxa"/>
            <w:vAlign w:val="center"/>
          </w:tcPr>
          <w:p w:rsidR="00473E74" w:rsidRPr="00943860" w:rsidRDefault="00473E74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473E74" w:rsidRPr="00817F57" w:rsidRDefault="008F6226" w:rsidP="002C07E1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sbDoc</w:t>
            </w:r>
          </w:p>
        </w:tc>
        <w:tc>
          <w:tcPr>
            <w:tcW w:w="1903" w:type="dxa"/>
          </w:tcPr>
          <w:p w:rsidR="00473E74" w:rsidRPr="00497D92" w:rsidRDefault="00473E74" w:rsidP="00912EC5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 w:rsidR="00AC064B">
              <w:rPr>
                <w:sz w:val="20"/>
                <w:szCs w:val="20"/>
              </w:rPr>
              <w:t xml:space="preserve"> 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473E74" w:rsidRPr="00497D92" w:rsidRDefault="00473E74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73E74" w:rsidRPr="003631C7" w:rsidRDefault="00473E74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473E74" w:rsidRPr="003C58C1" w:rsidRDefault="00473E74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Default="00912EC5" w:rsidP="002C07E1">
            <w:pPr>
              <w:jc w:val="left"/>
              <w:rPr>
                <w:sz w:val="20"/>
                <w:lang w:val="en-US"/>
              </w:rPr>
            </w:pPr>
            <w:r w:rsidRPr="00912EC5">
              <w:rPr>
                <w:sz w:val="20"/>
                <w:lang w:val="en-US"/>
              </w:rPr>
              <w:t>nbDoc</w:t>
            </w:r>
          </w:p>
        </w:tc>
        <w:tc>
          <w:tcPr>
            <w:tcW w:w="1903" w:type="dxa"/>
          </w:tcPr>
          <w:p w:rsidR="00912EC5" w:rsidRPr="003C58C1" w:rsidRDefault="00912EC5" w:rsidP="00AC064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 w:rsidRPr="003C5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965" w:type="dxa"/>
          </w:tcPr>
          <w:p w:rsidR="00912EC5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912EC5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546572">
              <w:rPr>
                <w:sz w:val="20"/>
                <w:szCs w:val="20"/>
                <w:lang w:val="en-US"/>
              </w:rPr>
              <w:t>tring</w:t>
            </w:r>
          </w:p>
        </w:tc>
        <w:tc>
          <w:tcPr>
            <w:tcW w:w="1989" w:type="dxa"/>
          </w:tcPr>
          <w:p w:rsidR="00912EC5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От 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до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  <w:r w:rsidRPr="003631C7">
              <w:rPr>
                <w:rFonts w:ascii="Arial CYR" w:hAnsi="Arial CYR" w:cs="Arial CYR"/>
                <w:sz w:val="20"/>
                <w:szCs w:val="20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start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3631C7" w:rsidRDefault="00912EC5" w:rsidP="002C07E1">
            <w:pPr>
              <w:snapToGrid w:val="0"/>
              <w:jc w:val="left"/>
              <w:rPr>
                <w:rStyle w:val="htsql1-identifier1"/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943860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631C7" w:rsidRDefault="00912EC5" w:rsidP="002C07E1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1903" w:type="dxa"/>
          </w:tcPr>
          <w:p w:rsidR="00912EC5" w:rsidRPr="003631C7" w:rsidRDefault="00912EC5" w:rsidP="002C07E1">
            <w:pPr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965" w:type="dxa"/>
          </w:tcPr>
          <w:p w:rsidR="00912EC5" w:rsidRPr="00546572" w:rsidRDefault="00912EC5" w:rsidP="002C07E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2EC5" w:rsidRPr="00546572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912EC5" w:rsidRPr="003631C7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0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символов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obtaining</w:t>
            </w:r>
            <w:r w:rsidRPr="003C58C1">
              <w:rPr>
                <w:sz w:val="20"/>
                <w:szCs w:val="20"/>
                <w:lang w:val="en-US"/>
              </w:rPr>
              <w:t>G</w:t>
            </w:r>
            <w:r w:rsidRPr="003C58C1">
              <w:rPr>
                <w:sz w:val="20"/>
                <w:szCs w:val="20"/>
              </w:rPr>
              <w:t>rants_2</w:t>
            </w:r>
          </w:p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1903" w:type="dxa"/>
            <w:vAlign w:val="center"/>
          </w:tcPr>
          <w:p w:rsidR="00912EC5" w:rsidRPr="003C58C1" w:rsidRDefault="00912EC5" w:rsidP="00E31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получении</w:t>
            </w:r>
            <w:r w:rsidRPr="003C58C1">
              <w:rPr>
                <w:sz w:val="20"/>
                <w:szCs w:val="20"/>
              </w:rPr>
              <w:t xml:space="preserve"> пособия </w:t>
            </w:r>
            <w:r>
              <w:rPr>
                <w:sz w:val="20"/>
                <w:szCs w:val="20"/>
              </w:rPr>
              <w:t>(да</w:t>
            </w:r>
            <w:r w:rsidRPr="00EA555F">
              <w:rPr>
                <w:sz w:val="20"/>
                <w:szCs w:val="20"/>
              </w:rPr>
              <w:t>/</w:t>
            </w:r>
            <w:r w:rsidRPr="003C58C1">
              <w:rPr>
                <w:sz w:val="20"/>
                <w:szCs w:val="20"/>
              </w:rPr>
              <w:t>нет)</w:t>
            </w:r>
          </w:p>
        </w:tc>
        <w:tc>
          <w:tcPr>
            <w:tcW w:w="1965" w:type="dxa"/>
          </w:tcPr>
          <w:p w:rsidR="00912EC5" w:rsidRPr="00642F0E" w:rsidRDefault="00912EC5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2EC5" w:rsidRPr="00642F0E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989" w:type="dxa"/>
          </w:tcPr>
          <w:p w:rsidR="00912EC5" w:rsidRPr="00642F0E" w:rsidRDefault="00912EC5" w:rsidP="002C07E1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true/false</w:t>
            </w:r>
          </w:p>
        </w:tc>
      </w:tr>
      <w:tr w:rsidR="00912EC5" w:rsidRPr="00057BD1" w:rsidTr="002C07E1">
        <w:tc>
          <w:tcPr>
            <w:tcW w:w="534" w:type="dxa"/>
            <w:vAlign w:val="center"/>
          </w:tcPr>
          <w:p w:rsidR="00912EC5" w:rsidRPr="00943860" w:rsidRDefault="00912EC5" w:rsidP="00D00147">
            <w:pPr>
              <w:widowControl/>
              <w:numPr>
                <w:ilvl w:val="0"/>
                <w:numId w:val="20"/>
              </w:numPr>
              <w:autoSpaceDN/>
              <w:adjustRightInd/>
              <w:spacing w:line="240" w:lineRule="auto"/>
              <w:jc w:val="left"/>
              <w:textAlignment w:val="auto"/>
              <w:rPr>
                <w:i/>
              </w:rPr>
            </w:pPr>
          </w:p>
        </w:tc>
        <w:tc>
          <w:tcPr>
            <w:tcW w:w="2050" w:type="dxa"/>
          </w:tcPr>
          <w:p w:rsidR="00912EC5" w:rsidRPr="003C58C1" w:rsidRDefault="00912EC5" w:rsidP="002C07E1">
            <w:pPr>
              <w:snapToGrid w:val="0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  <w:lang w:val="en-US"/>
              </w:rPr>
              <w:t>monthsNumber</w:t>
            </w:r>
          </w:p>
        </w:tc>
        <w:tc>
          <w:tcPr>
            <w:tcW w:w="1903" w:type="dxa"/>
            <w:vAlign w:val="center"/>
          </w:tcPr>
          <w:p w:rsidR="00912EC5" w:rsidRPr="003C58C1" w:rsidRDefault="00912EC5" w:rsidP="002C07E1">
            <w:pPr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Количество месяцев, за которые выплачено пособие (количество или 0)</w:t>
            </w:r>
          </w:p>
        </w:tc>
        <w:tc>
          <w:tcPr>
            <w:tcW w:w="1965" w:type="dxa"/>
          </w:tcPr>
          <w:p w:rsidR="00912EC5" w:rsidRPr="00642F0E" w:rsidRDefault="00912EC5" w:rsidP="002C07E1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2EC5" w:rsidRPr="00642F0E" w:rsidRDefault="00912EC5" w:rsidP="002C07E1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912EC5" w:rsidRPr="00642F0E" w:rsidRDefault="00912EC5" w:rsidP="00642F0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целое число, 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Arial CYR" w:hAnsi="Arial CYR" w:cs="Arial CYR"/>
                <w:sz w:val="20"/>
                <w:szCs w:val="20"/>
              </w:rPr>
              <w:t>знака</w:t>
            </w:r>
          </w:p>
        </w:tc>
      </w:tr>
    </w:tbl>
    <w:p w:rsidR="001B7E41" w:rsidRPr="007F1C41" w:rsidRDefault="00E938B3" w:rsidP="00B15F47">
      <w:pPr>
        <w:pStyle w:val="32"/>
      </w:pPr>
      <w:bookmarkStart w:id="23" w:name="_Toc341786541"/>
      <w:r w:rsidRPr="007F1C41">
        <w:t>Коды возвратов</w:t>
      </w:r>
      <w:bookmarkEnd w:id="2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4552"/>
        <w:gridCol w:w="1417"/>
      </w:tblGrid>
      <w:tr w:rsidR="00520A0C" w:rsidRPr="007F1C41" w:rsidTr="00957882">
        <w:tc>
          <w:tcPr>
            <w:tcW w:w="534" w:type="dxa"/>
            <w:vAlign w:val="center"/>
          </w:tcPr>
          <w:p w:rsidR="00520A0C" w:rsidRPr="007F1C41" w:rsidRDefault="00520A0C" w:rsidP="00957882">
            <w:pPr>
              <w:pStyle w:val="aa"/>
              <w:rPr>
                <w:lang w:val="en-US"/>
              </w:rPr>
            </w:pPr>
            <w:r w:rsidRPr="007F1C41">
              <w:t>№</w:t>
            </w:r>
          </w:p>
        </w:tc>
        <w:tc>
          <w:tcPr>
            <w:tcW w:w="2050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 xml:space="preserve">Описание кода возврата </w:t>
            </w:r>
          </w:p>
        </w:tc>
        <w:tc>
          <w:tcPr>
            <w:tcW w:w="4552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>Условия возникновения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>
            <w:pPr>
              <w:pStyle w:val="aa"/>
            </w:pPr>
            <w:r w:rsidRPr="007F1C41">
              <w:t>Комментарий</w:t>
            </w:r>
          </w:p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7F1C41" w:rsidRDefault="00520A0C" w:rsidP="00957882">
            <w:r w:rsidRPr="007F1C41">
              <w:t>1</w:t>
            </w:r>
          </w:p>
        </w:tc>
        <w:tc>
          <w:tcPr>
            <w:tcW w:w="2050" w:type="dxa"/>
            <w:vAlign w:val="center"/>
          </w:tcPr>
          <w:p w:rsidR="00520A0C" w:rsidRPr="00B1381C" w:rsidRDefault="00520A0C" w:rsidP="00957882">
            <w:r>
              <w:t>ДанныеНеНайдены</w:t>
            </w:r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r w:rsidRPr="007F1C41">
              <w:t>Данные не найдены</w:t>
            </w:r>
          </w:p>
        </w:tc>
        <w:tc>
          <w:tcPr>
            <w:tcW w:w="4552" w:type="dxa"/>
            <w:vAlign w:val="center"/>
          </w:tcPr>
          <w:p w:rsidR="00520A0C" w:rsidRPr="007F1C41" w:rsidRDefault="00520A0C" w:rsidP="00957882">
            <w:r>
              <w:t>К</w:t>
            </w:r>
            <w:r w:rsidRPr="007F1C41">
              <w:t>од возврата соответствует ситуации</w:t>
            </w:r>
            <w:r>
              <w:t>,</w:t>
            </w:r>
            <w:r w:rsidRPr="007F1C41">
              <w:t xml:space="preserve"> когда не найдены данные по запросу.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7F1C41" w:rsidRDefault="00520A0C" w:rsidP="00957882">
            <w:r>
              <w:t>2</w:t>
            </w:r>
          </w:p>
        </w:tc>
        <w:tc>
          <w:tcPr>
            <w:tcW w:w="2050" w:type="dxa"/>
            <w:vAlign w:val="center"/>
          </w:tcPr>
          <w:p w:rsidR="00520A0C" w:rsidRDefault="00520A0C" w:rsidP="00957882">
            <w:r>
              <w:t>Ответ</w:t>
            </w:r>
          </w:p>
        </w:tc>
        <w:tc>
          <w:tcPr>
            <w:tcW w:w="1903" w:type="dxa"/>
            <w:vAlign w:val="center"/>
          </w:tcPr>
          <w:p w:rsidR="00520A0C" w:rsidRPr="007F1C41" w:rsidRDefault="00520A0C" w:rsidP="00957882">
            <w:r>
              <w:t>Данные в ответном сообщение</w:t>
            </w:r>
          </w:p>
        </w:tc>
        <w:tc>
          <w:tcPr>
            <w:tcW w:w="4552" w:type="dxa"/>
            <w:vAlign w:val="center"/>
          </w:tcPr>
          <w:p w:rsidR="00520A0C" w:rsidRDefault="00520A0C" w:rsidP="00957882">
            <w:r>
              <w:t>Ответное сообщение содержит ответ на зпрос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  <w:tr w:rsidR="00520A0C" w:rsidRPr="00614AF6" w:rsidTr="00957882">
        <w:tc>
          <w:tcPr>
            <w:tcW w:w="534" w:type="dxa"/>
            <w:vAlign w:val="center"/>
          </w:tcPr>
          <w:p w:rsidR="00520A0C" w:rsidRPr="009A432E" w:rsidRDefault="00520A0C" w:rsidP="009578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20A0C" w:rsidRDefault="00520A0C" w:rsidP="00957882">
            <w:r>
              <w:t>ОшибкаВЗапросе</w:t>
            </w:r>
          </w:p>
        </w:tc>
        <w:tc>
          <w:tcPr>
            <w:tcW w:w="1903" w:type="dxa"/>
            <w:vAlign w:val="center"/>
          </w:tcPr>
          <w:p w:rsidR="00520A0C" w:rsidRDefault="00520A0C" w:rsidP="00957882">
            <w:r>
              <w:t>В запросе допущена ошибка</w:t>
            </w:r>
          </w:p>
        </w:tc>
        <w:tc>
          <w:tcPr>
            <w:tcW w:w="4552" w:type="dxa"/>
            <w:vAlign w:val="center"/>
          </w:tcPr>
          <w:p w:rsidR="00520A0C" w:rsidRDefault="00520A0C" w:rsidP="00957882">
            <w:r>
              <w:t>С точки зрения форматно-логического-контроля в запросе допущена ошибка</w:t>
            </w:r>
          </w:p>
        </w:tc>
        <w:tc>
          <w:tcPr>
            <w:tcW w:w="1417" w:type="dxa"/>
            <w:vAlign w:val="center"/>
          </w:tcPr>
          <w:p w:rsidR="00520A0C" w:rsidRPr="007F1C41" w:rsidRDefault="00520A0C" w:rsidP="00957882"/>
        </w:tc>
      </w:tr>
    </w:tbl>
    <w:p w:rsidR="00520A0C" w:rsidRPr="00D931E1" w:rsidRDefault="00520A0C" w:rsidP="00D931E1"/>
    <w:p w:rsidR="00A75305" w:rsidRPr="00D35016" w:rsidRDefault="00A75305" w:rsidP="00A75305">
      <w:pPr>
        <w:pStyle w:val="32"/>
      </w:pPr>
      <w:bookmarkStart w:id="24" w:name="_Toc341786542"/>
      <w:r w:rsidRPr="00D35016">
        <w:t>Контрольные примеры</w:t>
      </w:r>
      <w:bookmarkEnd w:id="24"/>
    </w:p>
    <w:p w:rsidR="00413FE4" w:rsidRPr="00205CFF" w:rsidRDefault="00413FE4" w:rsidP="00413FE4">
      <w:pPr>
        <w:pStyle w:val="af8"/>
        <w:numPr>
          <w:ilvl w:val="0"/>
          <w:numId w:val="37"/>
        </w:numPr>
        <w:rPr>
          <w:b/>
        </w:rPr>
      </w:pPr>
      <w:r>
        <w:rPr>
          <w:b/>
        </w:rPr>
        <w:t>Инициирующий запрос</w:t>
      </w:r>
    </w:p>
    <w:p w:rsidR="008C7DA8" w:rsidRPr="00B67363" w:rsidRDefault="00413FE4" w:rsidP="008C7DA8">
      <w:pPr>
        <w:pStyle w:val="af8"/>
        <w:ind w:firstLine="0"/>
        <w:rPr>
          <w:b/>
        </w:rPr>
      </w:pPr>
      <w:r w:rsidRPr="009B6485">
        <w:t>Запрос</w:t>
      </w:r>
      <w:r>
        <w:t>,</w:t>
      </w:r>
      <w:r w:rsidRPr="009B6485">
        <w:t xml:space="preserve"> иницииру</w:t>
      </w:r>
      <w:r>
        <w:t>ющий</w:t>
      </w:r>
      <w:r w:rsidRPr="009B6485">
        <w:t xml:space="preserve"> цепочку взаимодействия, должен иметь статус </w:t>
      </w:r>
      <w:r>
        <w:t xml:space="preserve"> </w:t>
      </w:r>
      <w:r w:rsidRPr="00882051">
        <w:rPr>
          <w:b/>
        </w:rPr>
        <w:t>&lt;Status&gt;REQUEST&lt;/Status&gt;</w:t>
      </w:r>
      <w:r>
        <w:t>, содержать данные запроса и не</w:t>
      </w:r>
      <w:r w:rsidRPr="009B6485">
        <w:t xml:space="preserve"> должен содержать значения в тэгах</w:t>
      </w:r>
      <w:r>
        <w:t xml:space="preserve"> </w:t>
      </w:r>
      <w:r w:rsidRPr="00882051">
        <w:rPr>
          <w:b/>
        </w:rPr>
        <w:t>&lt;RequestIdRef/&gt;</w:t>
      </w:r>
      <w:r w:rsidRPr="009B6485">
        <w:t xml:space="preserve"> и </w:t>
      </w:r>
      <w:r w:rsidRPr="00882051">
        <w:rPr>
          <w:b/>
        </w:rPr>
        <w:t>&lt;OriginRequestIdRef/&gt;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1"/>
      </w:tblGrid>
      <w:tr w:rsidR="00EF28BA" w:rsidRPr="00C91563" w:rsidTr="009B5595">
        <w:tc>
          <w:tcPr>
            <w:tcW w:w="10421" w:type="dxa"/>
            <w:shd w:val="clear" w:color="auto" w:fill="auto"/>
          </w:tcPr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&lt;?xml version="1.0" encoding="UTF-8"?&gt;&lt;soapenv:Envelope xmlns:soapenv="http://schemas.xmlsoap.org/soap/envelope/" xmlns:rev="http://smev.gosuslugi.ru/rev120315"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wsu:Id="CertId-3AED1ED1C60DECB4A913645506328951"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</w:t>
            </w:r>
            <w:r w:rsidRPr="006F421A">
              <w:rPr>
                <w:lang w:val="en-US"/>
              </w:rPr>
              <w:lastRenderedPageBreak/>
              <w:t>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xmlns:ds="http://www.w3.org/2000/09/xmldsig#" Id="Signature-1"&gt;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&lt;ds:SignedInfo&gt;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&lt;ds:CanonicalizationMethod Algorithm="http://www.w3.org/2001/10/xml-exc-c14n#"/&gt;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&lt;ds:SignatureMethod Algorithm="http://www.w3.org/2001/04/xmldsig-more#gostr34102001-gostr3411"/&gt;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&lt;ds:Reference URI="#id-2"&gt;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&lt;ds:Transforms&gt;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&lt;ds:Transform Algorithm="http://www.w3.org/2001/10/xml-exc-c14n#"/&gt;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&lt;/ds:Transforms&gt;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&lt;ds:DigestMethod Algorithm="http://www.w3.org/2001/04/xmldsig-more#gostr3411"/&gt;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&lt;ds:DigestValue&gt;03pKP/xNNoGRQ0ofWa+jtBv0O85qyqNmIR9iy8BmKdM=&lt;/ds:DigestValue&gt;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&lt;/ds:Reference&gt;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&lt;/ds:SignedInfo&gt;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&lt;ds:SignatureValue&gt;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VCzdvm19iJ+MKGeANdA6OhpA/6HaNnXMZ2nvKBVMj1E8fKLqqnYPsDxpTBf1pJFLlvuhoho9kGBM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JdGrLD2jBw==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&lt;/ds:SignatureValue&gt;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&lt;ds:KeyInfo Id="KeyId-3AED1ED1C60DECB4A913645506329032"&gt;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&lt;wsse:SecurityTokenReference xmlns:wsu="http://docs.oasis-open.org/wss/2004/01/oasis-200401-wss-wssecurity-utility-1.0.xsd" wsu:Id="STRId-3AED1ED1C60DECB4A913645506329053" xmlns:wsse="http://docs.oasis-open.org/wss/2004/01/oasis-200401-wss-wssecurity-secext-1.0.xsd"&gt;&lt;wsse:Reference URI="#CertId-3AED1ED1C60DECB4A913645506328951"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&lt;/ds:KeyInfo&gt;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>&lt;/ds:Signature&gt;&lt;/wsse:Security&gt;&lt;/soapenv:Header&gt;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&lt;soapenv:Body xmlns:wsu="http://docs.oasis-open.org/wss/2004/01/oasis-200401-wss-wssecurity-utility-1.0.xsd" wsu:Id="id-2"&gt;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&lt;sved:Request&gt;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&lt;rev:Message&gt;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&lt;rev:Sender&gt;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&lt;rev:Code&gt;FSSR01001&lt;/rev:Code&gt;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&lt;rev:Name&gt;</w:t>
            </w:r>
            <w:r w:rsidR="00C91800">
              <w:t>ФСС</w:t>
            </w:r>
            <w:r w:rsidRPr="006F421A">
              <w:rPr>
                <w:lang w:val="en-US"/>
              </w:rPr>
              <w:t xml:space="preserve"> </w:t>
            </w:r>
            <w:r w:rsidR="00C91800">
              <w:t>РФ</w:t>
            </w:r>
            <w:r w:rsidRPr="006F421A">
              <w:rPr>
                <w:lang w:val="en-US"/>
              </w:rPr>
              <w:t>&lt;/rev:Name&gt;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&lt;/rev:Sender&gt;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&lt;rev:Recipient&gt;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&lt;rev:Code&gt;FSSR01001&lt;/rev:Code&gt;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&lt;rev:Name&gt;</w:t>
            </w:r>
            <w:r w:rsidR="00C91800">
              <w:t>ФСС</w:t>
            </w:r>
            <w:r w:rsidRPr="006F421A">
              <w:rPr>
                <w:lang w:val="en-US"/>
              </w:rPr>
              <w:t xml:space="preserve"> </w:t>
            </w:r>
            <w:r w:rsidR="00C91800">
              <w:t>РФ</w:t>
            </w:r>
            <w:r w:rsidRPr="006F421A">
              <w:rPr>
                <w:lang w:val="en-US"/>
              </w:rPr>
              <w:t>&lt;/rev:Name&gt;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&lt;/rev:Recipient&gt;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&lt;rev:ServiceName&gt;FSSRSvedNoPosobOSZNv25&lt;/rev:ServiceName&gt;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&lt;rev:TypeCode&gt;GFNC&lt;/rev:TypeCode&gt;</w:t>
            </w:r>
          </w:p>
          <w:p w:rsidR="00D45C0C" w:rsidRDefault="006F421A">
            <w:pPr>
              <w:pStyle w:val="af8"/>
              <w:spacing w:line="240" w:lineRule="atLeast"/>
              <w:rPr>
                <w:b/>
                <w:lang w:val="en-US"/>
              </w:rPr>
            </w:pPr>
            <w:r w:rsidRPr="006F421A">
              <w:rPr>
                <w:lang w:val="en-US"/>
              </w:rPr>
              <w:lastRenderedPageBreak/>
              <w:t xml:space="preserve">            </w:t>
            </w:r>
            <w:r w:rsidRPr="006F421A">
              <w:rPr>
                <w:b/>
                <w:lang w:val="en-US"/>
              </w:rPr>
              <w:t>&lt;rev:Status&gt;REQUEST&lt;/rev:Status&gt;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&lt;rev:Date&gt;2012-01-01T00:00:00.000&lt;/rev:Date&gt;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&lt;rev:ExchangeType&gt;2&lt;/rev:ExchangeType&gt;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&lt;rev:OKTMO&gt;71875000&lt;/rev:OKTMO&gt;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&lt;/rev:Message&gt;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&lt;rev:MessageData&gt;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&lt;rev:AppData&gt;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   &lt;sved:RequestDocument codeKind="21" docDatKind="2000-01-01" docDataCiv="1970-01-01" endDate="2010-01-01" fNameCiv="</w:t>
            </w:r>
            <w:r w:rsidR="00C91800">
              <w:t>Иван</w:t>
            </w:r>
            <w:r w:rsidRPr="006F421A">
              <w:rPr>
                <w:lang w:val="en-US"/>
              </w:rPr>
              <w:t>" fNameKind="</w:t>
            </w:r>
            <w:r w:rsidR="00C91800">
              <w:t>Иван</w:t>
            </w:r>
            <w:r w:rsidRPr="006F421A">
              <w:rPr>
                <w:lang w:val="en-US"/>
              </w:rPr>
              <w:t>" iNameCiv="</w:t>
            </w:r>
            <w:r w:rsidR="00C91800">
              <w:t>Иванов</w:t>
            </w:r>
            <w:r w:rsidRPr="006F421A">
              <w:rPr>
                <w:lang w:val="en-US"/>
              </w:rPr>
              <w:t>" iNameKind="</w:t>
            </w:r>
            <w:r w:rsidR="00C91800">
              <w:t>Иванов</w:t>
            </w:r>
            <w:r w:rsidRPr="006F421A">
              <w:rPr>
                <w:lang w:val="en-US"/>
              </w:rPr>
              <w:t>" mNameCiv="</w:t>
            </w:r>
            <w:r w:rsidR="00C91800">
              <w:t>Иванович</w:t>
            </w:r>
            <w:r w:rsidRPr="006F421A">
              <w:rPr>
                <w:lang w:val="en-US"/>
              </w:rPr>
              <w:t>" mNameKind="</w:t>
            </w:r>
            <w:r w:rsidR="00C91800">
              <w:t>Иванович</w:t>
            </w:r>
            <w:r w:rsidRPr="006F421A">
              <w:rPr>
                <w:lang w:val="en-US"/>
              </w:rPr>
              <w:t>" nameOrganizationFrom="</w:t>
            </w:r>
            <w:r w:rsidR="00C91800">
              <w:t>ФСС</w:t>
            </w:r>
            <w:r w:rsidRPr="006F421A">
              <w:rPr>
                <w:lang w:val="en-US"/>
              </w:rPr>
              <w:t>-1" nameOrganizationTo="</w:t>
            </w:r>
            <w:r w:rsidR="00C91800">
              <w:t>ФСС</w:t>
            </w:r>
            <w:r w:rsidRPr="006F421A">
              <w:rPr>
                <w:lang w:val="en-US"/>
              </w:rPr>
              <w:t>-2" nbDoc="00" regionFrom="01" regionTo="02" sbDoc="00" seriesNumber="0000000000" snils="000-000-000 00" startDate="2000-01-01"/&gt;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   &lt;/rev:AppData&gt;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   &lt;/rev:MessageData&gt;</w:t>
            </w:r>
          </w:p>
          <w:p w:rsidR="00D45C0C" w:rsidRDefault="006F421A">
            <w:pPr>
              <w:pStyle w:val="af8"/>
              <w:spacing w:line="240" w:lineRule="atLeast"/>
              <w:rPr>
                <w:lang w:val="en-US"/>
              </w:rPr>
            </w:pPr>
            <w:r w:rsidRPr="006F421A">
              <w:rPr>
                <w:lang w:val="en-US"/>
              </w:rPr>
              <w:t xml:space="preserve">      &lt;/sved:Request&gt;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rPr>
                <w:lang w:val="en-US"/>
              </w:rPr>
              <w:t xml:space="preserve">   </w:t>
            </w:r>
            <w:r w:rsidR="00C91800">
              <w:t>&lt;/soapenv:Body&gt;</w:t>
            </w:r>
          </w:p>
          <w:p w:rsidR="00D45C0C" w:rsidRDefault="00C91800">
            <w:pPr>
              <w:pStyle w:val="af8"/>
              <w:spacing w:line="240" w:lineRule="atLeast"/>
              <w:ind w:firstLine="0"/>
              <w:jc w:val="left"/>
            </w:pPr>
            <w:r>
              <w:t>&lt;/soapenv:Envelope&gt;</w:t>
            </w:r>
          </w:p>
        </w:tc>
      </w:tr>
    </w:tbl>
    <w:p w:rsidR="00577921" w:rsidRPr="00C91800" w:rsidRDefault="00577921" w:rsidP="00577921">
      <w:pPr>
        <w:pStyle w:val="af8"/>
        <w:ind w:firstLine="0"/>
      </w:pPr>
    </w:p>
    <w:p w:rsidR="00577921" w:rsidRPr="00C91800" w:rsidRDefault="00577921" w:rsidP="00577921">
      <w:pPr>
        <w:pStyle w:val="af8"/>
        <w:ind w:firstLine="0"/>
      </w:pPr>
      <w:r w:rsidRPr="00205CFF">
        <w:t>Сервис</w:t>
      </w:r>
      <w:r w:rsidR="006F421A" w:rsidRPr="006F421A">
        <w:t xml:space="preserve"> </w:t>
      </w:r>
      <w:r w:rsidRPr="00205CFF">
        <w:t>может</w:t>
      </w:r>
      <w:r w:rsidR="006F421A" w:rsidRPr="006F421A">
        <w:t xml:space="preserve"> </w:t>
      </w:r>
      <w:r w:rsidRPr="00205CFF">
        <w:t>принять</w:t>
      </w:r>
      <w:r w:rsidR="006F421A" w:rsidRPr="006F421A">
        <w:t xml:space="preserve"> </w:t>
      </w:r>
      <w:r w:rsidRPr="00205CFF">
        <w:t>запрос</w:t>
      </w:r>
      <w:r w:rsidR="006F421A" w:rsidRPr="006F421A">
        <w:t xml:space="preserve"> </w:t>
      </w:r>
      <w:r w:rsidRPr="00205CFF">
        <w:t>к</w:t>
      </w:r>
      <w:r w:rsidR="006F421A" w:rsidRPr="006F421A">
        <w:t xml:space="preserve"> </w:t>
      </w:r>
      <w:r w:rsidRPr="00205CFF">
        <w:t>исполнению</w:t>
      </w:r>
      <w:r w:rsidR="006F421A" w:rsidRPr="006F421A">
        <w:t xml:space="preserve">, </w:t>
      </w:r>
      <w:r w:rsidRPr="00205CFF">
        <w:t>вернув</w:t>
      </w:r>
      <w:r w:rsidR="006F421A" w:rsidRPr="006F421A">
        <w:t xml:space="preserve"> </w:t>
      </w:r>
      <w:r w:rsidRPr="00205CFF">
        <w:t>статус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Status</w:t>
      </w:r>
      <w:r w:rsidR="006F421A" w:rsidRPr="006F421A">
        <w:rPr>
          <w:b/>
        </w:rPr>
        <w:t>&gt;</w:t>
      </w:r>
      <w:r w:rsidR="00720D0F" w:rsidRPr="00720D0F">
        <w:rPr>
          <w:b/>
          <w:lang w:val="en-US"/>
        </w:rPr>
        <w:t>ACCEPT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Status</w:t>
      </w:r>
      <w:r w:rsidR="006F421A" w:rsidRPr="006F421A">
        <w:rPr>
          <w:b/>
        </w:rPr>
        <w:t>&gt;</w:t>
      </w:r>
      <w:r w:rsidR="006F421A" w:rsidRPr="006F421A">
        <w:t xml:space="preserve">,  </w:t>
      </w:r>
      <w:r w:rsidRPr="00205CFF">
        <w:t>вернуть</w:t>
      </w:r>
      <w:r w:rsidR="006F421A" w:rsidRPr="006F421A">
        <w:t xml:space="preserve"> </w:t>
      </w:r>
      <w:r>
        <w:t>идентификатор</w:t>
      </w:r>
      <w:r w:rsidR="006F421A" w:rsidRPr="006F421A">
        <w:t xml:space="preserve"> </w:t>
      </w:r>
      <w:r>
        <w:t>квитанции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OriginRequestIdRef</w:t>
      </w:r>
      <w:r w:rsidR="006F421A" w:rsidRPr="006F421A">
        <w:rPr>
          <w:b/>
        </w:rPr>
        <w:t>&gt;</w:t>
      </w:r>
      <w:r w:rsidRPr="00882051">
        <w:rPr>
          <w:b/>
        </w:rPr>
        <w:t>Идентификатор</w:t>
      </w:r>
      <w:r w:rsidR="006F421A" w:rsidRPr="006F421A">
        <w:rPr>
          <w:b/>
        </w:rPr>
        <w:t xml:space="preserve"> </w:t>
      </w:r>
      <w:r w:rsidRPr="00882051">
        <w:rPr>
          <w:b/>
        </w:rPr>
        <w:t>квитанции</w:t>
      </w:r>
      <w:r w:rsidR="006F421A" w:rsidRPr="006F421A">
        <w:rPr>
          <w:b/>
        </w:rPr>
        <w:t xml:space="preserve"> &lt;/ </w:t>
      </w:r>
      <w:r w:rsidR="00720D0F" w:rsidRPr="00720D0F">
        <w:rPr>
          <w:b/>
          <w:lang w:val="en-US"/>
        </w:rPr>
        <w:t>OriginRequestIdRef</w:t>
      </w:r>
      <w:r w:rsidR="006F421A" w:rsidRPr="006F421A">
        <w:rPr>
          <w:b/>
        </w:rPr>
        <w:t>&gt;</w:t>
      </w:r>
      <w:r w:rsidR="006F421A" w:rsidRPr="006F421A">
        <w:t xml:space="preserve"> </w:t>
      </w:r>
      <w:r w:rsidRPr="00643B71">
        <w:t>и</w:t>
      </w:r>
      <w:r w:rsidR="006F421A" w:rsidRPr="006F421A">
        <w:t xml:space="preserve"> </w:t>
      </w:r>
      <w:r w:rsidRPr="00643B71">
        <w:t>идентификатор</w:t>
      </w:r>
      <w:r w:rsidR="006F421A" w:rsidRPr="006F421A">
        <w:t xml:space="preserve"> </w:t>
      </w:r>
      <w:r w:rsidRPr="00643B71">
        <w:t>сообщения</w:t>
      </w:r>
      <w:r w:rsidR="006F421A" w:rsidRPr="006F421A">
        <w:t>-</w:t>
      </w:r>
      <w:r w:rsidRPr="00643B71">
        <w:t>запроса</w:t>
      </w:r>
      <w:r w:rsidR="006F421A" w:rsidRPr="006F421A">
        <w:t xml:space="preserve">, </w:t>
      </w:r>
      <w:r w:rsidRPr="00643B71">
        <w:t>инициировавшего</w:t>
      </w:r>
      <w:r w:rsidR="006F421A" w:rsidRPr="006F421A">
        <w:t xml:space="preserve"> </w:t>
      </w:r>
      <w:r w:rsidRPr="00643B71">
        <w:t>взаимодействие</w:t>
      </w:r>
      <w:r w:rsidR="006F421A" w:rsidRPr="006F421A">
        <w:t xml:space="preserve"> </w:t>
      </w:r>
      <w:r>
        <w:t>тэгом</w:t>
      </w:r>
      <w:r w:rsidR="006F421A" w:rsidRPr="006F421A">
        <w:t xml:space="preserve"> </w:t>
      </w:r>
      <w:r w:rsidR="006F421A" w:rsidRPr="006F421A">
        <w:rPr>
          <w:b/>
        </w:rPr>
        <w:t>&lt;</w:t>
      </w:r>
      <w:r w:rsidR="00720D0F" w:rsidRPr="00720D0F">
        <w:rPr>
          <w:b/>
          <w:lang w:val="en-US"/>
        </w:rPr>
        <w:t>RequestIdRef</w:t>
      </w:r>
      <w:r w:rsidR="006F421A" w:rsidRPr="006F421A">
        <w:rPr>
          <w:b/>
        </w:rPr>
        <w:t>&gt;</w:t>
      </w:r>
      <w:r w:rsidRPr="00577921">
        <w:rPr>
          <w:b/>
        </w:rPr>
        <w:t>Идентификатор</w:t>
      </w:r>
      <w:r w:rsidR="006F421A" w:rsidRPr="006F421A">
        <w:rPr>
          <w:b/>
        </w:rPr>
        <w:t xml:space="preserve">&lt;/ </w:t>
      </w:r>
      <w:r w:rsidR="00720D0F" w:rsidRPr="00720D0F">
        <w:rPr>
          <w:b/>
          <w:lang w:val="en-US"/>
        </w:rPr>
        <w:t>RequestIdRef</w:t>
      </w:r>
      <w:r w:rsidR="006F421A" w:rsidRPr="006F421A">
        <w:rPr>
          <w:b/>
        </w:rPr>
        <w:t>&gt;.</w:t>
      </w:r>
    </w:p>
    <w:p w:rsidR="00EF28BA" w:rsidRPr="00C91800" w:rsidRDefault="00EF28BA" w:rsidP="00064577">
      <w:pPr>
        <w:pStyle w:val="af8"/>
        <w:ind w:firstLine="0"/>
        <w:jc w:val="left"/>
        <w:rPr>
          <w:b/>
        </w:rPr>
      </w:pPr>
    </w:p>
    <w:p w:rsidR="000C706C" w:rsidRDefault="000C706C" w:rsidP="00064577">
      <w:pPr>
        <w:pStyle w:val="af8"/>
        <w:ind w:firstLine="0"/>
        <w:jc w:val="left"/>
        <w:rPr>
          <w:b/>
        </w:rPr>
      </w:pPr>
      <w:r>
        <w:rPr>
          <w:b/>
        </w:rPr>
        <w:t>Ответ на первичный 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1"/>
      </w:tblGrid>
      <w:tr w:rsidR="000C706C" w:rsidRPr="00C91563" w:rsidTr="008135D6">
        <w:tc>
          <w:tcPr>
            <w:tcW w:w="10421" w:type="dxa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&lt;soapenv:Envelope xmlns:soapenv="http://schemas.xmlsoap.org/soap/envelope/" xmlns:wsu="http://docs.oasis-open.org/wss/2004/01/oasis-200401-wss-wssecurity-utility-1.0.xsd"&gt;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&lt;soapenv:Header&gt;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soapenv:actor="http://smev.gosuslugi.ru/actors/recipient"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C541C254EC9DD8D6F81364550673263262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</w:t>
            </w:r>
            <w:r w:rsidRPr="00C91800">
              <w:rPr>
                <w:lang w:val="en-US"/>
              </w:rPr>
              <w:lastRenderedPageBreak/>
              <w:t>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Id="Signature-88" xmlns:ds="http://www.w3.org/2000/09/xmldsig#"&gt;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URI="#ID-2d06e152-ffb5-43e9-9a3b-49aa8da98a32"&gt;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&lt;ds:DigestValue&gt;rm4hEiKl58mib+gDxjzKfB7noHSF0MrZF3Jip9Adzko=&lt;/ds:DigestValue&gt;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      &lt;ds:DigestValue&gt;yoDdW3cRTXyknykSQ5JKg9BGXmA26Fdi2Yi/qo+MZSI=&lt;/ds:DigestValue&gt;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&lt;ds:SignatureValue&gt;1p4lmveFssRhMnqTdgUiutbd3EAORRjr0sVZX9qyuy/OCM+LIpDPupFOUhir9/7FEyF9RTvyV+75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tqevu0RaDA==&lt;/ds:SignatureValue&gt;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&lt;ds:KeyInfo Id="KeyId-C541C254EC9DD8D6F81364550673263263"&gt;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wsu:Id="STRId-C541C254EC9DD8D6F81364550673263264"&gt;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URI="#CertId-C541C254EC9DD8D6F81364550673263262"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&lt;/ds:KeyInfo&gt;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soapenv:actor="http://smev.gosuslugi.ru/actors/smev"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A148E21AAF8668665413645506622561252"&gt;MIIGjTCCBjygAwIBAgIKJLmyUgAAAAAC9T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</w:t>
            </w:r>
            <w:r w:rsidRPr="00C91800">
              <w:rPr>
                <w:lang w:val="en-US"/>
              </w:rPr>
              <w:lastRenderedPageBreak/>
              <w:t>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Id="Signature-418" xmlns:ds="http://www.w3.org/2000/09/xmldsig#"&gt;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&lt;ds:DigestValue&gt;yoDdW3cRTXyknykSQ5JKg9BGXmA26Fdi2Yi/qo+MZSI=&lt;/ds:DigestValue&gt;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&lt;ds:SignatureValue&gt;empZtYMepZ/gVN1a72jKT7YYlEpYkgwx69ANgzswZxzCFtmUR0rXGapy/7BipE5U/ar4vP+UXmBwoRkgCdBBSA==&lt;/ds:SignatureValue&gt;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&lt;ds:KeyInfo Id="KeyId-A148E21AAF8668665413645506622561253"&gt;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wsu:Id="STRId-A148E21AAF8668665413645506622561254"&gt;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URI="#CertId-A148E21AAF8668665413645506622561252" </w:t>
            </w:r>
            <w:r w:rsidRPr="00C91800">
              <w:rPr>
                <w:lang w:val="en-US"/>
              </w:rPr>
              <w:lastRenderedPageBreak/>
              <w:t>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&lt;/ds:KeyInfo&gt;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&lt;smev:Header wsu:Id="ID-2d06e152-ffb5-43e9-9a3b-49aa8da98a32" xmlns:smev="http://smev.gosuslugi.ru/rev120315"&gt;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&lt;smev:NodeId&gt;00&lt;/smev:NodeId&gt;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&lt;smev:MessageId&gt;f336c2b1-7624-4d2f-a65a-254c3d54922e&lt;/smev:MessageId&gt;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&lt;smev:TimeStamp&gt;2013-03-29T12:51:13.262+03:00&lt;/smev:TimeStamp&gt;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&lt;smev:MessageClass&gt;RESPONSE&lt;/smev:MessageClass&gt;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&lt;/smev:Header&gt;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&lt;/soapenv:Header&gt;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&lt;soapenv:Body wsu:Id="96724604-fda9-4492-993c-323215369b99"&gt;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&lt;ns3:Response xmlns:ns3="http://oszn.fss.ru/SvedNoPosobOSZNv25"&gt;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&lt;Message xmlns="http://smev.gosuslugi.ru/rev120315"&gt;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&lt;ServiceName&gt;FSSRSvedNoPosobOSZNv25&lt;/ServiceName&gt;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&lt;TypeCode&gt;GFNC&lt;/TypeCode&gt;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&lt;Status&gt;ACCEPT&lt;/Status&gt;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&lt;Date&gt;2013-03-29T13:51:02.236+04:00&lt;/Date&gt;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&lt;ExchangeType&gt;2&lt;/ExchangeType&gt;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&lt;RequestIdRef&gt;f336c2b1-7624-4d2f-a65a-254c3d54922e&lt;/RequestIdRef&gt;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&lt;OriginRequestIdRef&gt;f336c2b1-7624-4d2f-a65a-254c3d54922e&lt;/OriginRequestIdRef&gt;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&lt;OKTMO&gt;71875000&lt;/OKTMO&gt;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&lt;MessageData xmlns="http://smev.gosuslugi.ru/rev120315"&gt;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&lt;AppData/&gt;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&lt;/ns3:Response&gt;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&lt;/soapenv:Body&gt;</w:t>
            </w:r>
          </w:p>
          <w:p w:rsidR="000C706C" w:rsidRPr="00C91563" w:rsidRDefault="00C91800" w:rsidP="00C91563">
            <w:pPr>
              <w:pStyle w:val="af8"/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&lt;/soapenv:Envelope&gt;</w:t>
            </w:r>
          </w:p>
        </w:tc>
      </w:tr>
    </w:tbl>
    <w:p w:rsidR="003E776B" w:rsidRDefault="003E776B" w:rsidP="00577921">
      <w:pPr>
        <w:pStyle w:val="af8"/>
        <w:suppressAutoHyphens/>
        <w:rPr>
          <w:szCs w:val="16"/>
          <w:highlight w:val="yellow"/>
          <w:lang w:val="en-US"/>
        </w:rPr>
      </w:pPr>
    </w:p>
    <w:p w:rsidR="00577921" w:rsidRPr="003E776B" w:rsidRDefault="00720D0F" w:rsidP="00577921">
      <w:pPr>
        <w:pStyle w:val="af8"/>
        <w:suppressAutoHyphens/>
      </w:pPr>
      <w:r w:rsidRPr="00720D0F">
        <w:rPr>
          <w:szCs w:val="16"/>
        </w:rPr>
        <w:t>В случае если</w:t>
      </w:r>
      <w:r w:rsidRPr="00720D0F">
        <w:t xml:space="preserve"> запрос не проходит форматно-логический контроль, сервис вернет сообщение об ошибке и ее описание при помощи статуса </w:t>
      </w:r>
      <w:r w:rsidRPr="00720D0F">
        <w:rPr>
          <w:b/>
        </w:rPr>
        <w:t>&lt;Status&gt;INVALID&lt;/Status&gt;</w:t>
      </w:r>
      <w:r w:rsidRPr="00720D0F">
        <w:t xml:space="preserve"> и содержимого тэга </w:t>
      </w:r>
      <w:r w:rsidRPr="00720D0F">
        <w:rPr>
          <w:lang w:val="en-US"/>
        </w:rPr>
        <w:t>AppData</w:t>
      </w:r>
      <w:r w:rsidRPr="00720D0F">
        <w:t>.</w:t>
      </w:r>
    </w:p>
    <w:p w:rsidR="00A51F2C" w:rsidRDefault="003E776B">
      <w:pPr>
        <w:pStyle w:val="af8"/>
        <w:numPr>
          <w:ilvl w:val="0"/>
          <w:numId w:val="37"/>
        </w:numPr>
        <w:rPr>
          <w:b/>
        </w:rPr>
      </w:pPr>
      <w:r>
        <w:rPr>
          <w:b/>
        </w:rPr>
        <w:t>Инициирующий запрос с ошибкой</w:t>
      </w:r>
    </w:p>
    <w:tbl>
      <w:tblPr>
        <w:tblStyle w:val="affb"/>
        <w:tblW w:w="0" w:type="auto"/>
        <w:tblLook w:val="04A0"/>
      </w:tblPr>
      <w:tblGrid>
        <w:gridCol w:w="10421"/>
      </w:tblGrid>
      <w:tr w:rsidR="003E776B" w:rsidRPr="00C91800" w:rsidTr="00E25F4B">
        <w:tc>
          <w:tcPr>
            <w:tcW w:w="10421" w:type="dxa"/>
          </w:tcPr>
          <w:p w:rsidR="00D45C0C" w:rsidRDefault="006F421A">
            <w:pPr>
              <w:pStyle w:val="af8"/>
              <w:ind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&lt;?xml version="1.0" encoding="UTF-8"?&gt;&lt;soapenv:Envelope xmlns:soapenv="http://schemas.xmlsoap.org/soap/envelope/" xmlns:rev="http://smev.gosuslugi.ru/rev120315"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wsu:Id="CertId-16D3C2B9AD45DEB96113645512843667"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</w:t>
            </w:r>
            <w:r w:rsidRPr="006F421A">
              <w:rPr>
                <w:sz w:val="22"/>
                <w:szCs w:val="22"/>
                <w:lang w:val="en-US"/>
              </w:rPr>
              <w:lastRenderedPageBreak/>
              <w:t>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xmlns:ds="http://www.w3.org/2000/09/xmldsig#" Id="Signature-3"&gt;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&lt;ds:SignedInfo&gt;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&lt;ds:CanonicalizationMethod Algorithm="http://www.w3.org/2001/10/xml-exc-c14n#"/&gt;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&lt;ds:SignatureMethod Algorithm="http://www.w3.org/2001/04/xmldsig-more#gostr34102001-gostr3411"/&gt;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&lt;ds:Reference URI="#id-2"&gt;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&lt;ds:Transforms&gt;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&lt;ds:Transform Algorithm="http://www.w3.org/2001/10/xml-exc-c14n#"/&gt;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&lt;/ds:Transforms&gt;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&lt;ds:DigestMethod Algorithm="http://www.w3.org/2001/04/xmldsig-more#gostr3411"/&gt;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&lt;ds:DigestValue&gt;pKCfXrBPf07B092pc4A9nr7TLD1StItN5mmM7ptDVKU=&lt;/ds:DigestValue&gt;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&lt;/ds:Reference&gt;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&lt;/ds:SignedInfo&gt;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&lt;ds:SignatureValue&gt;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mtctGICQmgMhaVKnxnITvuLGeJR+RcaDPVoL7TLRULWfYz9/do7KY/zeNO9cTAg2xu7mrclA7csZ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Fuhe+gxQ7g==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&lt;/ds:SignatureValue&gt;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&lt;ds:KeyInfo Id="KeyId-16D3C2B9AD45DEB96113645512843668"&gt;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&lt;wsse:SecurityTokenReference xmlns:wsu="http://docs.oasis-open.org/wss/2004/01/oasis-200401-wss-wssecurity-utility-1.0.xsd" wsu:Id="STRId-16D3C2B9AD45DEB96113645512843669" xmlns:wsse="http://docs.oasis-open.org/wss/2004/01/oasis-200401-wss-wssecurity-secext-1.0.xsd"&gt;&lt;wsse:Reference URI="#CertId-16D3C2B9AD45DEB96113645512843667"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&lt;/ds:KeyInfo&gt;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>&lt;/ds:Signature&gt;&lt;/wsse:Security&gt;&lt;/soapenv:Header&gt;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&lt;soapenv:Body xmlns:wsu="http://docs.oasis-open.org/wss/2004/01/oasis-200401-wss-wssecurity-</w:t>
            </w:r>
            <w:r w:rsidRPr="006F421A">
              <w:rPr>
                <w:sz w:val="22"/>
                <w:szCs w:val="22"/>
                <w:lang w:val="en-US"/>
              </w:rPr>
              <w:lastRenderedPageBreak/>
              <w:t>utility-1.0.xsd" wsu:Id="id-2"&gt;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&lt;sved:Request&gt;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&lt;rev:Message&gt;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&lt;rev:Sender&gt;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&lt;rev:Code&gt;FSSR01001&lt;/rev:Code&gt;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&lt;rev:Name&gt;ФСС РФ&lt;/rev:Name&gt;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&lt;/rev:Sender&gt;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&lt;rev:Recipient&gt;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&lt;rev:Code&gt;FSSR01001&lt;/rev:Code&gt;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&lt;rev:Name&gt;ФСС РФ&lt;/rev:Name&gt;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&lt;/rev:Recipient&gt;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&lt;rev:ServiceName&gt;FSSRSvedNoPosobOSZNv25&lt;/rev:ServiceName&gt;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&lt;rev:TypeCode&gt;GFNC&lt;/rev:TypeCode&gt;</w:t>
            </w:r>
          </w:p>
          <w:p w:rsidR="00D45C0C" w:rsidRDefault="006F421A">
            <w:pPr>
              <w:pStyle w:val="af8"/>
              <w:ind w:left="1069" w:firstLine="0"/>
              <w:rPr>
                <w:b/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</w:t>
            </w:r>
            <w:r w:rsidRPr="006F421A">
              <w:rPr>
                <w:b/>
                <w:sz w:val="22"/>
                <w:szCs w:val="22"/>
                <w:lang w:val="en-US"/>
              </w:rPr>
              <w:t>&lt;rev:Status&gt;REQUEST&lt;/rev:Status&gt;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&lt;rev:Date&gt;2012-01-01T00:00:00.000&lt;/rev:Date&gt;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&lt;rev:ExchangeType&gt;2&lt;/rev:ExchangeType&gt;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&lt;rev:OKTMO&gt;71875000&lt;/rev:OKTMO&gt;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&lt;/rev:Message&gt;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&lt;rev:MessageData&gt;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&lt;rev:AppData&gt;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   &lt;sved:RequestDocument codeKind="21g" docDatKind="2000-01-01" docDataCiv="1970-01-01" endDate="2010-01-01" fNameCiv="Иван" fNameKind="Иван" iNameCiv="Иванов" iNameKind="Иванов" mNameCiv="Иванович" mNameKind="Иванович" nameOrganizationFrom="ФСС-1" nameOrganizationTo="ФСС-2" nbDoc="00" regionFrom="01" regionTo="02" sbDoc="00" seriesNumber="0000000000" snils="000-000-000 00" startDate="2000-01-01"/&gt;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&lt;/rev:AppData&gt;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&lt;/rev:MessageData&gt;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&lt;/sved:Request&gt;</w:t>
            </w:r>
          </w:p>
          <w:p w:rsidR="00D45C0C" w:rsidRDefault="006F421A">
            <w:pPr>
              <w:pStyle w:val="af8"/>
              <w:ind w:left="1069" w:firstLine="0"/>
              <w:rPr>
                <w:sz w:val="22"/>
                <w:szCs w:val="22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&lt;/soapenv:Body&gt;</w:t>
            </w:r>
          </w:p>
          <w:p w:rsidR="00D45C0C" w:rsidRDefault="006F421A">
            <w:pPr>
              <w:pStyle w:val="af8"/>
              <w:ind w:firstLine="0"/>
              <w:rPr>
                <w:sz w:val="22"/>
                <w:szCs w:val="22"/>
                <w:highlight w:val="yellow"/>
                <w:lang w:val="en-US"/>
              </w:rPr>
            </w:pPr>
            <w:r w:rsidRPr="006F421A">
              <w:rPr>
                <w:sz w:val="22"/>
                <w:szCs w:val="22"/>
                <w:lang w:val="en-US"/>
              </w:rPr>
              <w:t xml:space="preserve">            &lt;/soapenv:Envelope&gt;</w:t>
            </w:r>
          </w:p>
        </w:tc>
      </w:tr>
    </w:tbl>
    <w:p w:rsidR="003E776B" w:rsidRDefault="003E776B" w:rsidP="00577921">
      <w:pPr>
        <w:pStyle w:val="af8"/>
        <w:rPr>
          <w:highlight w:val="yellow"/>
          <w:lang w:val="en-US"/>
        </w:rPr>
      </w:pPr>
    </w:p>
    <w:p w:rsidR="00A51F2C" w:rsidRDefault="00720D0F">
      <w:pPr>
        <w:pStyle w:val="af8"/>
        <w:ind w:firstLine="0"/>
        <w:rPr>
          <w:b/>
        </w:rPr>
      </w:pPr>
      <w:r w:rsidRPr="00720D0F">
        <w:rPr>
          <w:b/>
        </w:rPr>
        <w:t>Пример ответа с ошибкой на инициирующий запрос:</w:t>
      </w:r>
    </w:p>
    <w:tbl>
      <w:tblPr>
        <w:tblStyle w:val="affb"/>
        <w:tblW w:w="0" w:type="auto"/>
        <w:tblLook w:val="04A0"/>
      </w:tblPr>
      <w:tblGrid>
        <w:gridCol w:w="10421"/>
      </w:tblGrid>
      <w:tr w:rsidR="003E776B" w:rsidTr="003E776B">
        <w:tc>
          <w:tcPr>
            <w:tcW w:w="10421" w:type="dxa"/>
          </w:tcPr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>&lt;soapenv:Envelope xmlns:soapenv="http://schemas.xmlsoap.org/soap/envelope/" xmlns:wsu="http://docs.oasis-open.org/wss/2004/01/oasis-200401-wss-wssecurity-utility-1.0.xsd"&gt;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&lt;soapenv:Header&gt;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soapenv:actor="http://smev.gosuslugi.ru/actors/recipient" xmlns:wsse="http://docs.oasis-open.org/wss/2004/01/oasis-200401-wss-wssecurity-secext-1.0.xsd"&gt;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</w:t>
            </w:r>
            <w:r w:rsidRPr="00C91800">
              <w:rPr>
                <w:lang w:val="en-US"/>
              </w:rPr>
              <w:lastRenderedPageBreak/>
              <w:t>C541C254EC9DD8D6F81364551298042286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Id="Signature-96" xmlns:ds="http://www.w3.org/2000/09/xmldsig#"&gt;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URI="#ID-a9d36066-81f5-41e1-810a-4e344b77c4bb"&gt;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&lt;ds:DigestValue&gt;k1M3MjmIKBsDD7FbQT9Je7kiRgH0ph8ZYtp21ulVWPI=&lt;/ds:DigestValue&gt;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&lt;ds:DigestValue&gt;cS6LdnsaVVMGyNTka8udN/OXAC/x3PVwjBdcwJQNrLw=&lt;/ds:DigestValue&gt;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   &lt;/ds:Reference&gt;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&lt;ds:SignatureValue&gt;N1Sh/PsawQZEu3NOetRMIBOLuTqGSH2SMiN7+4BNIg4sEMGt4KtyjYXMVleykNamhVl5n3tRqH5y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>v1Y8MqyYHw==&lt;/ds:SignatureValue&gt;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&lt;ds:KeyInfo Id="KeyId-C541C254EC9DD8D6F81364551298042287"&gt;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wsu:Id="STRId-C541C254EC9DD8D6F81364551298042288"&gt;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URI="#CertId-C541C254EC9DD8D6F81364551298042286" ValueType="http://docs.oasis-open.org/wss/2004/01/oasis-200401-wss-x509-token-profile-1.0#X509v3"/&gt;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&lt;/ds:KeyInfo&gt;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soapenv:actor="http://smev.gosuslugi.ru/actors/smev" xmlns:wsse="http://docs.oasis-open.org/wss/2004/01/oasis-200401-wss-wssecurity-secext-1.0.xsd"&gt;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A148E21AAF8668665413645512869761276"&gt;MIIGjTCCBjygAwIBAgIKJLmyUgAAAAAC9T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MwMDY0NDAwWhcNMTMwNzMwMDY1MzAwWjBcMQswCQYDVQQGEwJSVTFNMEsGA1UEAx5EBCIENQRBBEIEPgQyBEsEOQAgBEEENQRABEIEOAREBDgEOgQwBEIAIAQtBB8ALQQeBBIAIAQhBBgEIAAgBB4EGAQSADQwYzAcBgYqhQMCAhMwEgYHKoUDAgIkAAYHKoUDAgIeAQNDAARA6RyQ5UgaNIFM2WUM6xVT5vN6I5SIUdEPRw4hcy3FmVDzjicKVyPN+IORfErWbXRvgB/9txmNy4dpHyHkqKEkXqOCBAUwggQBMA4GA1UdDwEB/wQEAwIE8DAkBgNVHSUEHTAbBgYqhQNkAgIGByqFAwICIgYGCCsGAQUFBwMCMB0GA1UdDgQWBBQ20qDk3PKODXpb0TCT4xwelJC38z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</w:t>
            </w:r>
            <w:r w:rsidRPr="00C91800">
              <w:rPr>
                <w:lang w:val="en-US"/>
              </w:rPr>
              <w:lastRenderedPageBreak/>
              <w:t>CAYGKoUDAgIDA0EAjauG8xXAUVi/D0smgTm3zYsoGDguTJMtteUmyjmkfHnN+eEy+eFcThRMosLHP4PmaK56Z10jLcT+XqHwR0nOeA==&lt;/wsse:BinarySecurityToken&gt;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Id="Signature-426" xmlns:ds="http://www.w3.org/2000/09/xmldsig#"&gt;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&lt;ds:DigestValue&gt;cS6LdnsaVVMGyNTka8udN/OXAC/x3PVwjBdcwJQNrLw=&lt;/ds:DigestValue&gt;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D45C0C" w:rsidRDefault="00C91800">
            <w:pPr>
              <w:pStyle w:val="af8"/>
              <w:spacing w:line="240" w:lineRule="atLeas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&lt;ds:SignatureValue&gt;MEUuYwvJqQd0DJAzVbmVIl1LIYl5y3xzjawp6/31KqkwJWlXG8L6pT0WtdkDyp/l8Cf937nhTkit9gultoDUZQ==&lt;/ds:SignatureValue&gt;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&lt;ds:KeyInfo Id="KeyId-A148E21AAF8668665413645512869761277"&gt;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wsu:Id="STRId-A148E21AAF8668665413645512869761278"&gt;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URI="#CertId-A148E21AAF8668665413645512869761276" ValueType="http://docs.oasis-open.org/wss/2004/01/oasis-200401-wss-x509-token-profile-1.0#X509v3"/&gt;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&lt;/ds:KeyInfo&gt;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&lt;smev:Header wsu:Id="ID-a9d36066-81f5-41e1-810a-4e344b77c4bb" xmlns:smev="http://smev.gosuslugi.ru/rev120315"&gt;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&lt;smev:NodeId&gt;00&lt;/smev:NodeId&gt;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&lt;smev:MessageId&gt;543667be-a284-46c0-827d-3f232a432f2b&lt;/smev:MessageId&gt;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&lt;smev:TimeStamp&gt;2013-03-29T13:01:38.041+03:00&lt;/smev:TimeStamp&gt;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&lt;smev:MessageClass&gt;RESPONSE&lt;/smev:MessageClass&gt;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&lt;/smev:Header&gt;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&lt;/soapenv:Header&gt;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&lt;soapenv:Body wsu:Id="75883892-21c2-48b7-8379-067fda81f5f5"&gt;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&lt;ns3:Response xmlns:ns3="http://oszn.fss.ru/SvedNoPosobOSZNv25"&gt;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&lt;Message xmlns="http://smev.gosuslugi.ru/rev120315"&gt;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&lt;Sender&gt;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&lt;/Sender&gt;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&lt;Recipient&gt;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&lt;Code&gt;FSSR01001&lt;/Code&gt;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   &lt;Name&gt;ФСС РФ&lt;/Name&gt;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&lt;/Recipient&gt;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&lt;ServiceName&gt;FSSRSvedNoPosobOSZNv25&lt;/ServiceName&gt;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&lt;TypeCode&gt;GFNC&lt;/TypeCode&gt;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&lt;Status&gt;INVALID&lt;/Status&gt;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&lt;Date&gt;2013-03-29T14:01:26.956+04:00&lt;/Date&gt;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&lt;ExchangeType&gt;2&lt;/ExchangeType&gt;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&lt;RequestIdRef&gt;543667be-a284-46c0-827d-3f232a432f2b&lt;/RequestIdRef&gt;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&lt;OriginRequestIdRef&gt;543667be-a284-46c0-827d-3f232a432f2b&lt;/OriginRequestIdRef&gt;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&lt;OKTMO&gt;71875000&lt;/OKTMO&gt;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&lt;/Message&gt;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&lt;MessageData xmlns="http://smev.gosuslugi.ru/rev120315"&gt;</w:t>
            </w:r>
          </w:p>
          <w:p w:rsidR="00D45C0C" w:rsidRDefault="00C91800">
            <w:pPr>
              <w:pStyle w:val="af8"/>
              <w:spacing w:line="240" w:lineRule="atLeast"/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t>&lt;</w:t>
            </w:r>
            <w:r w:rsidRPr="00C91800">
              <w:rPr>
                <w:lang w:val="en-US"/>
              </w:rPr>
              <w:t>AppData</w:t>
            </w:r>
            <w:r w:rsidR="006F421A"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t xml:space="preserve">               &lt;</w:t>
            </w:r>
            <w:r w:rsidR="00C91800" w:rsidRPr="00C91800">
              <w:rPr>
                <w:lang w:val="en-US"/>
              </w:rPr>
              <w:t>ns</w:t>
            </w:r>
            <w:r w:rsidRPr="006F421A">
              <w:t>3:</w:t>
            </w:r>
            <w:r w:rsidR="00C91800" w:rsidRPr="00C91800">
              <w:rPr>
                <w:lang w:val="en-US"/>
              </w:rPr>
              <w:t>Note</w:t>
            </w:r>
            <w:r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</w:pPr>
            <w:r w:rsidRPr="006F421A">
              <w:t xml:space="preserve">                  &lt;</w:t>
            </w:r>
            <w:r w:rsidR="00C91800" w:rsidRPr="00C91800">
              <w:rPr>
                <w:lang w:val="en-US"/>
              </w:rPr>
              <w:t>value</w:t>
            </w:r>
            <w:r w:rsidRPr="006F421A">
              <w:t xml:space="preserve"> </w:t>
            </w:r>
            <w:r w:rsidR="00C91800" w:rsidRPr="00C91800">
              <w:rPr>
                <w:lang w:val="en-US"/>
              </w:rPr>
              <w:t>xmlns</w:t>
            </w:r>
            <w:r w:rsidRPr="006F421A">
              <w:t xml:space="preserve">=""&gt;Некорректный формат поля </w:t>
            </w:r>
            <w:r w:rsidR="00C91800" w:rsidRPr="00C91800">
              <w:rPr>
                <w:lang w:val="en-US"/>
              </w:rPr>
              <w:t>codekind</w:t>
            </w:r>
            <w:r w:rsidRPr="006F421A">
              <w:t>: значение не соответствует заданному шаблону&lt;/</w:t>
            </w:r>
            <w:r w:rsidR="00C91800" w:rsidRPr="00C91800">
              <w:rPr>
                <w:lang w:val="en-US"/>
              </w:rPr>
              <w:t>value</w:t>
            </w:r>
            <w:r w:rsidRPr="006F421A">
              <w:t>&gt;</w:t>
            </w:r>
          </w:p>
          <w:p w:rsidR="00D45C0C" w:rsidRDefault="006F421A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6F421A">
              <w:t xml:space="preserve">               </w:t>
            </w:r>
            <w:r w:rsidR="00C91800" w:rsidRPr="00C91800">
              <w:rPr>
                <w:lang w:val="en-US"/>
              </w:rPr>
              <w:t>&lt;/ns3:Note&gt;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   &lt;/AppData&gt;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   &lt;/MessageData&gt;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   &lt;/ns3:Response&gt;</w:t>
            </w:r>
          </w:p>
          <w:p w:rsidR="00D45C0C" w:rsidRDefault="00C91800">
            <w:pPr>
              <w:pStyle w:val="af8"/>
              <w:spacing w:line="240" w:lineRule="atLeast"/>
              <w:rPr>
                <w:b/>
                <w:sz w:val="28"/>
                <w:szCs w:val="28"/>
                <w:lang w:val="en-US"/>
              </w:rPr>
            </w:pPr>
            <w:r w:rsidRPr="00C91800">
              <w:rPr>
                <w:lang w:val="en-US"/>
              </w:rPr>
              <w:t xml:space="preserve">   &lt;/soapenv:Body&gt;</w:t>
            </w:r>
          </w:p>
          <w:p w:rsidR="00D45C0C" w:rsidRDefault="00C91800">
            <w:pPr>
              <w:pStyle w:val="af8"/>
              <w:spacing w:line="240" w:lineRule="atLeast"/>
              <w:ind w:firstLine="0"/>
              <w:rPr>
                <w:b/>
                <w:sz w:val="28"/>
                <w:szCs w:val="28"/>
                <w:highlight w:val="yellow"/>
              </w:rPr>
            </w:pPr>
            <w:r w:rsidRPr="00C91800">
              <w:rPr>
                <w:lang w:val="en-US"/>
              </w:rPr>
              <w:t>&lt;/soapenv:Envelope&gt;</w:t>
            </w:r>
          </w:p>
        </w:tc>
      </w:tr>
    </w:tbl>
    <w:p w:rsidR="000C706C" w:rsidRPr="00C91563" w:rsidRDefault="000C706C" w:rsidP="00064577">
      <w:pPr>
        <w:pStyle w:val="af8"/>
        <w:ind w:firstLine="0"/>
        <w:jc w:val="left"/>
        <w:rPr>
          <w:b/>
          <w:lang w:val="en-US"/>
        </w:rPr>
      </w:pPr>
    </w:p>
    <w:p w:rsidR="00577921" w:rsidRDefault="00577921" w:rsidP="00577921">
      <w:pPr>
        <w:pStyle w:val="af8"/>
        <w:suppressAutoHyphens/>
      </w:pPr>
      <w:r>
        <w:t xml:space="preserve">После того как потребителем была получена квитанция, он может запросить данные повторным запросом, указав соответствующий статус тэгом </w:t>
      </w:r>
      <w:r w:rsidRPr="00784617">
        <w:rPr>
          <w:b/>
        </w:rPr>
        <w:t>&lt;Status&gt;</w:t>
      </w:r>
      <w:r w:rsidRPr="00784617">
        <w:rPr>
          <w:b/>
          <w:lang w:val="en-US"/>
        </w:rPr>
        <w:t>PING</w:t>
      </w:r>
      <w:r w:rsidRPr="00784617">
        <w:rPr>
          <w:b/>
        </w:rPr>
        <w:t>&lt;Status&gt;</w:t>
      </w:r>
      <w:r w:rsidRPr="002071C5">
        <w:t>,</w:t>
      </w:r>
      <w:r w:rsidRPr="002A7414">
        <w:t xml:space="preserve"> </w:t>
      </w:r>
      <w:r>
        <w:t>идентификатор квитанции</w:t>
      </w:r>
      <w:r w:rsidRPr="002A7414">
        <w:t xml:space="preserve"> </w:t>
      </w:r>
      <w:r>
        <w:t>–</w:t>
      </w:r>
      <w:r w:rsidRPr="002A7414">
        <w:t xml:space="preserve"> </w:t>
      </w:r>
      <w:r>
        <w:t xml:space="preserve">тэгом </w:t>
      </w:r>
      <w:r w:rsidRPr="00784617">
        <w:rPr>
          <w:b/>
        </w:rPr>
        <w:t>&lt;OriginRequestIdRef&gt;Идентификатор квитанции&lt;/OriginRequestIdRef</w:t>
      </w:r>
      <w:r w:rsidRPr="002071C5">
        <w:t xml:space="preserve">&gt; и идентификатор </w:t>
      </w:r>
      <w:r>
        <w:t>последнего ответа -</w:t>
      </w:r>
      <w:r w:rsidRPr="002071C5">
        <w:t xml:space="preserve"> </w:t>
      </w:r>
      <w:r>
        <w:t xml:space="preserve">тэгом </w:t>
      </w:r>
      <w:r w:rsidRPr="002071C5">
        <w:rPr>
          <w:b/>
        </w:rPr>
        <w:t>&lt; RequestIdRef&gt;Идентифиткаор&lt;/ RequestIdRef&gt;.</w:t>
      </w:r>
    </w:p>
    <w:p w:rsidR="000C706C" w:rsidRPr="00577921" w:rsidRDefault="000C706C" w:rsidP="00064577">
      <w:pPr>
        <w:pStyle w:val="af8"/>
        <w:ind w:firstLine="0"/>
        <w:jc w:val="left"/>
        <w:rPr>
          <w:b/>
        </w:rPr>
      </w:pPr>
    </w:p>
    <w:p w:rsidR="00EF4ADE" w:rsidRPr="008C7DA8" w:rsidRDefault="00EF4ADE" w:rsidP="00064577">
      <w:pPr>
        <w:pStyle w:val="af8"/>
        <w:ind w:firstLine="0"/>
        <w:jc w:val="left"/>
        <w:rPr>
          <w:b/>
          <w:lang w:val="en-US"/>
        </w:rPr>
      </w:pPr>
      <w:r w:rsidRPr="00D35016">
        <w:rPr>
          <w:b/>
        </w:rPr>
        <w:t>Вторичный</w:t>
      </w:r>
      <w:r w:rsidRPr="008C7DA8">
        <w:rPr>
          <w:b/>
          <w:lang w:val="en-US"/>
        </w:rPr>
        <w:t xml:space="preserve"> </w:t>
      </w:r>
      <w:r w:rsidRPr="00D35016">
        <w:rPr>
          <w:b/>
        </w:rPr>
        <w:t>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1"/>
      </w:tblGrid>
      <w:tr w:rsidR="009252D6" w:rsidRPr="00990D56" w:rsidTr="009B5595">
        <w:tc>
          <w:tcPr>
            <w:tcW w:w="10421" w:type="dxa"/>
            <w:shd w:val="clear" w:color="auto" w:fill="auto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&lt;?xml version="1.0" encoding="UTF-8"?&gt;&lt;soapenv:Envelope xmlns:soapenv="http://schemas.xmlsoap.org/soap/envelope/" xmlns:rev="http://smev.gosuslugi.ru/rev120315" xmlns:sved="http://oszn.fss.ru/SvedNoPosobOSZNv25"&gt;&lt;soapenv:Header&gt;&lt;wsse:Security xmlns:wsse="http://docs.oasis-open.org/wss/2004/01/oasis-200401-wss-wssecurity-secext-1.0.xsd" soapenv:actor="http://smev.gosuslugi.ru/actors/smev"&gt;&lt;wsse:BinarySecurityToken xmlns:wsu="http://docs.oasis-open.org/wss/2004/01/oasis-200401-wss-wssecurity-utility-1.0.xsd" EncodingType="http://docs.oasis-open.org/wss/2004/01/oasis-200401-wss-soap-message-security-1.0#Base64Binary" ValueType="http://docs.oasis-open.org/wss/2004/01/oasis-200401-wss-x509-token-profile-1.0#X509v3" wsu:Id="CertId-6135902832AA98CC8B13645507454271" xmlns:wsse="http://docs.oasis-open.org/wss/2004/01/oasis-200401-wss-wssecurity-secext-1.0.xsd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</w:t>
            </w:r>
            <w:r w:rsidRPr="00C91800">
              <w:rPr>
                <w:lang w:val="en-US"/>
              </w:rPr>
              <w:lastRenderedPageBreak/>
              <w:t>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&lt;ds:Signature xmlns:ds="http://www.w3.org/2000/09/xmldsig#" Id="Signature-1"&gt;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&lt;ds:CanonicalizationMethod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&lt;ds:SignatureMethod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&lt;ds:Reference URI="#id-2"&gt;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>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&lt;ds:DigestValue&gt;Z5HOFeN3xMzcsbIjFfPuUCB3SbM/cACElAjWNdtwsdY=&lt;/ds:DigestValue&gt;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9HbHiSAx9oJXkz6NB86YYIS301hBn8G5PTmc4xFMyn9fLUaIG30FB4da9eowljcp5CI//ncK7Cmc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JF+pAoA7Yg==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&lt;ds:KeyInfo Id="KeyId-6135902832AA98CC8B13645507454352"&gt;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&lt;wsse:SecurityTokenReference xmlns:wsu="http://docs.oasis-open.org/wss/2004/01/oasis-200401-wss-wssecurity-utility-1.0.xsd" wsu:Id="STRId-6135902832AA98CC8B13645507454373" xmlns:wsse="http://docs.oasis-open.org/wss/2004/01/oasis-200401-wss-wssecurity-secext-1.0.xsd"&gt;&lt;wsse:Reference URI="#CertId-6135902832AA98CC8B13645507454271"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&lt;/ds:KeyInfo&gt;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&lt;/ds:Signature&gt;&lt;/wsse:Security&gt;&lt;/soapenv:Header&gt;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&lt;soapenv:Body xmlns:wsu="http://docs.oasis-open.org/wss/2004/01/oasis-200401-wss-wssecurity-utility-1.0.xsd" wsu:Id="id-2"&gt;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&lt;sved:Request xmlns="http://oszn.fss.ru"&gt;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&lt;rev:Message&gt;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&lt;rev:Code&gt;FSSR01001&lt;/rev:Code&gt;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&lt;rev:Name&gt;ФСС РФ&lt;/rev:Name&gt;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&lt;/rev:Sender&gt;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&lt;rev:Code&gt;FSSR01001&lt;/rev:Code&gt;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&lt;rev:Name&gt;ФСС РФ&lt;/rev:Name&gt;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&lt;/rev:Recipient&gt;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&lt;rev:ServiceName&gt;FSSRSvedNoPosobOSZNv25&lt;/rev:ServiceName&gt;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&lt;rev:TypeCode&gt;GFNC&lt;/rev:TypeCode&gt;</w:t>
            </w:r>
          </w:p>
          <w:p w:rsidR="00C91800" w:rsidRPr="00C91800" w:rsidRDefault="00C91800" w:rsidP="00C91800">
            <w:pPr>
              <w:pStyle w:val="af8"/>
              <w:ind w:left="284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&lt;rev:Status&gt;PING&lt;/rev:Status&gt;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&lt;rev:Date&gt;2012-01-01T00:00:00.000&lt;/rev:Date&gt;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&lt;rev:ExchangeType&gt;2&lt;/rev:ExchangeType&gt;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&lt;rev:RequestIdRef&gt;ec1af160-07c0-409c-b7a2-404d6da51287&lt;/rev:RequestIdRef&gt;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&lt;rev:OriginRequestIdRef&gt;f336c2b1-7624-4d2f-a65a-254c3d54922e&lt;/rev:OriginRequestIdRef&gt;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&lt;rev:OKTMO&gt;71875000&lt;/rev:OKTMO&gt;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&lt;/rev:Message&gt;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&lt;rev:MessageData&gt;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&lt;rev:AppData/&gt;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&lt;/rev:MessageData&gt;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&lt;/sved:Request&gt;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&lt;/soapenv:Body&gt;</w:t>
            </w:r>
          </w:p>
          <w:p w:rsidR="009252D6" w:rsidRPr="00235A15" w:rsidRDefault="00C91800" w:rsidP="00C91563">
            <w:pPr>
              <w:pStyle w:val="af8"/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&lt;/soapenv:Envelope&gt;</w:t>
            </w:r>
          </w:p>
        </w:tc>
      </w:tr>
    </w:tbl>
    <w:p w:rsidR="00577921" w:rsidRPr="001C573A" w:rsidRDefault="00577921" w:rsidP="00577921">
      <w:pPr>
        <w:pStyle w:val="af8"/>
        <w:rPr>
          <w:b/>
        </w:rPr>
      </w:pPr>
      <w:r>
        <w:lastRenderedPageBreak/>
        <w:t xml:space="preserve">В случае если ответ не готов, сервис вернет сообщение со статусом </w:t>
      </w:r>
      <w:r w:rsidRPr="00784617">
        <w:rPr>
          <w:b/>
        </w:rPr>
        <w:t>&lt;Status&gt;</w:t>
      </w:r>
      <w:r>
        <w:rPr>
          <w:b/>
          <w:lang w:val="en-US"/>
        </w:rPr>
        <w:t>PROCESS</w:t>
      </w:r>
      <w:r w:rsidRPr="00784617">
        <w:rPr>
          <w:b/>
        </w:rPr>
        <w:t>&lt;Status&gt;</w:t>
      </w:r>
      <w:r w:rsidRPr="001C573A">
        <w:t xml:space="preserve">, </w:t>
      </w:r>
      <w:r>
        <w:t xml:space="preserve">в случае если ответ готов, сервис вернет сообщение со статусом </w:t>
      </w:r>
      <w:r w:rsidRPr="00784617">
        <w:rPr>
          <w:b/>
        </w:rPr>
        <w:t>&lt;Status&gt;</w:t>
      </w:r>
      <w:r>
        <w:rPr>
          <w:b/>
          <w:lang w:val="en-US"/>
        </w:rPr>
        <w:t>RESULT</w:t>
      </w:r>
      <w:r w:rsidRPr="00784617">
        <w:rPr>
          <w:b/>
        </w:rPr>
        <w:t>&lt;Status&gt;</w:t>
      </w:r>
      <w:r w:rsidRPr="001C573A">
        <w:rPr>
          <w:b/>
        </w:rPr>
        <w:t>.</w:t>
      </w:r>
    </w:p>
    <w:p w:rsidR="000C706C" w:rsidRPr="00577921" w:rsidRDefault="000C706C" w:rsidP="009252D6">
      <w:pPr>
        <w:pStyle w:val="af8"/>
        <w:ind w:firstLine="0"/>
        <w:jc w:val="left"/>
        <w:rPr>
          <w:b/>
        </w:rPr>
      </w:pPr>
    </w:p>
    <w:p w:rsidR="000C706C" w:rsidRDefault="000C706C" w:rsidP="009252D6">
      <w:pPr>
        <w:pStyle w:val="af8"/>
        <w:ind w:firstLine="0"/>
        <w:jc w:val="left"/>
        <w:rPr>
          <w:b/>
        </w:rPr>
      </w:pPr>
      <w:r>
        <w:rPr>
          <w:b/>
        </w:rPr>
        <w:t>Ответ на вторичный запрос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1"/>
      </w:tblGrid>
      <w:tr w:rsidR="000C706C" w:rsidRPr="008135D6" w:rsidTr="008135D6">
        <w:tc>
          <w:tcPr>
            <w:tcW w:w="10421" w:type="dxa"/>
          </w:tcPr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&lt;S:Envelope xmlns:S="http://schemas.xmlsoap.org/soap/envelope/" xmlns:wsu="http://docs.oasis-open.org/wss/2004/01/oasis-200401-wss-wssecurity-utility-1.0.xsd"&gt;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&lt;S:Header&gt;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S:actor="http://smev.gosuslugi.ru/actors/recipient"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C541C254EC9DD8D6F81364550944202274"&gt;MIIF/DCCBaugAwIBAgIKKpq/rwAAAAABszAIBgYqhQMCAgMwggExMRgwFgYFKoUDZAETDTEyMzQ1Njc4OTAxMjMxGDAWBggqhQMDgQMBARMK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UwIwYDVQQDDBzQ</w:t>
            </w:r>
            <w:r w:rsidRPr="00C91800">
              <w:rPr>
                <w:lang w:val="en-US"/>
              </w:rPr>
              <w:lastRenderedPageBreak/>
              <w:t>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Id="Signature-92" xmlns:ds="http://www.w3.org/2000/09/xmldsig#"&gt;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URI="#ID-ff6ccd84-3c40-4fc2-9afa-71bdb9352942"&gt;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&lt;ds:DigestValue&gt;Ob0VsmsN3hZEdQcFD/OcmvRtbsB+a2jxTKSaUJKkW0E=&lt;/ds:DigestValue&gt;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&lt;ds:DigestValue&gt;2T6fZfM4QA1VWzRomrBWHW3sQDtEcz3DuRO/Hi6Rg9M=&lt;/ds:DigestValue&gt;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&lt;ds:SignatureValue&gt;YvXRGeuY0280DqfPqqreg3Hlr3F2L5Ap8aWqkfrzoVQF87wb2u2B/JYn5QG1EUc4vtDEk+qMBaCB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9xtSoVp76Q==&lt;/ds:SignatureValue&gt;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&lt;ds:KeyInfo Id="KeyId-C541C254EC9DD8D6F81364550944202275"&gt;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wsu:Id="STRId-C541C254EC9DD8D6F81364550944202276"&gt;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URI="#CertId-C541C254EC9DD8D6F81364550944202274"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&lt;/ds:KeyInfo&gt;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&lt;wsse:Security S:actor="http://smev.gosuslugi.ru/actors/smev" xmlns:wsse="http://docs.oasis-open.org/wss/2004/01/oasis-200401-wss-wssecurity-secext-1.0.xsd"&gt;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&lt;wsse:BinarySecurityToken EncodingType="http://docs.oasis-open.org/wss/2004/01/oasis-200401-wss-soap-message-security-1.0#Base64Binary" ValueType="http://docs.oasis-open.org/wss/2004/01/oasis-200401-wss-x509-token-profile-1.0#X509v3" wsu:Id="CertId-833BB20F8BFF5E1C9713645509306661"&gt;MIIHVDCCBwOgAwIBAgIKca0PzgABAAAksD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</w:t>
            </w:r>
            <w:r w:rsidRPr="00C91800">
              <w:rPr>
                <w:lang w:val="en-US"/>
              </w:rPr>
              <w:lastRenderedPageBreak/>
              <w:t>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&lt;/wsse:BinarySecurityToken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&lt;ds:Signature Id="Signature-1" xmlns:ds="http://www.w3.org/2000/09/xmldsig#"&gt;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&lt;ds:CanonicalizationMethod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&lt;ds:SignatureMethod Algorithm="http://www.w3.org/2001/04/xmldsig-more#gostr34102001-gostr3411"/&gt;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&lt;ds:Reference URI="#body"&gt;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   &lt;ds:Transform Algorithm="http://www.w3.org/2001/10/xml-exc-c14n#"/&gt;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&lt;/ds:Transforms&gt;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&lt;ds:DigestMethod Algorithm="http://www.w3.org/2001/04/xmldsig-more#gostr3411"/&gt;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&lt;ds:DigestValue&gt;2T6fZfM4QA1VWzRomrBWHW3sQDtEcz3DuRO/Hi6Rg9M=&lt;/ds:DigestValue&gt;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&lt;/ds:Reference&gt;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&lt;/ds:SignedInfo&gt;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&lt;ds:SignatureValue&gt;8MR7bw68GebqPTQrcsZT/+o4Dm1OBT1reCfV7zIsazO1T78mmwbnVWBwziWul0+XjPfBP4nWKWlU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SX8MT+IWMA==&lt;/ds:SignatureValue&gt;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&lt;ds:KeyInfo Id="KeyId-833BB20F8BFF5E1C9713645509306762"&gt;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&lt;wsse:SecurityTokenReference wsu:Id="STRId-833BB20F8BFF5E1C9713645509306783"&gt;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   &lt;wsse:Reference URI="#CertId-833BB20F8BFF5E1C9713645509306661" ValueType="http://docs.oasis-open.org/wss/2004/01/oasis-200401-wss-x509-token-profile-1.0#X509v3"/&gt;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&lt;/wsse:SecurityTokenReference&gt;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lastRenderedPageBreak/>
              <w:t xml:space="preserve">            &lt;/ds:KeyInfo&gt;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&lt;/ds:Signature&gt;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&lt;/wsse:Security&gt;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&lt;smev:Header wsu:Id="ID-ff6ccd84-3c40-4fc2-9afa-71bdb9352942" xmlns:smev="http://smev.gosuslugi.ru/rev120315"&gt;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&lt;smev:NodeId&gt;00&lt;/smev:NodeId&gt;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&lt;smev:MessageId&gt;3c9d1f01-22ad-4b65-acbb-027be388de8f&lt;/smev:MessageId&gt;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&lt;smev:TimeStamp&gt;2013-03-29T12:55:44.201+03:00&lt;/smev:TimeStamp&gt;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&lt;smev:MessageClass&gt;RESPONSE&lt;/smev:MessageClass&gt;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&lt;/smev:Header&gt;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&lt;/S:Header&gt;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&lt;S:Body wsu:Id="body"&gt;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&lt;ns2:Response xmlns:ns2="http://oszn.fss.ru/SvedNoPosobOSZNv25" xmlns:ns3="http://smev.gosuslugi.ru/rev120315" xmlns:ns4="http://www.w3.org/2004/08/xop/include"&gt;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&lt;ns3:Message&gt;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&lt;ns3:Code&gt;FSSR01001&lt;/ns3:Code&gt;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&lt;ns3:Name&gt;ФСС РФ&lt;/ns3:Name&gt;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&lt;/ns3:Sender&gt;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&lt;ns3:Code&gt;FSSR01001&lt;/ns3:Code&gt;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&lt;ns3:Name&gt;ФСС РФ&lt;/ns3:Name&gt;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&lt;/ns3:Recipient&gt;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&lt;ns3:ServiceName&gt;FSSRSvedNoPosobOSZNv25&lt;/ns3:ServiceName&gt;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&lt;ns3:TypeCode&gt;GFNC&lt;/ns3:TypeCode&gt;</w:t>
            </w:r>
          </w:p>
          <w:p w:rsidR="00C91800" w:rsidRPr="00C91800" w:rsidRDefault="00C91800" w:rsidP="00C91800">
            <w:pPr>
              <w:pStyle w:val="af8"/>
              <w:ind w:left="284"/>
              <w:jc w:val="left"/>
              <w:rPr>
                <w:b/>
                <w:lang w:val="en-US"/>
              </w:rPr>
            </w:pPr>
            <w:r w:rsidRPr="00C91800">
              <w:rPr>
                <w:lang w:val="en-US"/>
              </w:rPr>
              <w:t xml:space="preserve">            </w:t>
            </w:r>
            <w:r w:rsidR="006F421A" w:rsidRPr="006F421A">
              <w:rPr>
                <w:b/>
                <w:lang w:val="en-US"/>
              </w:rPr>
              <w:t>&lt;ns3:Status&gt;RESULT&lt;/ns3:Status&gt;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&lt;ns3:Date&gt;2013-03-29T17:48:25.591+04:00&lt;/ns3:Date&gt;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&lt;ns3:ExchangeType&gt;2&lt;/ns3:ExchangeType&gt;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&lt;ns3:RequestIdRef&gt;f336c2b1-7624-4d2f-a65a-254c3d54922e&lt;/ns3:RequestIdRef&gt;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&lt;ns3:OriginRequestIdRef&gt;f336c2b1-7624-4d2f-a65a-254c3d54922e&lt;/ns3:OriginRequestIdRef&gt;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&lt;ns3:ServiceCode/&gt;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&lt;ns3:CaseNumber&gt;2013-03-29-177596a5-a328-4092-808d-9b176f884dd3Instance&lt;/ns3:CaseNumber&gt;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&lt;ns3:OKTMO&gt;71875000&lt;/ns3:OKTMO&gt;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&lt;/ns3:Message&gt;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&lt;ns3:MessageData&gt;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&lt;ns3:AppData&gt;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   &lt;ns2:ResponseDocument codeKind="21" docDatKind="2000-01-01" </w:t>
            </w:r>
            <w:r w:rsidRPr="00C91800">
              <w:rPr>
                <w:lang w:val="en-US"/>
              </w:rPr>
              <w:lastRenderedPageBreak/>
              <w:t>docDataCiv="1970-01-01" endDate="2010-01-01" fNameCiv="Иван" fNameKind="Иван" iNameCiv="Иванов" iNameKind="Иванов" mNameCiv="Иванович" mNameKind="Иванович" monthsNumber="0" nameOrganizationFrom="ФСС-1" nameOrganizationTo="ФСС-2" nbDoc="00" obtainingGrants2="true" regionFrom="01" regionTo="02" sbDoc="00" seriesNumber="0000000000" snils="000-000-000 00" startDate="2000-01-01"/&gt;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   &lt;/ns3:AppData&gt;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   &lt;/ns3:MessageData&gt;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   &lt;/ns2:Response&gt;</w:t>
            </w:r>
          </w:p>
          <w:p w:rsidR="00C91800" w:rsidRPr="00C91800" w:rsidRDefault="00C91800" w:rsidP="00C91800">
            <w:pPr>
              <w:pStyle w:val="af8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 xml:space="preserve">   &lt;/S:Body&gt;</w:t>
            </w:r>
          </w:p>
          <w:p w:rsidR="00E14B09" w:rsidRPr="00E14B09" w:rsidRDefault="00C91800" w:rsidP="00E14B09">
            <w:pPr>
              <w:pStyle w:val="af8"/>
              <w:tabs>
                <w:tab w:val="right" w:pos="10205"/>
              </w:tabs>
              <w:spacing w:line="240" w:lineRule="atLeast"/>
              <w:ind w:firstLine="0"/>
              <w:jc w:val="left"/>
              <w:rPr>
                <w:lang w:val="en-US"/>
              </w:rPr>
            </w:pPr>
            <w:r w:rsidRPr="00C91800">
              <w:rPr>
                <w:lang w:val="en-US"/>
              </w:rPr>
              <w:t>&lt;/S:Envelope&gt;</w:t>
            </w:r>
          </w:p>
        </w:tc>
      </w:tr>
    </w:tbl>
    <w:p w:rsidR="00E14B09" w:rsidRPr="00E14B09" w:rsidRDefault="00E14B09" w:rsidP="00E14B09">
      <w:pPr>
        <w:pStyle w:val="afffff7"/>
      </w:pPr>
      <w:bookmarkStart w:id="25" w:name="_Toc341786546"/>
      <w:bookmarkStart w:id="26" w:name="_Toc341786547"/>
      <w:bookmarkStart w:id="27" w:name="_Toc341786561"/>
      <w:bookmarkStart w:id="28" w:name="_Toc341786562"/>
      <w:bookmarkStart w:id="29" w:name="_Toc341786566"/>
      <w:bookmarkEnd w:id="25"/>
      <w:bookmarkEnd w:id="26"/>
      <w:bookmarkEnd w:id="27"/>
      <w:bookmarkEnd w:id="28"/>
      <w:bookmarkEnd w:id="29"/>
    </w:p>
    <w:p w:rsidR="00E14B09" w:rsidRPr="00E14B09" w:rsidRDefault="00E14B09" w:rsidP="00E14B09">
      <w:pPr>
        <w:pStyle w:val="afffff7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E14B09">
        <w:rPr>
          <w:rFonts w:ascii="Times New Roman" w:hAnsi="Times New Roman"/>
          <w:b/>
          <w:sz w:val="24"/>
          <w:szCs w:val="24"/>
          <w:highlight w:val="yellow"/>
        </w:rPr>
        <w:br w:type="page"/>
      </w:r>
    </w:p>
    <w:p w:rsidR="00F71D28" w:rsidRPr="00545364" w:rsidRDefault="00F71D28" w:rsidP="00F71D28">
      <w:pPr>
        <w:pStyle w:val="12"/>
        <w:pageBreakBefore w:val="0"/>
      </w:pPr>
      <w:bookmarkStart w:id="30" w:name="_Toc338170388"/>
      <w:bookmarkStart w:id="31" w:name="_Toc341786578"/>
      <w:r w:rsidRPr="00545364">
        <w:lastRenderedPageBreak/>
        <w:t>Методика испытаний</w:t>
      </w:r>
      <w:bookmarkEnd w:id="30"/>
      <w:bookmarkEnd w:id="31"/>
    </w:p>
    <w:p w:rsidR="00F71D28" w:rsidRPr="00545364" w:rsidRDefault="00F71D28" w:rsidP="00F71D28">
      <w:pPr>
        <w:pStyle w:val="23"/>
      </w:pPr>
      <w:bookmarkStart w:id="32" w:name="_Toc338170389"/>
      <w:bookmarkStart w:id="33" w:name="_Toc341786579"/>
      <w:r w:rsidRPr="00545364">
        <w:t>Общие условия</w:t>
      </w:r>
      <w:bookmarkEnd w:id="32"/>
      <w:bookmarkEnd w:id="33"/>
    </w:p>
    <w:p w:rsidR="00F71D28" w:rsidRPr="00C43B34" w:rsidRDefault="00F71D28" w:rsidP="00F71D28">
      <w:pPr>
        <w:pStyle w:val="af8"/>
      </w:pPr>
      <w:r w:rsidRPr="00C43B34">
        <w:t>Проведение контрольных испытаний при регистрации электронного сервиса регламентировано Приказом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71D28" w:rsidRPr="00C43B34" w:rsidRDefault="00F71D28" w:rsidP="00F71D28">
      <w:pPr>
        <w:pStyle w:val="af8"/>
      </w:pPr>
      <w:r w:rsidRPr="00C43B34">
        <w:t>Порядок проведения типовых испытаний предполагает следующие этапы:</w:t>
      </w:r>
    </w:p>
    <w:p w:rsidR="00F71D28" w:rsidRPr="002A1838" w:rsidRDefault="00F71D28" w:rsidP="00AA6CE4">
      <w:pPr>
        <w:pStyle w:val="1"/>
      </w:pPr>
      <w:r w:rsidRPr="00C43B34">
        <w:t>Проверка</w:t>
      </w:r>
      <w:r w:rsidRPr="002A1838">
        <w:t xml:space="preserve"> </w:t>
      </w:r>
      <w:r w:rsidRPr="00C43B34">
        <w:t>комплектности</w:t>
      </w:r>
      <w:r w:rsidRPr="002A1838">
        <w:t xml:space="preserve"> </w:t>
      </w:r>
      <w:r w:rsidRPr="00C43B34">
        <w:t>предоставленной</w:t>
      </w:r>
      <w:r w:rsidRPr="002A1838">
        <w:t xml:space="preserve"> </w:t>
      </w:r>
      <w:r w:rsidRPr="00C43B34">
        <w:t>документации</w:t>
      </w:r>
      <w:r w:rsidRPr="002A1838">
        <w:t>;</w:t>
      </w:r>
    </w:p>
    <w:p w:rsidR="00F71D28" w:rsidRPr="002A1838" w:rsidRDefault="00F71D28" w:rsidP="00AA6CE4">
      <w:pPr>
        <w:pStyle w:val="1"/>
      </w:pPr>
      <w:r w:rsidRPr="00C43B34">
        <w:t>Проверка</w:t>
      </w:r>
      <w:r w:rsidRPr="002A1838">
        <w:t xml:space="preserve"> </w:t>
      </w:r>
      <w:r w:rsidRPr="00C43B34">
        <w:t>сетевой</w:t>
      </w:r>
      <w:r w:rsidRPr="002A1838">
        <w:t xml:space="preserve"> </w:t>
      </w:r>
      <w:r w:rsidRPr="00C43B34">
        <w:t>связности</w:t>
      </w:r>
      <w:r w:rsidRPr="002A1838">
        <w:t xml:space="preserve"> </w:t>
      </w:r>
      <w:r w:rsidRPr="00C43B34">
        <w:t>между</w:t>
      </w:r>
      <w:r w:rsidRPr="002A1838">
        <w:t xml:space="preserve"> </w:t>
      </w:r>
      <w:r w:rsidRPr="00C43B34">
        <w:t>узлом</w:t>
      </w:r>
      <w:r w:rsidRPr="002A1838">
        <w:t xml:space="preserve"> </w:t>
      </w:r>
      <w:r w:rsidRPr="00C43B34">
        <w:t>СМЭВ</w:t>
      </w:r>
      <w:r w:rsidRPr="002A1838">
        <w:t xml:space="preserve"> </w:t>
      </w:r>
      <w:r w:rsidRPr="00C43B34">
        <w:t>и</w:t>
      </w:r>
      <w:r w:rsidRPr="002A1838">
        <w:t xml:space="preserve"> </w:t>
      </w:r>
      <w:r w:rsidRPr="00C43B34">
        <w:t>точкой</w:t>
      </w:r>
      <w:r w:rsidRPr="002A1838">
        <w:t xml:space="preserve"> </w:t>
      </w:r>
      <w:r w:rsidRPr="00C43B34">
        <w:t>размещения</w:t>
      </w:r>
      <w:r w:rsidRPr="002A1838">
        <w:t xml:space="preserve"> </w:t>
      </w:r>
      <w:r w:rsidRPr="00C43B34">
        <w:t>электронного</w:t>
      </w:r>
      <w:r w:rsidRPr="002A1838">
        <w:t xml:space="preserve"> </w:t>
      </w:r>
      <w:r w:rsidRPr="00C43B34">
        <w:t>сервиса</w:t>
      </w:r>
      <w:r w:rsidRPr="002A1838">
        <w:t>;</w:t>
      </w:r>
    </w:p>
    <w:p w:rsidR="00F71D28" w:rsidRPr="002A1838" w:rsidRDefault="00F71D28" w:rsidP="00AA6CE4">
      <w:pPr>
        <w:pStyle w:val="1"/>
      </w:pPr>
      <w:r w:rsidRPr="00C43B34">
        <w:t>Регистрация</w:t>
      </w:r>
      <w:r w:rsidRPr="002A1838">
        <w:t xml:space="preserve"> </w:t>
      </w:r>
      <w:r w:rsidRPr="00C43B34">
        <w:t>сервиса</w:t>
      </w:r>
      <w:r w:rsidRPr="002A1838">
        <w:t xml:space="preserve"> </w:t>
      </w:r>
      <w:r w:rsidRPr="00C43B34">
        <w:t>и</w:t>
      </w:r>
      <w:r w:rsidRPr="002A1838">
        <w:t xml:space="preserve"> </w:t>
      </w:r>
      <w:r w:rsidRPr="00C43B34">
        <w:t>тестирование</w:t>
      </w:r>
      <w:r w:rsidRPr="002A1838">
        <w:t xml:space="preserve"> </w:t>
      </w:r>
      <w:r w:rsidRPr="00C43B34">
        <w:t>сервиса</w:t>
      </w:r>
      <w:r w:rsidRPr="002A1838">
        <w:t xml:space="preserve"> </w:t>
      </w:r>
      <w:r w:rsidRPr="00C43B34">
        <w:t>на</w:t>
      </w:r>
      <w:r w:rsidRPr="002A1838">
        <w:t xml:space="preserve"> </w:t>
      </w:r>
      <w:r w:rsidRPr="00C43B34">
        <w:t>контрольном</w:t>
      </w:r>
      <w:r w:rsidRPr="002A1838">
        <w:t xml:space="preserve"> </w:t>
      </w:r>
      <w:r w:rsidRPr="00C43B34">
        <w:t>примере</w:t>
      </w:r>
      <w:r w:rsidRPr="002A1838">
        <w:t>.</w:t>
      </w:r>
    </w:p>
    <w:p w:rsidR="00F71D28" w:rsidRPr="00545364" w:rsidRDefault="00F71D28" w:rsidP="00F71D28">
      <w:pPr>
        <w:pStyle w:val="23"/>
      </w:pPr>
      <w:bookmarkStart w:id="34" w:name="_Toc338170390"/>
      <w:bookmarkStart w:id="35" w:name="_Toc341786580"/>
      <w:r w:rsidRPr="00545364">
        <w:t>Параметры испытаний на тестовой среде</w:t>
      </w:r>
      <w:bookmarkEnd w:id="34"/>
      <w:bookmarkEnd w:id="35"/>
    </w:p>
    <w:p w:rsidR="00F71D28" w:rsidRPr="002C73F4" w:rsidRDefault="00F71D28" w:rsidP="00F71D28">
      <w:pPr>
        <w:pStyle w:val="af8"/>
      </w:pPr>
      <w:r w:rsidRPr="004A24BF">
        <w:t xml:space="preserve">Проведение </w:t>
      </w:r>
      <w:r>
        <w:t>испытаний на тестовой</w:t>
      </w:r>
      <w:r w:rsidRPr="0038149F">
        <w:t xml:space="preserve"> </w:t>
      </w:r>
      <w:r>
        <w:t xml:space="preserve">среде </w:t>
      </w:r>
      <w:r w:rsidRPr="004A24BF">
        <w:t>перед регистрацией элек</w:t>
      </w:r>
      <w:r>
        <w:t xml:space="preserve">тронного сервиса в продуктивной среде </w:t>
      </w:r>
      <w:r w:rsidRPr="004A24BF">
        <w:t>СМЭВ является необходимым действием, обеспечивающим повышение качества и эффективности процесса и позволяющим выявлять ошибки и несоответствия разработанного сервиса заранее</w:t>
      </w:r>
      <w:r>
        <w:t>, а</w:t>
      </w:r>
      <w:r w:rsidRPr="004A24BF">
        <w:t xml:space="preserve"> не в продуктивном контуре.</w:t>
      </w:r>
    </w:p>
    <w:p w:rsidR="00F71D28" w:rsidRPr="00990D56" w:rsidRDefault="00F71D28" w:rsidP="00AA6CE4">
      <w:pPr>
        <w:pStyle w:val="1"/>
      </w:pPr>
      <w:r w:rsidRPr="00097CA1">
        <w:t xml:space="preserve">Адрес тестового экземпляра: </w:t>
      </w:r>
      <w:hyperlink r:id="rId11" w:history="1">
        <w:r w:rsidR="00990D56" w:rsidRPr="00AC0C10">
          <w:rPr>
            <w:rStyle w:val="aff8"/>
          </w:rPr>
          <w:t>http://188.254.16.92:7777/gateway/services/SID0001019?wsdl</w:t>
        </w:r>
      </w:hyperlink>
    </w:p>
    <w:p w:rsidR="00990D56" w:rsidRPr="00097CA1" w:rsidRDefault="00990D56" w:rsidP="00AA6CE4">
      <w:pPr>
        <w:pStyle w:val="1"/>
      </w:pPr>
      <w:hyperlink r:id="rId12" w:history="1">
        <w:r w:rsidRPr="00AC0C10">
          <w:rPr>
            <w:rStyle w:val="aff8"/>
          </w:rPr>
          <w:t>http://smev-mvf.test.gosuslugi.ru/gateway/services/SID0001019?wsdl</w:t>
        </w:r>
      </w:hyperlink>
      <w:r w:rsidRPr="00990D56">
        <w:t xml:space="preserve"> </w:t>
      </w:r>
      <w:r>
        <w:rPr>
          <w:lang w:val="en-US"/>
        </w:rPr>
        <w:t xml:space="preserve">– ЭТО </w:t>
      </w:r>
      <w:r>
        <w:t>ДЖЕК ДОБАВИЛ</w:t>
      </w:r>
    </w:p>
    <w:p w:rsidR="00F71D28" w:rsidRPr="00097CA1" w:rsidRDefault="00F71D28" w:rsidP="00AA6CE4">
      <w:pPr>
        <w:pStyle w:val="1"/>
      </w:pPr>
      <w:r w:rsidRPr="00097CA1">
        <w:t>Режим функционирования тестовой среды: 24/7. Особых условий доступности не определено.</w:t>
      </w:r>
    </w:p>
    <w:p w:rsidR="00F71D28" w:rsidRPr="00097CA1" w:rsidRDefault="00F71D28" w:rsidP="00AA6CE4">
      <w:pPr>
        <w:pStyle w:val="1"/>
      </w:pPr>
      <w:r w:rsidRPr="00097CA1">
        <w:t>Для того чтоб</w:t>
      </w:r>
      <w:r>
        <w:t>ы</w:t>
      </w:r>
      <w:r w:rsidRPr="00097CA1">
        <w:t xml:space="preserve"> протестировать сервис, необходимо:</w:t>
      </w:r>
    </w:p>
    <w:p w:rsidR="00F71D28" w:rsidRPr="00097CA1" w:rsidRDefault="00F71D28" w:rsidP="00AA6CE4">
      <w:pPr>
        <w:pStyle w:val="1"/>
      </w:pPr>
      <w:r w:rsidRPr="00097CA1">
        <w:t>зарегистрировать сервис на тестовой среде во время ее доступности согласно режиму функционирования,</w:t>
      </w:r>
    </w:p>
    <w:p w:rsidR="00F71D28" w:rsidRPr="00097CA1" w:rsidRDefault="00F71D28" w:rsidP="00AA6CE4">
      <w:pPr>
        <w:pStyle w:val="1"/>
      </w:pPr>
      <w:r w:rsidRPr="00097CA1">
        <w:t>протестировать все операции на основании контрольных примеров.</w:t>
      </w:r>
    </w:p>
    <w:p w:rsidR="00F71D28" w:rsidRPr="00027619" w:rsidRDefault="00F71D28" w:rsidP="00AA6CE4">
      <w:pPr>
        <w:pStyle w:val="1"/>
      </w:pPr>
    </w:p>
    <w:p w:rsidR="00F71D28" w:rsidRPr="00545364" w:rsidRDefault="00F71D28" w:rsidP="00F71D28">
      <w:pPr>
        <w:pStyle w:val="23"/>
      </w:pPr>
      <w:bookmarkStart w:id="36" w:name="_Toc338170391"/>
      <w:bookmarkStart w:id="37" w:name="_Toc341786581"/>
      <w:r w:rsidRPr="00545364">
        <w:t>Параметры испытаний на продуктивной среде</w:t>
      </w:r>
      <w:bookmarkEnd w:id="36"/>
      <w:bookmarkEnd w:id="37"/>
    </w:p>
    <w:p w:rsidR="00F71D28" w:rsidRPr="00905F53" w:rsidRDefault="00F71D28" w:rsidP="00AA6CE4">
      <w:pPr>
        <w:pStyle w:val="1"/>
      </w:pPr>
      <w:r w:rsidRPr="00905F53">
        <w:t>Отсутствует</w:t>
      </w:r>
    </w:p>
    <w:p w:rsidR="00F71D28" w:rsidRPr="00545364" w:rsidRDefault="00F71D28" w:rsidP="00F71D28">
      <w:pPr>
        <w:pStyle w:val="23"/>
      </w:pPr>
      <w:bookmarkStart w:id="38" w:name="_Toc338170392"/>
      <w:bookmarkStart w:id="39" w:name="_Toc341786582"/>
      <w:r w:rsidRPr="00545364">
        <w:t>Особые условия</w:t>
      </w:r>
      <w:bookmarkEnd w:id="38"/>
      <w:bookmarkEnd w:id="39"/>
    </w:p>
    <w:p w:rsidR="00F71D28" w:rsidRPr="00545364" w:rsidRDefault="00F71D28" w:rsidP="00F71D28">
      <w:pPr>
        <w:pStyle w:val="af8"/>
      </w:pPr>
      <w:r w:rsidRPr="00545364">
        <w:t>Особые требования для проведения контрольных испытаний не предъявляются.</w:t>
      </w:r>
    </w:p>
    <w:p w:rsidR="0038149F" w:rsidRPr="00A75305" w:rsidRDefault="00A75305" w:rsidP="00AB6F2B">
      <w:pPr>
        <w:pStyle w:val="12"/>
      </w:pPr>
      <w:bookmarkStart w:id="40" w:name="_Toc341786583"/>
      <w:r w:rsidRPr="00A75305">
        <w:lastRenderedPageBreak/>
        <w:t>П</w:t>
      </w:r>
      <w:r w:rsidR="0038149F" w:rsidRPr="00A75305">
        <w:t>риложения</w:t>
      </w:r>
      <w:bookmarkEnd w:id="40"/>
    </w:p>
    <w:p w:rsidR="0038149F" w:rsidRPr="00C55AFA" w:rsidRDefault="0038149F" w:rsidP="0038149F">
      <w:pPr>
        <w:pStyle w:val="23"/>
      </w:pPr>
      <w:bookmarkStart w:id="41" w:name="_Toc341786584"/>
      <w:r w:rsidRPr="00C55AFA">
        <w:t>Описание сервиса (WSDL)</w:t>
      </w:r>
      <w:bookmarkEnd w:id="41"/>
    </w:p>
    <w:p w:rsidR="00AA6CE4" w:rsidRDefault="005177E4" w:rsidP="00520F50">
      <w:pPr>
        <w:spacing w:line="24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13" w:history="1">
        <w:r w:rsidR="00AA6CE4" w:rsidRPr="00272938">
          <w:rPr>
            <w:rStyle w:val="aff8"/>
          </w:rPr>
          <w:t>http://188.254.16.92:7777</w:t>
        </w:r>
        <w:r w:rsidR="00AA6CE4" w:rsidRPr="00272938">
          <w:rPr>
            <w:rStyle w:val="aff8"/>
            <w:rFonts w:ascii="Arial" w:hAnsi="Arial" w:cs="Arial"/>
            <w:sz w:val="20"/>
            <w:szCs w:val="20"/>
            <w:shd w:val="clear" w:color="auto" w:fill="FFFFFF"/>
          </w:rPr>
          <w:t>/gateway/services/SID0001019/wsdl</w:t>
        </w:r>
      </w:hyperlink>
    </w:p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313"/>
      </w:tblGrid>
      <w:tr w:rsidR="00F71D28" w:rsidRPr="00235A15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&lt;?xml version='1.0' encoding='UTF-8'?&gt;&lt;!-- Published by JAX-WS RI at http://jax-ws.dev.java.net. RI's version is Metro/2.1 (branches/2.1-6728; 2011-02-03T14:14:58+0000) JAXWS-RI/2.2.3 JAXWS/2.2. --&gt;&lt;!-- Generated by JAX-WS RI at http://jax-ws.dev.java.net. RI's version is Metro/2.1 (branches/2.1-6728; 2011-02-03T14:14:58+0000) JAXWS-RI/2.2.3 JAXWS/2.2. --&gt;&lt;definitions xmlns:wsu="http://docs.oasis-open.org/wss/2004/01/oasis-200401-wss-wssecurity-utility-1.0.xsd" xmlns:wsp="http://www.w3.org/ns/ws-policy" xmlns:wsp1_2="http://schemas.xmlsoap.org/ws/2004/09/policy" xmlns:wsam="http://www.w3.org/2007/05/addressing/metadata" xmlns:soap="http://schemas.xmlsoap.org/wsdl/soap/" xmlns:tns="http://oszn.fss.ru/SvedNoPosobOSZN" xmlns:xsd="http://www.w3.org/2001/XMLSchema" xmlns="http://schemas.xmlsoap.org/wsdl/" targetNamespace="http://oszn.fss.ru/SvedNoPosobOSZN" name="oszn"&gt;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&lt;types&gt;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&lt;xsd:import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&lt;xsd:import namespace="http://oszn.fss.ru/SvedNoPosobOSZN/response" schemaLocation="http://smevtest.fss.ru:80/oszn/SvedNoPosobOSZN?xsd=2"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&lt;xsd:import namespace="http://oszn.fss.ru/SvedNoPosobOSZN/request" schemaLocation="http://smevtest.fss.ru:80/oszn/SvedNoPosobOSZN?xsd=3"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&lt;xsd:import namespace="http://oszn.fss.ru/SvedNoPosobOSZN" schemaLocation="http://smevtest.fss.ru:80/oszn/SvedNoPosobOSZN?xsd=4"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&lt;/xsd:schema&gt;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&lt;/types&gt;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&lt;message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&lt;part xmlns:ns1="http://oszn.fss.ru/SvedNoPosobOSZN/request" name="parameters" element="ns1:request"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&lt;/message&gt;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&lt;message name="requestResponse"&gt;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&lt;part xmlns:ns2="http://oszn.fss.ru/SvedNoPosobOSZN/response" name="parameters" element="ns2:requestResponse"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&lt;/message&gt;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&lt;portType name="SvedNoPosobOSZN"&gt;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&lt;operation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&lt;input wsam:Action="http://oszn.fss.ru/SvedNoPosobOSZN/SvedNoPosobOSZN/requestRequest" message="tns:request"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&lt;output wsam:Action="http://oszn.fss.ru/SvedNoPosobOSZN/SvedNoPosobOSZN/requestResponse" message="tns:requestResponse"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&lt;/operation&gt;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&lt;/portType&gt;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&lt;binding name="SvedNoPosobOSZNPortBinding" type="tns:SvedNoPosobOSZN"&gt;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&lt;soap:binding transport="http://schemas.xmlsoap.org/soap/http" style="document"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&lt;operation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&lt;soap:operation soapAction=""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&lt;input&gt;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&lt;soap:body use="literal"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&lt;/input&gt;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&lt;output&gt;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&lt;soap:body use="literal"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&lt;/output&gt;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&lt;/operation&gt;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&lt;/binding&gt;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&lt;service name="oszn"&gt;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&lt;port name="SvedNoPosobOSZNPort" binding="tns:SvedNoPosobOSZNPortBinding"&gt;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&lt;soap:address location="http://smevtest.fss.ru:80/oszn/SvedNoPosobOSZN"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lastRenderedPageBreak/>
              <w:t>&lt;/port&gt;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&lt;/service&gt;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&lt;/definitions&gt;</w:t>
            </w:r>
          </w:p>
        </w:tc>
      </w:tr>
    </w:tbl>
    <w:p w:rsidR="00F71D28" w:rsidRDefault="00F71D28" w:rsidP="00F71D28">
      <w:pPr>
        <w:pStyle w:val="af8"/>
        <w:spacing w:line="240" w:lineRule="auto"/>
        <w:jc w:val="left"/>
        <w:rPr>
          <w:lang w:val="en-US"/>
        </w:rPr>
      </w:pP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5177E4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77E4">
        <w:fldChar w:fldCharType="begin"/>
      </w:r>
      <w:r w:rsidRPr="005177E4">
        <w:rPr>
          <w:lang w:val="en-US"/>
          <w:rPrChange w:id="42" w:author="Балцату Мария Олеговна" w:date="2013-08-29T13:26:00Z">
            <w:rPr/>
          </w:rPrChange>
        </w:rPr>
        <w:instrText xml:space="preserve"> HYPERLINK "http://188.254.16.92:7777/gateway/services/SID0001019/1.00/wsdl/IEP_SMEV_SYS_1/7a8a19ac-b461-495e-8d55-88f62f6e7869" </w:instrText>
      </w:r>
      <w:r w:rsidRPr="005177E4"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http://188.254.16.92:7777/gateway/services/SID0001019/1.00/wsdl/IEP_SMEV_SYS_1/7a8a19ac-b461-495e-8d55-88f62f6e7869</w:t>
      </w:r>
      <w:r>
        <w:rPr>
          <w:rStyle w:val="aff8"/>
          <w:rFonts w:ascii="Courier New" w:hAnsi="Courier New" w:cs="Courier New"/>
          <w:sz w:val="20"/>
          <w:szCs w:val="20"/>
          <w:lang w:val="en-US"/>
        </w:rPr>
        <w:fldChar w:fldCharType="end"/>
      </w: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313"/>
      </w:tblGrid>
      <w:tr w:rsidR="00F71D28" w:rsidRPr="00F5487B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&lt;?xml version='1.0' encoding='UTF-8'?&gt;&lt;!-- Published by JAX-WS RI at http://jax-ws.dev.java.net. RI's version is Metro/2.1 (branches/2.1-6728; 2011-02-03T14:14:58+0000) JAXWS-RI/2.2.3 JAXWS/2.2. --&gt;&lt;xs:schema xmlns:tns="http://smev.gosuslugi.ru/rev111111" xmlns:ns1="http://oszn.fss.ru/SvedNoPosobOSZN" xmlns:xs="http://www.w3.org/2001/XMLSchema" elementFormDefault="qualified" version="1.0" targetNamespace="http://smev.gosuslugi.ru/rev111111"&gt;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&lt;xs:import namespace="http://oszn.fss.ru/SvedNoPosobOSZN" schemaLocation="http://smevtest.fss.ru:80/oszn/SvedNoPosobOSZN?xsd=4"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name="Message" type="tns:MessageType"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name="MessageData" nillable="true" type="xs:anyType"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name="MessageType"&gt;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name="Sender" type="tns:orgExternalType"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name="Recipient" type="tns:orgExternalType"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name="Originator" type="tns:orgExternalType"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name="TypeCode" type="tns:TypeCodeType"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name="Status" type="tns:StatusType"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name="Date" type="xs:dateTime"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name="ExchangeType" type="xs:string"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name="RequestIdRef" type="xs:string"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name="OriginRequestIdRef" type="xs:string"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name="ServiceCode" type="xs:string"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name="CaseNumber" type="xs:string"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name="TestMsg" type="xs:string"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name="orgExternalType"&gt;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name="Code" type="xs:string"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name="Name" type="xs:string"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name="TMessageDataЗапрос"&gt;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name="AppData" type="tns:TAppDataЗапрос"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name="TAppDataЗапрос"&gt;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name="запрос" type="ns1:tЗапрос" form="unqualified"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name="TMessageDataОтвет"&gt;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name="AppData" type="tns:tAppDataОтвет"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name="tAppDataОтвет"&gt;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name="типОтвета" type="ns1:типОтвета" form="unqualified"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name="ответ" type="ns1:tОтвет" form="unqualified"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name="ошибка" type="xs:string" form="unqualified"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&lt;xs:simpleType name="TypeCodeType"&gt;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&lt;xs:restriction base="xs:string"&gt;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value="GSRV"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value="GFNC"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&lt;/xs:restriction&gt;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&lt;/xs:simpleType&gt;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&lt;xs:simpleType name="StatusType"&gt;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&lt;xs:restriction base="xs:string"&gt;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value="RESULT"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value="REJECT"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value="INVALID"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value="ACCEPT"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value="PING"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value="PROCESS"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value="NOTIFY"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value="FAILURE"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value="CANCEL"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value="STATE"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&lt;/xs:restriction&gt;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&lt;/xs:simpleType&gt;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&lt;/xs:schema&gt;</w:t>
            </w:r>
          </w:p>
        </w:tc>
      </w:tr>
    </w:tbl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5177E4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5177E4">
        <w:rPr>
          <w:lang w:val="en-US"/>
          <w:rPrChange w:id="43" w:author="epenkova" w:date="2013-04-24T15:48:00Z">
            <w:rPr/>
          </w:rPrChange>
        </w:rPr>
        <w:instrText>HYPERLINK "http://188.254.16.92:7777/gateway/services/SID0001019/1.00/wsdl/IEP_SMEV_SYS_1/5e20319f-da04-4db1-a28e-104323024f3e"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http://188.254.16.92:7777/gateway/services/SID0001019/1.00/wsdl/IEP_SMEV_SYS_1/5e20319f-da04-4db1-a28e-104323024f3e</w:t>
      </w:r>
      <w:r>
        <w:fldChar w:fldCharType="end"/>
      </w:r>
    </w:p>
    <w:p w:rsidR="00F5487B" w:rsidRDefault="00F5487B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313"/>
      </w:tblGrid>
      <w:tr w:rsidR="00F71D28" w:rsidRPr="00990D56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&lt;?xml version='1.0' encoding='UTF-8'?&gt;&lt;!-- Published by JAX-WS RI at http://jax-ws.dev.java.net. RI's version is Metro/2.1 (branches/2.1-6728; 2011-02-03T14:14:58+0000) JAXWS-RI/2.2.3 JAXWS/2.2. --&gt;&lt;xs:schema xmlns:tns="http://oszn.fss.ru/SvedNoPosobOSZN/response" xmlns:ns1="http://smev.gosuslugi.ru/rev111111" xmlns:xs="http://www.w3.org/2001/XMLSchema" version="1.0" targetNamespace="http://oszn.fss.ru/SvedNoPosobOSZN/response"&gt;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&lt;xs:import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name="requestResponse" type="tns:requestResponse"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name="requestResponse"&gt;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ref="ns1:Message"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ref="ns1:MessageData"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&lt;/xs:schema&gt;</w:t>
            </w:r>
          </w:p>
        </w:tc>
      </w:tr>
    </w:tbl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5177E4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5177E4">
        <w:rPr>
          <w:lang w:val="en-US"/>
          <w:rPrChange w:id="44" w:author="epenkova" w:date="2013-04-24T15:48:00Z">
            <w:rPr/>
          </w:rPrChange>
        </w:rPr>
        <w:instrText>HYPERLINK "http://188.254.16.92:7777/gateway/services/SID0001019/1.00/wsdl/IEP_SMEV_SYS_1/82c67b6d-dab3-40b6-be53-32d6d3fa430e"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http://188.254.16.92:7777/gateway/services/SID0001019/1.00/wsdl/IEP_SMEV_SYS_1/82c67b6d-dab3-40b6-be53-32d6d3fa430e</w:t>
      </w:r>
      <w:r>
        <w:fldChar w:fldCharType="end"/>
      </w:r>
    </w:p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313"/>
      </w:tblGrid>
      <w:tr w:rsidR="00F71D28" w:rsidRPr="00990D56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 xml:space="preserve">&lt;?xml version='1.0' encoding='UTF-8'?&gt;&lt;!-- Published by JAX-WS RI at http://jax-ws.dev.java.net. RI's version is Metro/2.1 (branches/2.1-6728; 2011-02-03T14:14:58+0000) JAXWS-RI/2.2.3 JAXWS/2.2. --&gt;&lt;xs:schema xmlns:tns="http://oszn.fss.ru/SvedNoPosobOSZN/request" xmlns:ns1="http://smev.gosuslugi.ru/rev111111" </w:t>
            </w:r>
            <w:r w:rsidRPr="00D213BE">
              <w:rPr>
                <w:sz w:val="20"/>
                <w:szCs w:val="20"/>
                <w:lang w:val="en-US"/>
              </w:rPr>
              <w:lastRenderedPageBreak/>
              <w:t>xmlns:xs="http://www.w3.org/2001/XMLSchema" version="1.0" targetNamespace="http://oszn.fss.ru/SvedNoPosobOSZN/request"&gt;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&lt;xs:import namespace="http://smev.gosuslugi.ru/rev111111" schemaLocation="http://smevtest.fss.ru:80/oszn/SvedNoPosobOSZN?xsd=1"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name="request" type="tns:request"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name="request"&gt;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ref="ns1:Message"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&lt;xs:element ref="ns1:MessageData" minOccurs="0"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&lt;/xs:sequence&gt;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F71D28" w:rsidRPr="00F5487B" w:rsidRDefault="00D213BE" w:rsidP="005B714E">
            <w:pPr>
              <w:pStyle w:val="af8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&lt;/xs:schema&gt;</w:t>
            </w:r>
          </w:p>
        </w:tc>
      </w:tr>
    </w:tbl>
    <w:p w:rsid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A6CE4" w:rsidRDefault="005177E4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fldChar w:fldCharType="begin"/>
      </w:r>
      <w:r w:rsidRPr="005177E4">
        <w:rPr>
          <w:lang w:val="en-US"/>
          <w:rPrChange w:id="45" w:author="epenkova" w:date="2013-04-24T15:48:00Z">
            <w:rPr/>
          </w:rPrChange>
        </w:rPr>
        <w:instrText>HYPERLINK "http://188.254.16.92:7777/gateway/services/SID0001019/1.00/wsdl/IEP_SMEV_SYS_1/badff229-3a71-4bfe-9892-729000899b88"</w:instrText>
      </w:r>
      <w:r>
        <w:fldChar w:fldCharType="separate"/>
      </w:r>
      <w:r w:rsidR="00AA6CE4" w:rsidRPr="00272938">
        <w:rPr>
          <w:rStyle w:val="aff8"/>
          <w:rFonts w:ascii="Courier New" w:hAnsi="Courier New" w:cs="Courier New"/>
          <w:sz w:val="20"/>
          <w:szCs w:val="20"/>
          <w:lang w:val="en-US"/>
        </w:rPr>
        <w:t>http://188.254.16.92:7777/gateway/services/SID0001019/1.00/wsdl/IEP_SMEV_SYS_1/badff229-3a71-4bfe-9892-729000899b88</w:t>
      </w:r>
      <w:r>
        <w:fldChar w:fldCharType="end"/>
      </w:r>
    </w:p>
    <w:p w:rsidR="00E46492" w:rsidRPr="00E46492" w:rsidRDefault="00E46492" w:rsidP="00520F50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313"/>
      </w:tblGrid>
      <w:tr w:rsidR="00F71D28" w:rsidRPr="00F5487B" w:rsidTr="004C535A">
        <w:tc>
          <w:tcPr>
            <w:tcW w:w="10313" w:type="dxa"/>
            <w:shd w:val="clear" w:color="auto" w:fill="F2F2F2"/>
          </w:tcPr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&lt;?xml version='1.0' encoding='UTF-8'?&gt;&lt;!-- Published by JAX-WS RI at http://jax-ws.dev.java.net. RI's version is Metro/2.1 (branches/2.1-6728; 2011-02-03T14:14:58+0000) JAXWS-RI/2.2.3 JAXWS/2.2. --&gt;&lt;xs:schema xmlns:tns="http://oszn.fss.ru/SvedNoPosobOSZN" xmlns:xs="http://www.w3.org/2001/XMLSchema" version="1.0" targetNamespace="http://oszn.fss.ru/SvedNoPosobOSZN"&gt;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name="tЗапрос"&gt;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name="regionFrom"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name="nameOrganizationFrom"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name="regionTo"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name="nameOrganizationTo"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name="iNameCiv"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name="fNameCiv"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name="mNameCiv" type="xs:string"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name="docDataCiv" type="xs:date"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name="snils"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name="codeKind"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name="seriesNumber"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name="iNameKind"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name="fNameKind"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name="mNameKind" type="xs:string"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name="docDatKind" type="xs:date"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name="sbDoc"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name="nbDoc" type="xs:string"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name="startDate" type="xs:date"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name="endDate" type="xs:date"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&lt;xs:complexType name="tОтвет"&gt;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&lt;xs:complexContent&gt;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&lt;xs:extension base="tns:tЗапрос"&gt;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&lt;xs:sequence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name="obtainingGrants2" type="xs:boolean"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&lt;xs:attribute name="monthsNumber" type="xs:int" use="required"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&lt;/xs:extension&gt;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&lt;/xs:complexContent&gt;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&lt;/xs:complexType&gt;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&lt;xs:simpleType name="типОтвета"&gt;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&lt;xs:restriction base="xs:string"&gt;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value="Ответ"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value="ДанныеНеНайдены"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&lt;xs:enumeration value="ОшибкаВЗапросе" /&gt;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lastRenderedPageBreak/>
              <w:t>&lt;/xs:restriction&gt;</w:t>
            </w:r>
          </w:p>
          <w:p w:rsidR="00D213BE" w:rsidRPr="00D213BE" w:rsidRDefault="00D213BE" w:rsidP="00D213BE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&lt;/xs:simpleType&gt;</w:t>
            </w:r>
          </w:p>
          <w:p w:rsidR="00F71D28" w:rsidRPr="00F5487B" w:rsidRDefault="00D213BE" w:rsidP="00C93E1C">
            <w:pPr>
              <w:pStyle w:val="af8"/>
              <w:spacing w:line="240" w:lineRule="auto"/>
              <w:ind w:firstLine="0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D213BE">
              <w:rPr>
                <w:sz w:val="20"/>
                <w:szCs w:val="20"/>
                <w:lang w:val="en-US"/>
              </w:rPr>
              <w:t>&lt;/xs:schema&gt;</w:t>
            </w:r>
          </w:p>
        </w:tc>
      </w:tr>
    </w:tbl>
    <w:p w:rsidR="00A62E13" w:rsidRDefault="00A62E13" w:rsidP="00520F50">
      <w:pPr>
        <w:pStyle w:val="21"/>
        <w:jc w:val="left"/>
        <w:sectPr w:rsidR="00A62E13" w:rsidSect="00837A02">
          <w:footerReference w:type="default" r:id="rId14"/>
          <w:headerReference w:type="first" r:id="rId15"/>
          <w:pgSz w:w="11906" w:h="16838" w:code="9"/>
          <w:pgMar w:top="1134" w:right="567" w:bottom="851" w:left="1134" w:header="425" w:footer="601" w:gutter="0"/>
          <w:cols w:space="708"/>
          <w:titlePg/>
          <w:docGrid w:linePitch="360"/>
        </w:sectPr>
      </w:pPr>
      <w:bookmarkStart w:id="46" w:name="_Toc341195048"/>
      <w:bookmarkStart w:id="47" w:name="_Toc341195155"/>
      <w:bookmarkStart w:id="48" w:name="_Toc341786586"/>
      <w:bookmarkStart w:id="49" w:name="_Toc341195071"/>
      <w:bookmarkStart w:id="50" w:name="_Toc341195178"/>
      <w:bookmarkStart w:id="51" w:name="_Toc341786609"/>
      <w:bookmarkStart w:id="52" w:name="_Toc341195081"/>
      <w:bookmarkStart w:id="53" w:name="_Toc341195188"/>
      <w:bookmarkStart w:id="54" w:name="_Toc341786619"/>
      <w:bookmarkStart w:id="55" w:name="_Toc341195089"/>
      <w:bookmarkStart w:id="56" w:name="_Toc341195196"/>
      <w:bookmarkStart w:id="57" w:name="_Toc341786627"/>
      <w:bookmarkStart w:id="58" w:name="_Toc31568374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792C30" w:rsidRDefault="00792C30" w:rsidP="00520F50">
      <w:pPr>
        <w:pStyle w:val="21"/>
        <w:jc w:val="left"/>
      </w:pPr>
      <w:bookmarkStart w:id="59" w:name="_Toc341786628"/>
      <w:r>
        <w:lastRenderedPageBreak/>
        <w:t>Описание общих структур данных</w:t>
      </w:r>
      <w:bookmarkEnd w:id="58"/>
      <w:bookmarkEnd w:id="59"/>
    </w:p>
    <w:p w:rsidR="00106D17" w:rsidRPr="000574A3" w:rsidRDefault="00106D17" w:rsidP="00106D17">
      <w:r>
        <w:t>Описание общих структур</w:t>
      </w:r>
      <w:r w:rsidRPr="00055D45">
        <w:t xml:space="preserve"> </w:t>
      </w:r>
      <w:r>
        <w:t xml:space="preserve">данных </w:t>
      </w:r>
      <w:r w:rsidRPr="00055D45">
        <w:t xml:space="preserve"> приведен</w:t>
      </w:r>
      <w:r>
        <w:t>о в (таблице 3) и (таблице 4)</w:t>
      </w:r>
      <w:r w:rsidRPr="00055D45">
        <w:t xml:space="preserve">. </w:t>
      </w:r>
    </w:p>
    <w:p w:rsidR="00106D17" w:rsidRPr="00AD7B5A" w:rsidRDefault="00106D17" w:rsidP="00106D17">
      <w:pPr>
        <w:jc w:val="right"/>
      </w:pPr>
    </w:p>
    <w:p w:rsidR="00106D17" w:rsidRDefault="00106D17" w:rsidP="00106D17">
      <w:pPr>
        <w:pStyle w:val="afffb"/>
      </w:pPr>
      <w:r>
        <w:t xml:space="preserve">Таблица 3 Структура данных </w:t>
      </w:r>
      <w:r w:rsidR="00AC064B">
        <w:t xml:space="preserve">запроса </w:t>
      </w:r>
      <w:r>
        <w:t xml:space="preserve">о назначении и выплате ежемесячного пособия </w:t>
      </w:r>
      <w:r w:rsidRPr="00A128FF">
        <w:t xml:space="preserve">по </w:t>
      </w:r>
      <w:r>
        <w:t>уходу за ребенком</w:t>
      </w:r>
    </w:p>
    <w:tbl>
      <w:tblPr>
        <w:tblW w:w="15286" w:type="dxa"/>
        <w:tblInd w:w="-10" w:type="dxa"/>
        <w:tblLayout w:type="fixed"/>
        <w:tblLook w:val="0000"/>
      </w:tblPr>
      <w:tblGrid>
        <w:gridCol w:w="532"/>
        <w:gridCol w:w="2410"/>
        <w:gridCol w:w="1417"/>
        <w:gridCol w:w="851"/>
        <w:gridCol w:w="1280"/>
        <w:gridCol w:w="2275"/>
        <w:gridCol w:w="992"/>
        <w:gridCol w:w="3402"/>
        <w:gridCol w:w="2127"/>
      </w:tblGrid>
      <w:tr w:rsidR="00106D17" w:rsidRPr="003406BF" w:rsidTr="005F27A8">
        <w:trPr>
          <w:cantSplit/>
          <w:tblHeader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№ п\п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3406BF">
              <w:rPr>
                <w:b/>
                <w:sz w:val="20"/>
                <w:szCs w:val="20"/>
              </w:rPr>
              <w:t xml:space="preserve">Название переменой в </w:t>
            </w:r>
            <w:r w:rsidRPr="003406BF">
              <w:rPr>
                <w:b/>
                <w:sz w:val="20"/>
                <w:szCs w:val="20"/>
                <w:lang w:val="en-US"/>
              </w:rPr>
              <w:t>XML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поля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Ограни-</w:t>
            </w:r>
          </w:p>
          <w:p w:rsidR="00106D17" w:rsidRPr="003406BF" w:rsidRDefault="00106D17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чение</w:t>
            </w:r>
          </w:p>
          <w:p w:rsidR="00106D17" w:rsidRPr="003406BF" w:rsidRDefault="00106D17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значения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заполне</w:t>
            </w:r>
          </w:p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ния поля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Форматно-логический контроль</w:t>
            </w:r>
          </w:p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Пример</w:t>
            </w:r>
          </w:p>
        </w:tc>
      </w:tr>
      <w:tr w:rsidR="00106D17" w:rsidRPr="003406BF" w:rsidTr="005F27A8">
        <w:trPr>
          <w:cantSplit/>
          <w:tblHeader/>
        </w:trPr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3406BF" w:rsidRDefault="00106D17" w:rsidP="008F6226">
            <w:pPr>
              <w:numPr>
                <w:ilvl w:val="0"/>
                <w:numId w:val="33"/>
              </w:num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Общие сведения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Family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Сергеева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name_1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Ольга</w:t>
            </w:r>
          </w:p>
        </w:tc>
      </w:tr>
      <w:tr w:rsidR="00106D17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5D0953">
              <w:rPr>
                <w:sz w:val="20"/>
                <w:szCs w:val="20"/>
              </w:rPr>
              <w:t>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name_2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D87A2F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Pr="00861CC3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Петровна</w:t>
            </w:r>
          </w:p>
        </w:tc>
      </w:tr>
      <w:tr w:rsidR="00106D17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  <w:r w:rsidR="005D0953">
              <w:rPr>
                <w:sz w:val="20"/>
                <w:szCs w:val="20"/>
              </w:rPr>
              <w:t xml:space="preserve">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A1258D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A1258D">
              <w:rPr>
                <w:sz w:val="20"/>
                <w:szCs w:val="20"/>
                <w:lang w:val="en-US"/>
              </w:rPr>
              <w:t>dateOfBirth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Pr="00C30C3A" w:rsidRDefault="00106D1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6D17" w:rsidRDefault="00106D17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24.10.1987</w:t>
            </w:r>
          </w:p>
        </w:tc>
      </w:tr>
      <w:tr w:rsidR="005D095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111-111-111 11</w:t>
            </w:r>
          </w:p>
        </w:tc>
      </w:tr>
      <w:tr w:rsidR="005D095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вида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5F773A">
              <w:rPr>
                <w:sz w:val="20"/>
                <w:szCs w:val="20"/>
                <w:lang w:val="en-US"/>
              </w:rPr>
              <w:t>ode</w:t>
            </w:r>
            <w:r>
              <w:rPr>
                <w:sz w:val="20"/>
                <w:szCs w:val="20"/>
                <w:lang w:val="en-US"/>
              </w:rPr>
              <w:t>K</w:t>
            </w:r>
            <w:r w:rsidRPr="005F773A">
              <w:rPr>
                <w:sz w:val="20"/>
                <w:szCs w:val="20"/>
                <w:lang w:val="en-US"/>
              </w:rPr>
              <w:t xml:space="preserve">ind </w:t>
            </w: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284368">
              <w:rPr>
                <w:sz w:val="20"/>
                <w:szCs w:val="20"/>
              </w:rPr>
              <w:t>из СПДУЛ</w:t>
            </w:r>
            <w:r w:rsidR="002B1E5E">
              <w:rPr>
                <w:rStyle w:val="afffc"/>
                <w:sz w:val="20"/>
                <w:szCs w:val="20"/>
              </w:rPr>
              <w:footnoteReference w:id="1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5D0953" w:rsidRPr="004B66B8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Серия и номер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356E0E">
              <w:rPr>
                <w:sz w:val="20"/>
                <w:szCs w:val="20"/>
                <w:lang w:val="en-US"/>
              </w:rPr>
              <w:t>eriesNumber</w:t>
            </w:r>
          </w:p>
          <w:p w:rsidR="005D0953" w:rsidRPr="005F773A" w:rsidRDefault="005D0953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C354D2" w:rsidRDefault="005D0953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Default="005D0953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пробелы,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Pr="004B66B8" w:rsidRDefault="005D0953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1"/>
                <w:sz w:val="20"/>
                <w:szCs w:val="20"/>
                <w:lang w:val="en-US"/>
              </w:rPr>
              <w:t>44 44 444444</w:t>
            </w:r>
          </w:p>
        </w:tc>
      </w:tr>
      <w:tr w:rsidR="005E0116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E227A7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C30C3A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Андреев</w:t>
            </w:r>
          </w:p>
        </w:tc>
      </w:tr>
      <w:tr w:rsidR="005E0116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84368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ind w:left="-109"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Юрий</w:t>
            </w:r>
          </w:p>
        </w:tc>
      </w:tr>
      <w:tr w:rsidR="005E0116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0116" w:rsidRPr="003631C7" w:rsidRDefault="005E0116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84368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D87A2F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Pr="00861CC3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Иванович</w:t>
            </w:r>
          </w:p>
        </w:tc>
      </w:tr>
      <w:tr w:rsidR="005E0116" w:rsidRPr="002F4924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3631C7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2F4924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Pr="00C354D2" w:rsidRDefault="005E0116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116" w:rsidRDefault="005E0116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116" w:rsidRPr="002F4924" w:rsidRDefault="005E0116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5D0953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2F4924" w:rsidRDefault="005D0953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497D92" w:rsidRDefault="005D0953" w:rsidP="00912EC5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 xml:space="preserve">Серия </w:t>
            </w:r>
            <w:r>
              <w:rPr>
                <w:sz w:val="20"/>
                <w:szCs w:val="20"/>
              </w:rPr>
              <w:t>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17F57" w:rsidRDefault="008F622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sbDoc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901D29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="00E227A7">
              <w:rPr>
                <w:sz w:val="20"/>
                <w:szCs w:val="20"/>
              </w:rPr>
              <w:t>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301163" w:rsidRDefault="00E227A7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DF2921" w:rsidRDefault="00E227A7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0953" w:rsidRPr="00861CC3" w:rsidRDefault="00E227A7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953" w:rsidRPr="00861CC3" w:rsidRDefault="00E227A7" w:rsidP="00912EC5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1-РЕ</w:t>
            </w:r>
          </w:p>
        </w:tc>
      </w:tr>
      <w:tr w:rsidR="00912EC5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12EC5" w:rsidRDefault="00912EC5" w:rsidP="008F6226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nbDoc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Возможны цифры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678255</w:t>
            </w:r>
          </w:p>
        </w:tc>
      </w:tr>
      <w:tr w:rsidR="00912EC5" w:rsidRPr="00861CC3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start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912EC5" w:rsidRPr="00376752" w:rsidTr="005F27A8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3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24.12.2011</w:t>
            </w:r>
          </w:p>
        </w:tc>
      </w:tr>
    </w:tbl>
    <w:p w:rsidR="00106D17" w:rsidRDefault="00106D17" w:rsidP="00106D17">
      <w:pPr>
        <w:pStyle w:val="afffb"/>
      </w:pPr>
    </w:p>
    <w:p w:rsidR="008C2768" w:rsidRDefault="008C2768" w:rsidP="008F6226">
      <w:pPr>
        <w:pStyle w:val="afffb"/>
      </w:pPr>
      <w:r>
        <w:t xml:space="preserve">Таблица 4 Структура данных ответа на запрос о назначении и выплате ежемесячного пособия </w:t>
      </w:r>
      <w:r w:rsidRPr="00A128FF">
        <w:t xml:space="preserve">по </w:t>
      </w:r>
      <w:r>
        <w:t>уходу за ребенком</w:t>
      </w:r>
    </w:p>
    <w:tbl>
      <w:tblPr>
        <w:tblW w:w="15286" w:type="dxa"/>
        <w:tblInd w:w="-10" w:type="dxa"/>
        <w:tblLayout w:type="fixed"/>
        <w:tblLook w:val="0000"/>
      </w:tblPr>
      <w:tblGrid>
        <w:gridCol w:w="532"/>
        <w:gridCol w:w="2410"/>
        <w:gridCol w:w="1417"/>
        <w:gridCol w:w="851"/>
        <w:gridCol w:w="1280"/>
        <w:gridCol w:w="2275"/>
        <w:gridCol w:w="992"/>
        <w:gridCol w:w="3402"/>
        <w:gridCol w:w="2127"/>
      </w:tblGrid>
      <w:tr w:rsidR="008C2768" w:rsidRPr="003406BF" w:rsidTr="00C9653C">
        <w:trPr>
          <w:cantSplit/>
          <w:tblHeader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№ п\п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3406BF">
              <w:rPr>
                <w:b/>
                <w:sz w:val="20"/>
                <w:szCs w:val="20"/>
              </w:rPr>
              <w:t xml:space="preserve">Название переменой в </w:t>
            </w:r>
            <w:r w:rsidRPr="003406BF">
              <w:rPr>
                <w:b/>
                <w:sz w:val="20"/>
                <w:szCs w:val="20"/>
                <w:lang w:val="en-US"/>
              </w:rPr>
              <w:t>XML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поля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Ограни-</w:t>
            </w:r>
          </w:p>
          <w:p w:rsidR="008C2768" w:rsidRPr="003406BF" w:rsidRDefault="008C2768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чение</w:t>
            </w:r>
          </w:p>
          <w:p w:rsidR="008C2768" w:rsidRPr="003406BF" w:rsidRDefault="008C2768" w:rsidP="008F622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значения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Тип заполне</w:t>
            </w:r>
          </w:p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ния поля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Форматно-логический контроль</w:t>
            </w:r>
          </w:p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snapToGri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406BF">
              <w:rPr>
                <w:b/>
                <w:sz w:val="20"/>
                <w:szCs w:val="20"/>
              </w:rPr>
              <w:t>Пример</w:t>
            </w:r>
          </w:p>
        </w:tc>
      </w:tr>
      <w:tr w:rsidR="008C2768" w:rsidRPr="003406BF" w:rsidTr="00C9653C">
        <w:trPr>
          <w:cantSplit/>
          <w:tblHeader/>
        </w:trPr>
        <w:tc>
          <w:tcPr>
            <w:tcW w:w="15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3406BF" w:rsidRDefault="008C2768" w:rsidP="008F6226">
            <w:pPr>
              <w:numPr>
                <w:ilvl w:val="0"/>
                <w:numId w:val="35"/>
              </w:num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Общие сведения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Family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  <w:r w:rsidR="008C2768" w:rsidRPr="0037675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Сергеева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name_1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Ольга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name_2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76752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Петровна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A1258D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A1258D">
              <w:rPr>
                <w:sz w:val="20"/>
                <w:szCs w:val="20"/>
                <w:lang w:val="en-US"/>
              </w:rPr>
              <w:t>dateOfBirth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0C3A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24.10.1987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5D095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snils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5D095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999-999-999 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111-111-111 11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вида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5F773A">
              <w:rPr>
                <w:sz w:val="20"/>
                <w:szCs w:val="20"/>
                <w:lang w:val="en-US"/>
              </w:rPr>
              <w:t>ode</w:t>
            </w:r>
            <w:r>
              <w:rPr>
                <w:sz w:val="20"/>
                <w:szCs w:val="20"/>
                <w:lang w:val="en-US"/>
              </w:rPr>
              <w:t>K</w:t>
            </w:r>
            <w:r w:rsidRPr="005F773A">
              <w:rPr>
                <w:sz w:val="20"/>
                <w:szCs w:val="20"/>
                <w:lang w:val="en-US"/>
              </w:rPr>
              <w:t xml:space="preserve">ind </w:t>
            </w: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284368">
              <w:rPr>
                <w:sz w:val="20"/>
                <w:szCs w:val="20"/>
              </w:rPr>
              <w:t>из СПДУЛ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8C2768" w:rsidRPr="004B66B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Серия и номер документа лица, о котором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356E0E">
              <w:rPr>
                <w:sz w:val="20"/>
                <w:szCs w:val="20"/>
                <w:lang w:val="en-US"/>
              </w:rPr>
              <w:t>eriesNumber</w:t>
            </w:r>
          </w:p>
          <w:p w:rsidR="008C2768" w:rsidRPr="005F773A" w:rsidRDefault="008C2768" w:rsidP="008F6226">
            <w:pPr>
              <w:snapToGrid w:val="0"/>
              <w:spacing w:line="240" w:lineRule="auto"/>
              <w:ind w:right="-10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5F773A">
              <w:rPr>
                <w:sz w:val="20"/>
                <w:szCs w:val="20"/>
                <w:lang w:val="en-US"/>
              </w:rPr>
              <w:t>ocument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B73F20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54D2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пробелы,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4B66B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1"/>
                <w:sz w:val="20"/>
                <w:szCs w:val="20"/>
                <w:lang w:val="en-US"/>
              </w:rPr>
              <w:t>44 44 444444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</w:rPr>
              <w:t>Фамилия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i</w:t>
            </w:r>
            <w:r w:rsidRPr="003631C7">
              <w:rPr>
                <w:sz w:val="20"/>
                <w:szCs w:val="20"/>
              </w:rPr>
              <w:t>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E227A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0C3A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Андреев</w:t>
            </w:r>
          </w:p>
        </w:tc>
      </w:tr>
      <w:tr w:rsidR="008C2768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Имя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 w:rsidRPr="003631C7">
              <w:rPr>
                <w:sz w:val="20"/>
                <w:szCs w:val="20"/>
                <w:lang w:val="en-US"/>
              </w:rPr>
              <w:t>fName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ind w:left="-109"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Юрий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2768" w:rsidRPr="003631C7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Отчество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  <w:lang w:val="en-US"/>
              </w:rPr>
              <w:t>mName</w:t>
            </w: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843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87A2F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D87A2F">
              <w:rPr>
                <w:sz w:val="20"/>
                <w:szCs w:val="20"/>
              </w:rPr>
              <w:t>Не должно быть цифр, спецсимволов, пробелы возможны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Иванович</w:t>
            </w:r>
          </w:p>
        </w:tc>
      </w:tr>
      <w:tr w:rsidR="008C2768" w:rsidRPr="002F4924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631C7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631C7">
              <w:rPr>
                <w:rStyle w:val="htsql1-identifier1"/>
                <w:b w:val="0"/>
                <w:sz w:val="20"/>
                <w:szCs w:val="20"/>
                <w:lang w:val="en-US"/>
              </w:rPr>
              <w:t>docDatKind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C354D2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Default="008C2768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8C2768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2F4924" w:rsidRDefault="008C2768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497D92" w:rsidRDefault="008C2768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Серия</w:t>
            </w:r>
            <w:r>
              <w:rPr>
                <w:sz w:val="20"/>
                <w:szCs w:val="20"/>
              </w:rPr>
              <w:t xml:space="preserve">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17F57" w:rsidRDefault="008F6226" w:rsidP="008F6226">
            <w:pPr>
              <w:spacing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sbDoc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901D29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301163" w:rsidRDefault="008C2768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DF2921" w:rsidRDefault="008C2768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768" w:rsidRPr="00861CC3" w:rsidRDefault="008C2768" w:rsidP="00912EC5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цифры, буквы, тире, римские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2768" w:rsidRPr="00861CC3" w:rsidRDefault="008C2768" w:rsidP="00912EC5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1-РЕ</w:t>
            </w:r>
          </w:p>
        </w:tc>
      </w:tr>
      <w:tr w:rsidR="00912EC5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</w:t>
            </w:r>
            <w:r w:rsidRPr="00497D92">
              <w:rPr>
                <w:sz w:val="20"/>
              </w:rPr>
              <w:t>видетельств</w:t>
            </w:r>
            <w:r>
              <w:rPr>
                <w:sz w:val="20"/>
              </w:rPr>
              <w:t>а</w:t>
            </w:r>
            <w:r w:rsidRPr="00497D92">
              <w:rPr>
                <w:sz w:val="20"/>
              </w:rPr>
              <w:t xml:space="preserve"> о рождении</w:t>
            </w:r>
            <w:r>
              <w:rPr>
                <w:sz w:val="20"/>
              </w:rPr>
              <w:t xml:space="preserve"> ребенка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nbDoc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символов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Вручную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Возможны цифры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678255</w:t>
            </w:r>
          </w:p>
        </w:tc>
      </w:tr>
      <w:tr w:rsidR="00912EC5" w:rsidRPr="00861CC3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начала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>start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12.11.2011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 w:rsidRPr="003631C7">
              <w:rPr>
                <w:sz w:val="20"/>
                <w:szCs w:val="20"/>
              </w:rPr>
              <w:t xml:space="preserve">Дата окончания </w:t>
            </w:r>
            <w:r>
              <w:rPr>
                <w:sz w:val="20"/>
                <w:szCs w:val="20"/>
              </w:rPr>
              <w:t>периода, за который запрашиваются сведения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631C7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Pr="003631C7">
              <w:rPr>
                <w:sz w:val="20"/>
                <w:szCs w:val="20"/>
                <w:lang w:val="en-US"/>
              </w:rPr>
              <w:t>D</w:t>
            </w:r>
            <w:r w:rsidRPr="003631C7">
              <w:rPr>
                <w:sz w:val="20"/>
                <w:szCs w:val="20"/>
              </w:rPr>
              <w:t>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из календаря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C30C3A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ДД.ММ.ГГГГ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24.12.2011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2EC5" w:rsidRPr="003C58C1" w:rsidRDefault="00912EC5" w:rsidP="008F62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получении</w:t>
            </w:r>
            <w:r w:rsidRPr="003C58C1">
              <w:rPr>
                <w:sz w:val="20"/>
                <w:szCs w:val="20"/>
              </w:rPr>
              <w:t xml:space="preserve"> пособия </w:t>
            </w:r>
            <w:r>
              <w:rPr>
                <w:sz w:val="20"/>
                <w:szCs w:val="20"/>
              </w:rPr>
              <w:t>(да</w:t>
            </w:r>
            <w:r w:rsidRPr="00EA555F">
              <w:rPr>
                <w:sz w:val="20"/>
                <w:szCs w:val="20"/>
              </w:rPr>
              <w:t>/</w:t>
            </w:r>
            <w:r w:rsidRPr="003C58C1">
              <w:rPr>
                <w:sz w:val="20"/>
                <w:szCs w:val="20"/>
              </w:rPr>
              <w:t>нет)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r w:rsidRPr="003C58C1">
              <w:rPr>
                <w:sz w:val="20"/>
                <w:szCs w:val="20"/>
              </w:rPr>
              <w:t>btaining</w:t>
            </w:r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  <w:lang w:val="en-US"/>
              </w:rPr>
              <w:t>G</w:t>
            </w:r>
            <w:r w:rsidRPr="003C58C1">
              <w:rPr>
                <w:sz w:val="20"/>
                <w:szCs w:val="20"/>
              </w:rPr>
              <w:t>rants_2</w:t>
            </w:r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C9653C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901D29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символа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буквы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912EC5" w:rsidRPr="00376752" w:rsidTr="00C9653C">
        <w:trPr>
          <w:cantSplit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2F4924" w:rsidRDefault="00912EC5" w:rsidP="008F6226">
            <w:pPr>
              <w:pStyle w:val="affff2"/>
              <w:widowControl/>
              <w:numPr>
                <w:ilvl w:val="1"/>
                <w:numId w:val="35"/>
              </w:numPr>
              <w:suppressAutoHyphens/>
              <w:autoSpaceDN/>
              <w:adjustRightInd/>
              <w:snapToGrid w:val="0"/>
              <w:spacing w:line="240" w:lineRule="auto"/>
              <w:ind w:left="426"/>
              <w:contextualSpacing w:val="0"/>
              <w:textAlignment w:val="auto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2EC5" w:rsidRPr="003C58C1" w:rsidRDefault="00912EC5" w:rsidP="008F622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</w:rPr>
              <w:t>Количество месяцев, за которые выплачено пособие (количество или 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3C58C1">
              <w:rPr>
                <w:sz w:val="20"/>
                <w:szCs w:val="20"/>
                <w:lang w:val="en-US"/>
              </w:rPr>
              <w:t>onths</w:t>
            </w:r>
          </w:p>
          <w:p w:rsidR="00912EC5" w:rsidRPr="003C58C1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 w:rsidRPr="003C58C1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8F6226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Pr="00376752" w:rsidRDefault="00912EC5" w:rsidP="008F6226">
            <w:pPr>
              <w:snapToGrid w:val="0"/>
              <w:spacing w:line="240" w:lineRule="auto"/>
              <w:ind w:left="-103" w:right="-11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 знака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 цифры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2EC5" w:rsidRDefault="00912EC5" w:rsidP="008F6226">
            <w:pPr>
              <w:snapToGrid w:val="0"/>
              <w:spacing w:line="240" w:lineRule="auto"/>
              <w:ind w:right="-9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106D17" w:rsidRDefault="00EF741C" w:rsidP="008F6226">
      <w:pPr>
        <w:pStyle w:val="afffb"/>
      </w:pPr>
      <w:r>
        <w:br w:type="page"/>
      </w:r>
    </w:p>
    <w:p w:rsidR="00792C30" w:rsidRDefault="00792C30" w:rsidP="00D00147">
      <w:pPr>
        <w:pStyle w:val="23"/>
        <w:numPr>
          <w:ilvl w:val="1"/>
          <w:numId w:val="23"/>
        </w:numPr>
        <w:textAlignment w:val="auto"/>
      </w:pPr>
      <w:bookmarkStart w:id="60" w:name="_Toc315683745"/>
      <w:bookmarkStart w:id="61" w:name="_Toc341786629"/>
      <w:r>
        <w:lastRenderedPageBreak/>
        <w:t>Описание справочников</w:t>
      </w:r>
      <w:bookmarkEnd w:id="60"/>
      <w:bookmarkEnd w:id="61"/>
    </w:p>
    <w:p w:rsidR="002B1E5E" w:rsidRDefault="002B1E5E" w:rsidP="002B1E5E">
      <w:pPr>
        <w:pStyle w:val="afffff1"/>
      </w:pPr>
      <w:bookmarkStart w:id="62" w:name="_Ref318200137"/>
      <w:r>
        <w:t xml:space="preserve">Таблица 5 </w:t>
      </w:r>
      <w:r w:rsidRPr="00A95AEA">
        <w:t>Справочник «Виды документов, удостоверяющих личность налогоплательщика» (СПДУЛ)</w:t>
      </w:r>
      <w:bookmarkEnd w:id="62"/>
    </w:p>
    <w:p w:rsidR="00E51DEB" w:rsidRPr="00A95AEA" w:rsidRDefault="00E51DEB" w:rsidP="002B1E5E">
      <w:pPr>
        <w:pStyle w:val="afffff1"/>
      </w:pPr>
    </w:p>
    <w:tbl>
      <w:tblPr>
        <w:tblW w:w="0" w:type="auto"/>
        <w:tblLayout w:type="fixed"/>
        <w:tblLook w:val="0000"/>
      </w:tblPr>
      <w:tblGrid>
        <w:gridCol w:w="675"/>
        <w:gridCol w:w="3261"/>
        <w:gridCol w:w="1134"/>
        <w:gridCol w:w="3685"/>
        <w:gridCol w:w="5954"/>
      </w:tblGrid>
      <w:tr w:rsidR="002B1E5E" w:rsidTr="00DB3078">
        <w:trPr>
          <w:trHeight w:val="519"/>
          <w:tblHeader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3261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Сокращение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Pr="00E51DEB" w:rsidRDefault="002B1E5E" w:rsidP="00E51DEB">
            <w:pPr>
              <w:pStyle w:val="11"/>
              <w:numPr>
                <w:ilvl w:val="0"/>
                <w:numId w:val="0"/>
              </w:numPr>
              <w:ind w:left="56"/>
              <w:jc w:val="center"/>
              <w:rPr>
                <w:b/>
              </w:rPr>
            </w:pPr>
            <w:r w:rsidRPr="00E51DEB">
              <w:rPr>
                <w:b/>
              </w:rPr>
              <w:t>Шаблон серии, номера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360"/>
              <w:jc w:val="center"/>
            </w:pPr>
            <w:r>
              <w:t xml:space="preserve">Паспорт гражданина СССР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ПаСССР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R-ББ 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Действителен до 01.01.2006 для некоторых категорий иностранных граждан и лиц без гражданства (Постановление Правительства Российской Федерации от 04.12.2003 N 731)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240"/>
            </w:pPr>
            <w:r>
              <w:t xml:space="preserve">Загранпаспорт гражданина СССР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ПасЗгр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99 0999999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Паспорт, удостоверяющий личность гражданина Российской Федерации за пределами Российской Федерации,  образца до 1997 года (Указ Президента Российской Федерации от 21.12.1996 N1752)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spacing w:before="360"/>
            </w:pPr>
            <w:r>
              <w:t xml:space="preserve">Свидетельство о рождении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СвдРжд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>
              <w:rPr>
                <w:lang w:val="en-US"/>
              </w:rPr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9252A4" w:rsidRDefault="002B1E5E" w:rsidP="00DB3078">
            <w:r>
              <w:t>Для лиц, не достигших 16-летнего (с 01.10.1997 -14-летнего) возраста</w:t>
            </w:r>
            <w:r w:rsidRPr="009252A4">
              <w:t>,</w:t>
            </w:r>
            <w:r>
              <w:t xml:space="preserve"> </w:t>
            </w:r>
            <w:r w:rsidRPr="003B0C37">
              <w:t>оформленное в соответствии с законодательством Российской Федерации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</w:rPr>
            </w:pPr>
            <w:r w:rsidRPr="002B1E5E">
              <w:rPr>
                <w:i w:val="0"/>
              </w:rPr>
              <w:t>Удостоверение личности офицера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УдЛичн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D45186" w:rsidRDefault="002B1E5E" w:rsidP="00DB3078">
            <w:pPr>
              <w:rPr>
                <w:i/>
                <w:iCs/>
              </w:rPr>
            </w:pPr>
            <w:r>
              <w:t xml:space="preserve">Для военнослужащих (офицеров, прапорщиков, мичманов) -  </w:t>
            </w:r>
            <w:r w:rsidRPr="003B0C37">
              <w:rPr>
                <w:b/>
                <w:bCs/>
                <w:i/>
                <w:iCs/>
              </w:rPr>
              <w:t>(заменено в 2004 году на Удостоверение личности военнослужащего Российской Федерации)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Справка об освобождении из места лишения свободы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Справ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SSSSSSSSSSSSSS</w:t>
            </w:r>
            <w:r>
              <w:rPr>
                <w:lang w:val="en-US"/>
              </w:rPr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Для лиц, освободившихся из мест лишения свободы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Паспорт Минморфлота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ПасММФ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ББ 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left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Паспорт моряка Минморфлота СССР (РФ), выданный до 1997г.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 w:cs="Courier New"/>
                <w:sz w:val="24"/>
              </w:rPr>
            </w:pPr>
            <w:r w:rsidRPr="00801DDC">
              <w:rPr>
                <w:rFonts w:ascii="Times New Roman" w:hAnsi="Times New Roman" w:cs="Courier New"/>
                <w:sz w:val="24"/>
              </w:rPr>
              <w:t>07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Военный билет солдата (матроса, сержанта, </w:t>
            </w:r>
            <w:r>
              <w:lastRenderedPageBreak/>
              <w:t>старшины)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lastRenderedPageBreak/>
              <w:t>ВоеБил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jc w:val="left"/>
            </w:pPr>
            <w:r>
              <w:t xml:space="preserve">Военный билет для солдат, матросов, сержантов и старшин, проходящих военную службу по призыву или </w:t>
            </w:r>
            <w:r>
              <w:lastRenderedPageBreak/>
              <w:t>контракту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Временное удостоверение, выданное взамен военного билета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ВрУдВБ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Документ, заменяющий паспорт гражданина для лиц, которые проходят военную службу (Федеральный закон  от 12.06.2002 N 67-ФЗ)</w:t>
            </w:r>
          </w:p>
        </w:tc>
      </w:tr>
      <w:tr w:rsidR="002B1E5E" w:rsidTr="00DB30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Дипломатический паспорт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ПасДип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99 9999999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Дипломатический паспорт для граждан Российской Федерации (Постановление Правительства Российской Федерации от 14.03.1997 N 298)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2B1E5E">
            <w:r w:rsidRPr="00E01AB2">
              <w:t xml:space="preserve">Паспорт  иностранного гражданина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ПасИнс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 w:rsidRPr="002B1E5E">
              <w:t>SSSSSSSSSSS</w:t>
            </w:r>
            <w: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Документ, </w:t>
            </w:r>
            <w:r w:rsidRPr="00114C20">
              <w:t>удостоверяющи</w:t>
            </w:r>
            <w:r>
              <w:t>й</w:t>
            </w:r>
            <w:r w:rsidRPr="00114C20">
              <w:t xml:space="preserve"> личность иностранного гражданина в Российской Федерации</w:t>
            </w:r>
            <w:r>
              <w:t xml:space="preserve"> (Федеральный закон  от 25.07.2002 N 115-ФЗ)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2B1E5E">
            <w:r w:rsidRPr="00E01AB2">
              <w:t>Свидетельство о рассмотрении ходатайства о признании беженцем на территории Российской Федерации по существу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СвиРег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E01AB2" w:rsidRDefault="002B1E5E" w:rsidP="00DB3078">
            <w:r w:rsidRPr="00E01AB2">
              <w:t>Для лиц, ходатайствующих о признании беженцем на территории Российской Федерации (</w:t>
            </w:r>
            <w:r>
              <w:t>По</w:t>
            </w:r>
            <w:r w:rsidRPr="00E01AB2">
              <w:t xml:space="preserve">становление Правительства Российской Федерации от 28.05.1998 </w:t>
            </w:r>
            <w:r w:rsidRPr="002B1E5E">
              <w:t>N</w:t>
            </w:r>
            <w:r w:rsidRPr="00E01AB2">
              <w:t xml:space="preserve"> 523)</w:t>
            </w:r>
            <w:r w:rsidRPr="002B1E5E">
              <w:t xml:space="preserve">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5F678D" w:rsidRDefault="002B1E5E" w:rsidP="002B1E5E">
            <w:r>
              <w:t>Вид на жительство</w:t>
            </w:r>
            <w:r w:rsidRPr="001A3E07">
              <w:t xml:space="preserve"> </w:t>
            </w:r>
            <w:r>
              <w:t>лица без гражданства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ВидЖит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B1544E" w:rsidRDefault="002B1E5E" w:rsidP="00DB3078">
            <w:r>
              <w:t>Вид на жительство в Российской Федерации для лиц без гражданства</w:t>
            </w:r>
            <w:r w:rsidRPr="00F70585">
              <w:t xml:space="preserve"> </w:t>
            </w:r>
            <w:r w:rsidRPr="00D74D1F">
              <w:t>(</w:t>
            </w:r>
            <w:r>
              <w:t xml:space="preserve">Постановление Правительства Российской Федерации от </w:t>
            </w:r>
            <w:r w:rsidRPr="00B1544E">
              <w:t>01</w:t>
            </w:r>
            <w:r>
              <w:t>.1</w:t>
            </w:r>
            <w:r w:rsidRPr="00B1544E">
              <w:t>1</w:t>
            </w:r>
            <w:r>
              <w:t>.200</w:t>
            </w:r>
            <w:r w:rsidRPr="00B1544E">
              <w:t>2</w:t>
            </w:r>
            <w:r>
              <w:t xml:space="preserve"> N 7</w:t>
            </w:r>
            <w:r w:rsidRPr="00B1544E">
              <w:t>94)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>
              <w:t>Удостоверение беженца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УдсБеж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Для лиц (не граждан Российской Федерации), признанных беженцами (ст. 1 и 7 Федерального закона от 19.02.1993 N 4528-1)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Временное удостоверение личности гражданина </w:t>
            </w:r>
            <w:r>
              <w:lastRenderedPageBreak/>
              <w:t>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lastRenderedPageBreak/>
              <w:t>ВрУдсЛ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 w:rsidRPr="002B1E5E">
              <w:t xml:space="preserve">SSSSSSSSSSSSSSSSSSSSSSSSS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Временное удостоверение личности гражданина Российской Федерации по форме  2П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0E4169" w:rsidRDefault="002B1E5E" w:rsidP="002B1E5E">
            <w:r>
              <w:t>Разрешение на временное проживание лица без гражданства в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РазрВр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 w:rsidRPr="002B1E5E"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F13178" w:rsidRDefault="002B1E5E" w:rsidP="00DB3078">
            <w:r>
              <w:t xml:space="preserve">Разрешение на временное проживание лиц без гражданства, не имеющих документа, удостоверяющего личность </w:t>
            </w:r>
            <w:r w:rsidRPr="00F13178">
              <w:t>(</w:t>
            </w:r>
            <w:r>
              <w:t>ст. 2 Федерального закона от 25.07.2002 N 115-ФЗ</w:t>
            </w:r>
            <w:r w:rsidRPr="00F13178">
              <w:t>)</w:t>
            </w:r>
            <w:r>
              <w:t xml:space="preserve">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предоставлении временного убежища на территории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СвВрУб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ББ-999 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Для иностранных граждан и лиц без гражданства, получивших временное убежище (ст. </w:t>
            </w:r>
            <w:r w:rsidRPr="00B84B25">
              <w:t>12</w:t>
            </w:r>
            <w:r>
              <w:t xml:space="preserve"> Федерального закона от 19.02.1993 N 4528-1)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Паспорт гражданина Российской Федерации  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ПасРФ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99 99 9999990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Паспорт гражданина Российской Федерации, действующий на территории Российской Федерации с 1 октября 1997 года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DB3078">
            <w:pPr>
              <w:pStyle w:val="6"/>
              <w:spacing w:after="0"/>
              <w:jc w:val="center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22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Загранпаспорт гражданина Российской Федерации  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ПасЗаг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r w:rsidRPr="002B1E5E">
              <w:t>99 9999999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Паспорт, удостоверяющий личность гражданина Российской Федерации за пределами Российской Федерации, образца 1997 года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Свидетельство о рождении, выданное уполномоченным органом иностранного государства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СвРжИн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 xml:space="preserve">Для иностранных граждан,  не достигших  18-летнего возраста </w:t>
            </w:r>
            <w:r w:rsidRPr="00D74D1F">
              <w:t>(</w:t>
            </w:r>
            <w:r>
              <w:t xml:space="preserve">Постановление Правительства Российской Федерации от </w:t>
            </w:r>
            <w:r w:rsidRPr="00B1544E">
              <w:t>01</w:t>
            </w:r>
            <w:r>
              <w:t>.1</w:t>
            </w:r>
            <w:r w:rsidRPr="00B1544E">
              <w:t>1</w:t>
            </w:r>
            <w:r>
              <w:t>.200</w:t>
            </w:r>
            <w:r w:rsidRPr="00B1544E">
              <w:t>2</w:t>
            </w:r>
            <w:r>
              <w:t xml:space="preserve"> N 789</w:t>
            </w:r>
            <w:r w:rsidRPr="00B1544E">
              <w:t>)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>Удостоверение личности военнослужащего Российской Федерации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УдВоен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ББ 9999999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Заменяет с 2004 года удостоверение личности офицера (прапорщика,  мичмана) в соответствии с Постановлением Правительства Российской Федерации от 12.02.2003 N 91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2B1E5E" w:rsidRDefault="002B1E5E" w:rsidP="002B1E5E">
            <w:pPr>
              <w:pStyle w:val="6"/>
              <w:numPr>
                <w:ilvl w:val="0"/>
                <w:numId w:val="0"/>
              </w:numPr>
              <w:spacing w:before="0" w:after="0"/>
              <w:ind w:left="34"/>
              <w:rPr>
                <w:i w:val="0"/>
                <w:sz w:val="24"/>
                <w:szCs w:val="24"/>
              </w:rPr>
            </w:pPr>
            <w:r w:rsidRPr="002B1E5E">
              <w:rPr>
                <w:i w:val="0"/>
                <w:sz w:val="24"/>
                <w:szCs w:val="24"/>
              </w:rPr>
              <w:t xml:space="preserve">Паспорт моряка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ПасМор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Паспорт моряка (удостоверение личности гражданина, работающего на судах заграничного плавания или на иностранных судах) образца </w:t>
            </w:r>
            <w:smartTag w:uri="urn:schemas-microsoft-com:office:smarttags" w:element="metricconverter">
              <w:smartTagPr>
                <w:attr w:name="ProductID" w:val="1997 г"/>
              </w:smartTagPr>
              <w:r>
                <w:t>1997 г</w:t>
              </w:r>
            </w:smartTag>
            <w:r>
              <w:t>.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Военный билет офицера запаса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ВоеЗап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ББ 0999999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Военный билет офицера запаса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Свидетельство о регистрации по месту жительства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СвдРег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SSSSSSSSSSSSSSSSSSSSSSSSS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 xml:space="preserve">Свидетельство о регистрации по месту жительства 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смерти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СвдСм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SSSSSSSSSSSSSSSSSSSSSSSSS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2B1E5E">
            <w:r>
              <w:t>Свидетельство о смерти</w:t>
            </w:r>
          </w:p>
        </w:tc>
      </w:tr>
      <w:tr w:rsidR="002B1E5E" w:rsidTr="002B1E5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801DDC" w:rsidRDefault="002B1E5E" w:rsidP="00DB3078">
            <w:pPr>
              <w:pStyle w:val="afffff7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1DDC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Pr="00CE6512" w:rsidRDefault="002B1E5E" w:rsidP="00DB3078">
            <w:r w:rsidRPr="00CE6512">
              <w:t xml:space="preserve">Иные документы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ИныеДк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SSSSSSSSSSSSSS</w:t>
            </w:r>
            <w:r w:rsidRPr="002B1E5E">
              <w:t>SSSSSSSSSSS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r>
              <w:t>Иные документы, предусмотренные законодательством Российской Федерации или международными договорами в качестве документов, удостоверяющих  личность</w:t>
            </w:r>
          </w:p>
        </w:tc>
      </w:tr>
    </w:tbl>
    <w:p w:rsidR="002B1E5E" w:rsidRDefault="002B1E5E" w:rsidP="00B73F20">
      <w:pPr>
        <w:pStyle w:val="afffff1"/>
      </w:pPr>
    </w:p>
    <w:p w:rsidR="002B1E5E" w:rsidRDefault="002B1E5E" w:rsidP="002B1E5E">
      <w:pPr>
        <w:rPr>
          <w:u w:val="single"/>
        </w:rPr>
      </w:pPr>
      <w:r>
        <w:rPr>
          <w:u w:val="single"/>
        </w:rPr>
        <w:t>Примечания к таблице</w:t>
      </w:r>
    </w:p>
    <w:p w:rsidR="002B1E5E" w:rsidRDefault="002B1E5E" w:rsidP="002B1E5E">
      <w:r>
        <w:t xml:space="preserve">В  графе  "Шаблон серии, номера” приведены данные для контроля значения серии, номера документа. </w:t>
      </w:r>
    </w:p>
    <w:p w:rsidR="002B1E5E" w:rsidRDefault="002B1E5E" w:rsidP="002B1E5E">
      <w:r>
        <w:t xml:space="preserve">Шаблон состоит из символов </w:t>
      </w:r>
      <w:r>
        <w:rPr>
          <w:b/>
        </w:rPr>
        <w:t>“</w:t>
      </w:r>
      <w:r>
        <w:rPr>
          <w:b/>
          <w:lang w:val="en-US"/>
        </w:rPr>
        <w:t>R</w:t>
      </w:r>
      <w:r>
        <w:rPr>
          <w:b/>
        </w:rPr>
        <w:t>”,“Б”, “</w:t>
      </w:r>
      <w:smartTag w:uri="urn:schemas-microsoft-com:office:smarttags" w:element="metricconverter">
        <w:smartTagPr>
          <w:attr w:name="ProductID" w:val="9”"/>
        </w:smartTagPr>
        <w:r>
          <w:rPr>
            <w:b/>
          </w:rPr>
          <w:t>9”</w:t>
        </w:r>
      </w:smartTag>
      <w:r>
        <w:rPr>
          <w:b/>
        </w:rPr>
        <w:t>, “</w:t>
      </w:r>
      <w:smartTag w:uri="urn:schemas-microsoft-com:office:smarttags" w:element="metricconverter">
        <w:smartTagPr>
          <w:attr w:name="ProductID" w:val="0”"/>
        </w:smartTagPr>
        <w:r>
          <w:rPr>
            <w:b/>
          </w:rPr>
          <w:t>0”</w:t>
        </w:r>
      </w:smartTag>
      <w:r>
        <w:rPr>
          <w:b/>
        </w:rPr>
        <w:t>,</w:t>
      </w:r>
      <w:r>
        <w:t xml:space="preserve">  “</w:t>
      </w:r>
      <w:r>
        <w:rPr>
          <w:b/>
          <w:lang w:val="en-US"/>
        </w:rPr>
        <w:t>S</w:t>
      </w:r>
      <w:r>
        <w:rPr>
          <w:b/>
        </w:rPr>
        <w:t>”, “</w:t>
      </w:r>
      <w:r>
        <w:t>–</w:t>
      </w:r>
      <w:r>
        <w:rPr>
          <w:b/>
        </w:rPr>
        <w:t>“ (тире)</w:t>
      </w:r>
      <w:r>
        <w:t xml:space="preserve"> и “ “ (</w:t>
      </w:r>
      <w:r>
        <w:rPr>
          <w:b/>
        </w:rPr>
        <w:t>пробел).</w:t>
      </w:r>
    </w:p>
    <w:p w:rsidR="002B1E5E" w:rsidRDefault="002B1E5E" w:rsidP="002B1E5E"/>
    <w:p w:rsidR="002B1E5E" w:rsidRDefault="002B1E5E" w:rsidP="002B1E5E"/>
    <w:p w:rsidR="002B1E5E" w:rsidRDefault="002B1E5E" w:rsidP="002B1E5E"/>
    <w:p w:rsidR="002B1E5E" w:rsidRDefault="002B1E5E" w:rsidP="002B1E5E">
      <w:r>
        <w:t>Используются следующие обозначения:</w:t>
      </w:r>
    </w:p>
    <w:p w:rsidR="002B1E5E" w:rsidRDefault="002B1E5E" w:rsidP="002B1E5E">
      <w:r>
        <w:rPr>
          <w:b/>
          <w:lang w:val="en-US"/>
        </w:rPr>
        <w:t>R</w:t>
      </w:r>
      <w:r>
        <w:rPr>
          <w:b/>
        </w:rPr>
        <w:t xml:space="preserve"> -</w:t>
      </w:r>
      <w:r>
        <w:t xml:space="preserve"> на месте одного символа </w:t>
      </w:r>
      <w:r>
        <w:rPr>
          <w:b/>
          <w:lang w:val="en-US"/>
        </w:rPr>
        <w:t>R</w:t>
      </w:r>
      <w:r>
        <w:t xml:space="preserve"> располагается целиком римское число, заданное символами </w:t>
      </w:r>
      <w:r>
        <w:rPr>
          <w:b/>
        </w:rPr>
        <w:t>"</w:t>
      </w:r>
      <w:r>
        <w:rPr>
          <w:b/>
          <w:lang w:val="en-US"/>
        </w:rPr>
        <w:t>I</w:t>
      </w:r>
      <w:r>
        <w:rPr>
          <w:b/>
        </w:rPr>
        <w:t>", "</w:t>
      </w:r>
      <w:r>
        <w:rPr>
          <w:b/>
          <w:lang w:val="en-US"/>
        </w:rPr>
        <w:t>V</w:t>
      </w:r>
      <w:r>
        <w:rPr>
          <w:b/>
        </w:rPr>
        <w:t>", "</w:t>
      </w:r>
      <w:r>
        <w:rPr>
          <w:b/>
          <w:lang w:val="en-US"/>
        </w:rPr>
        <w:t>X</w:t>
      </w:r>
      <w:r>
        <w:rPr>
          <w:b/>
        </w:rPr>
        <w:t>", "</w:t>
      </w:r>
      <w:r>
        <w:rPr>
          <w:b/>
          <w:lang w:val="en-US"/>
        </w:rPr>
        <w:t>L</w:t>
      </w:r>
      <w:r>
        <w:rPr>
          <w:b/>
        </w:rPr>
        <w:t>", "</w:t>
      </w:r>
      <w:r>
        <w:rPr>
          <w:b/>
          <w:lang w:val="en-US"/>
        </w:rPr>
        <w:t>C</w:t>
      </w:r>
      <w:r>
        <w:rPr>
          <w:b/>
        </w:rPr>
        <w:t>"</w:t>
      </w:r>
      <w:r>
        <w:t xml:space="preserve">, набранными на верхнем регистре латинской клавиатуры; возможно представление римских чисел с помощью символов </w:t>
      </w:r>
      <w:r>
        <w:rPr>
          <w:b/>
        </w:rPr>
        <w:t xml:space="preserve">"1", "У", "Х", "Л", "С" </w:t>
      </w:r>
      <w:r>
        <w:t>соответственно, набранных на верхнем регистре русской клавиатуры;</w:t>
      </w:r>
    </w:p>
    <w:p w:rsidR="002B1E5E" w:rsidRDefault="002B1E5E" w:rsidP="002B1E5E">
      <w:r>
        <w:rPr>
          <w:b/>
        </w:rPr>
        <w:lastRenderedPageBreak/>
        <w:t>9</w:t>
      </w:r>
      <w:r>
        <w:t xml:space="preserve"> - любая десятичная цифра (обязательная);</w:t>
      </w:r>
    </w:p>
    <w:p w:rsidR="002B1E5E" w:rsidRDefault="002B1E5E" w:rsidP="002B1E5E">
      <w:r>
        <w:rPr>
          <w:b/>
        </w:rPr>
        <w:t xml:space="preserve">0 </w:t>
      </w:r>
      <w:r>
        <w:t>- любая десятичная цифра (необязательная, может отсутствовать);</w:t>
      </w:r>
    </w:p>
    <w:p w:rsidR="002B1E5E" w:rsidRDefault="002B1E5E" w:rsidP="002B1E5E">
      <w:r>
        <w:rPr>
          <w:b/>
        </w:rPr>
        <w:t>Б</w:t>
      </w:r>
      <w:r>
        <w:t xml:space="preserve"> - любая русская заглавная буква; </w:t>
      </w:r>
    </w:p>
    <w:p w:rsidR="002B1E5E" w:rsidRDefault="002B1E5E" w:rsidP="002B1E5E">
      <w:r>
        <w:rPr>
          <w:b/>
          <w:lang w:val="en-US"/>
        </w:rPr>
        <w:t>S</w:t>
      </w:r>
      <w:r>
        <w:t>– символ не контролируется (может содержать любую букву, цифру или вообще отсутствовать);</w:t>
      </w:r>
    </w:p>
    <w:p w:rsidR="002B1E5E" w:rsidRDefault="002B1E5E" w:rsidP="002B1E5E">
      <w:r>
        <w:rPr>
          <w:b/>
        </w:rPr>
        <w:t xml:space="preserve">“–“ (тире) - </w:t>
      </w:r>
      <w:r>
        <w:t>указывает на обязательное присутствие данного символа в контролируемом значении.</w:t>
      </w:r>
    </w:p>
    <w:p w:rsidR="002B1E5E" w:rsidRDefault="002B1E5E" w:rsidP="002B1E5E">
      <w:r>
        <w:t xml:space="preserve">Пробелы используются для разделения групп символов, а также вместо знаков </w:t>
      </w:r>
      <w:r>
        <w:rPr>
          <w:b/>
        </w:rPr>
        <w:t>“</w:t>
      </w:r>
      <w:r>
        <w:t>№</w:t>
      </w:r>
      <w:r>
        <w:rPr>
          <w:b/>
        </w:rPr>
        <w:t>”</w:t>
      </w:r>
      <w:r>
        <w:t xml:space="preserve"> или </w:t>
      </w:r>
      <w:r>
        <w:rPr>
          <w:b/>
        </w:rPr>
        <w:t>“</w:t>
      </w:r>
      <w:r>
        <w:rPr>
          <w:lang w:val="en-US"/>
        </w:rPr>
        <w:t>N</w:t>
      </w:r>
      <w:r>
        <w:rPr>
          <w:b/>
        </w:rPr>
        <w:t xml:space="preserve">” </w:t>
      </w:r>
      <w:r>
        <w:t xml:space="preserve">для разделения серии и номера документа. </w:t>
      </w:r>
    </w:p>
    <w:p w:rsidR="002B1E5E" w:rsidRDefault="002B1E5E" w:rsidP="002B1E5E">
      <w:r>
        <w:t xml:space="preserve"> Число пробелов между значащими символами в контролируемом значении не должно превышать пяти.</w:t>
      </w:r>
    </w:p>
    <w:p w:rsidR="002B1E5E" w:rsidRDefault="002B1E5E" w:rsidP="002B1E5E">
      <w:pPr>
        <w:pStyle w:val="afffff2"/>
        <w:numPr>
          <w:ilvl w:val="12"/>
          <w:numId w:val="0"/>
        </w:numPr>
        <w:ind w:firstLine="737"/>
        <w:rPr>
          <w:caps/>
          <w:snapToGrid w:val="0"/>
        </w:rPr>
      </w:pPr>
    </w:p>
    <w:p w:rsidR="002B1E5E" w:rsidRDefault="002B1E5E" w:rsidP="002B1E5E">
      <w:pPr>
        <w:numPr>
          <w:ilvl w:val="12"/>
          <w:numId w:val="0"/>
        </w:numPr>
        <w:jc w:val="center"/>
        <w:rPr>
          <w:b/>
        </w:rPr>
      </w:pPr>
      <w:r>
        <w:rPr>
          <w:b/>
        </w:rPr>
        <w:t>СОСТАВ И ФОРМАТЫ ПОЛЕЙ СПРАВОЧНИКА  СПДУЛ  В   АСВК</w:t>
      </w:r>
    </w:p>
    <w:p w:rsidR="002B1E5E" w:rsidRDefault="002B1E5E" w:rsidP="002B1E5E">
      <w:pPr>
        <w:pStyle w:val="afffff2"/>
        <w:numPr>
          <w:ilvl w:val="12"/>
          <w:numId w:val="0"/>
        </w:numPr>
        <w:ind w:firstLine="737"/>
        <w:jc w:val="center"/>
        <w:rPr>
          <w:b/>
          <w:snapToGrid w:val="0"/>
        </w:rPr>
      </w:pPr>
      <w:r>
        <w:rPr>
          <w:b/>
          <w:snapToGrid w:val="0"/>
        </w:rPr>
        <w:t xml:space="preserve">Имя файла для загрузки справочника - </w:t>
      </w:r>
      <w:r>
        <w:rPr>
          <w:b/>
          <w:snapToGrid w:val="0"/>
          <w:lang w:val="en-US"/>
        </w:rPr>
        <w:t>SPDUL</w:t>
      </w:r>
      <w:r>
        <w:rPr>
          <w:b/>
          <w:snapToGrid w:val="0"/>
        </w:rPr>
        <w:t>.TXT</w:t>
      </w:r>
    </w:p>
    <w:tbl>
      <w:tblPr>
        <w:tblW w:w="0" w:type="auto"/>
        <w:tblLayout w:type="fixed"/>
        <w:tblLook w:val="0000"/>
      </w:tblPr>
      <w:tblGrid>
        <w:gridCol w:w="817"/>
        <w:gridCol w:w="1701"/>
        <w:gridCol w:w="2552"/>
        <w:gridCol w:w="2126"/>
        <w:gridCol w:w="2268"/>
      </w:tblGrid>
      <w:tr w:rsidR="002B1E5E" w:rsidTr="00DB3078">
        <w:trPr>
          <w:cantSplit/>
        </w:trPr>
        <w:tc>
          <w:tcPr>
            <w:tcW w:w="8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24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Шаблон серии, номера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240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B1E5E" w:rsidTr="00DB3078">
        <w:trPr>
          <w:cantSplit/>
        </w:trPr>
        <w:tc>
          <w:tcPr>
            <w:tcW w:w="81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полное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краткое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pct10" w:color="000000" w:fill="FFFFFF"/>
          </w:tcPr>
          <w:p w:rsidR="002B1E5E" w:rsidRDefault="002B1E5E" w:rsidP="00DB3078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</w:p>
        </w:tc>
      </w:tr>
      <w:tr w:rsidR="002B1E5E" w:rsidTr="00DB3078">
        <w:trPr>
          <w:cantSplit/>
        </w:trPr>
        <w:tc>
          <w:tcPr>
            <w:tcW w:w="81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С(2)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С(75)</w:t>
            </w:r>
          </w:p>
        </w:tc>
        <w:tc>
          <w:tcPr>
            <w:tcW w:w="255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C(6)</w:t>
            </w:r>
          </w:p>
        </w:tc>
        <w:tc>
          <w:tcPr>
            <w:tcW w:w="21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C(25)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E5E" w:rsidRDefault="002B1E5E" w:rsidP="00DB3078">
            <w:pPr>
              <w:numPr>
                <w:ilvl w:val="12"/>
                <w:numId w:val="0"/>
              </w:numPr>
              <w:spacing w:after="40"/>
              <w:jc w:val="center"/>
            </w:pPr>
            <w:r>
              <w:t>С(1</w:t>
            </w:r>
            <w:r>
              <w:rPr>
                <w:lang w:val="en-US"/>
              </w:rPr>
              <w:t>2</w:t>
            </w:r>
            <w:r>
              <w:t>0)</w:t>
            </w:r>
          </w:p>
        </w:tc>
      </w:tr>
      <w:bookmarkEnd w:id="8"/>
    </w:tbl>
    <w:p w:rsidR="002B1E5E" w:rsidRDefault="002B1E5E" w:rsidP="002B1E5E">
      <w:pPr>
        <w:pStyle w:val="afffff2"/>
        <w:numPr>
          <w:ilvl w:val="12"/>
          <w:numId w:val="0"/>
        </w:numPr>
        <w:ind w:firstLine="737"/>
        <w:rPr>
          <w:snapToGrid w:val="0"/>
        </w:rPr>
      </w:pPr>
    </w:p>
    <w:sectPr w:rsidR="002B1E5E" w:rsidSect="00E51DEB">
      <w:pgSz w:w="16838" w:h="11906" w:orient="landscape" w:code="9"/>
      <w:pgMar w:top="1134" w:right="1245" w:bottom="567" w:left="851" w:header="426" w:footer="59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EAD" w:rsidRDefault="00892EAD" w:rsidP="002F27E2">
      <w:r>
        <w:separator/>
      </w:r>
    </w:p>
    <w:p w:rsidR="00892EAD" w:rsidRDefault="00892EAD"/>
    <w:p w:rsidR="00892EAD" w:rsidRDefault="00892EAD"/>
    <w:p w:rsidR="00892EAD" w:rsidRDefault="00892EAD"/>
    <w:p w:rsidR="00892EAD" w:rsidRDefault="00892EAD"/>
    <w:p w:rsidR="00892EAD" w:rsidRDefault="00892EAD"/>
  </w:endnote>
  <w:endnote w:type="continuationSeparator" w:id="0">
    <w:p w:rsidR="00892EAD" w:rsidRDefault="00892EAD" w:rsidP="002F27E2">
      <w:r>
        <w:continuationSeparator/>
      </w:r>
    </w:p>
    <w:p w:rsidR="00892EAD" w:rsidRDefault="00892EAD"/>
    <w:p w:rsidR="00892EAD" w:rsidRDefault="00892EAD"/>
    <w:p w:rsidR="00892EAD" w:rsidRDefault="00892EAD"/>
    <w:p w:rsidR="00892EAD" w:rsidRDefault="00892EAD"/>
    <w:p w:rsidR="00892EAD" w:rsidRDefault="00892E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5" w:rsidRDefault="005177E4">
    <w:pPr>
      <w:pStyle w:val="aff"/>
      <w:jc w:val="center"/>
    </w:pPr>
    <w:r>
      <w:fldChar w:fldCharType="begin"/>
    </w:r>
    <w:r w:rsidR="00235A15">
      <w:instrText xml:space="preserve"> PAGE   \* MERGEFORMAT </w:instrText>
    </w:r>
    <w:r>
      <w:fldChar w:fldCharType="separate"/>
    </w:r>
    <w:r w:rsidR="00990D56">
      <w:rPr>
        <w:noProof/>
      </w:rPr>
      <w:t>36</w:t>
    </w:r>
    <w:r>
      <w:fldChar w:fldCharType="end"/>
    </w:r>
  </w:p>
  <w:p w:rsidR="00235A15" w:rsidRDefault="00235A15">
    <w:pPr>
      <w:pStyle w:val="af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EAD" w:rsidRDefault="00892EAD" w:rsidP="002F27E2">
      <w:r>
        <w:separator/>
      </w:r>
    </w:p>
    <w:p w:rsidR="00892EAD" w:rsidRDefault="00892EAD"/>
    <w:p w:rsidR="00892EAD" w:rsidRDefault="00892EAD"/>
    <w:p w:rsidR="00892EAD" w:rsidRDefault="00892EAD"/>
    <w:p w:rsidR="00892EAD" w:rsidRDefault="00892EAD"/>
    <w:p w:rsidR="00892EAD" w:rsidRDefault="00892EAD"/>
  </w:footnote>
  <w:footnote w:type="continuationSeparator" w:id="0">
    <w:p w:rsidR="00892EAD" w:rsidRDefault="00892EAD" w:rsidP="002F27E2">
      <w:r>
        <w:continuationSeparator/>
      </w:r>
    </w:p>
    <w:p w:rsidR="00892EAD" w:rsidRDefault="00892EAD"/>
    <w:p w:rsidR="00892EAD" w:rsidRDefault="00892EAD"/>
    <w:p w:rsidR="00892EAD" w:rsidRDefault="00892EAD"/>
    <w:p w:rsidR="00892EAD" w:rsidRDefault="00892EAD"/>
    <w:p w:rsidR="00892EAD" w:rsidRDefault="00892EAD"/>
  </w:footnote>
  <w:footnote w:id="1">
    <w:p w:rsidR="00235A15" w:rsidRPr="002B1E5E" w:rsidRDefault="00235A15">
      <w:pPr>
        <w:pStyle w:val="affff9"/>
        <w:rPr>
          <w:lang w:val="ru-RU"/>
        </w:rPr>
      </w:pPr>
      <w:r>
        <w:rPr>
          <w:rStyle w:val="afffc"/>
        </w:rPr>
        <w:footnoteRef/>
      </w:r>
      <w:r w:rsidRPr="002B1E5E">
        <w:rPr>
          <w:lang w:val="ru-RU"/>
        </w:rPr>
        <w:t xml:space="preserve"> </w:t>
      </w:r>
      <w:r>
        <w:rPr>
          <w:lang w:val="ru-RU"/>
        </w:rPr>
        <w:t>Справочник СПДУЛ приведен в Таблице 5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5" w:rsidRPr="00652479" w:rsidRDefault="00235A15" w:rsidP="00F71D28">
    <w:pPr>
      <w:pBdr>
        <w:bottom w:val="single" w:sz="4" w:space="0" w:color="auto"/>
      </w:pBdr>
    </w:pPr>
    <w:r w:rsidRPr="003D181E">
      <w:rPr>
        <w:sz w:val="20"/>
        <w:szCs w:val="20"/>
      </w:rPr>
      <w:t xml:space="preserve">Руководство пользователя </w:t>
    </w:r>
    <w:r>
      <w:rPr>
        <w:sz w:val="20"/>
        <w:szCs w:val="20"/>
      </w:rPr>
      <w:t xml:space="preserve">сервиса получения </w:t>
    </w:r>
    <w:r w:rsidRPr="00551CD4">
      <w:rPr>
        <w:sz w:val="20"/>
        <w:szCs w:val="20"/>
      </w:rPr>
      <w:t xml:space="preserve">сведений </w:t>
    </w:r>
    <w:r w:rsidRPr="00F71D28">
      <w:rPr>
        <w:sz w:val="20"/>
        <w:szCs w:val="20"/>
      </w:rPr>
      <w:t>о неполучении ежемесячного пособия по уходу за ребенком в органах социальной защиты населения  по месту жительства отца, матери ребенка (для одного из родителей в соответствующих случаях), а также для лиц, фактически осуществляющих уход за ребенком вместо матери (отца, обоих родителей) ребенка, в случае, если отец (мать, оба родителя) ребенка не работает (не служит) либо обучается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</w:r>
  </w:p>
  <w:p w:rsidR="00235A15" w:rsidRPr="00F71D28" w:rsidRDefault="00235A15" w:rsidP="00F71D28">
    <w:pPr>
      <w:pBdr>
        <w:bottom w:val="single" w:sz="4" w:space="0" w:color="auto"/>
      </w:pBdr>
      <w:rPr>
        <w:sz w:val="20"/>
        <w:szCs w:val="20"/>
      </w:rPr>
    </w:pPr>
  </w:p>
  <w:p w:rsidR="00235A15" w:rsidRPr="00F71D28" w:rsidRDefault="00235A15">
    <w:pPr>
      <w:pStyle w:val="aff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914A4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5E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28DD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5C4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3E65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DCB4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E88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28CC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3B0E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42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7362240"/>
    <w:multiLevelType w:val="multilevel"/>
    <w:tmpl w:val="42B6ADB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>
        <w:rFonts w:hint="default"/>
      </w:rPr>
    </w:lvl>
  </w:abstractNum>
  <w:abstractNum w:abstractNumId="14">
    <w:nsid w:val="18897AC3"/>
    <w:multiLevelType w:val="multilevel"/>
    <w:tmpl w:val="B9CE88D0"/>
    <w:styleLink w:val="a0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8B74DEC"/>
    <w:multiLevelType w:val="hybridMultilevel"/>
    <w:tmpl w:val="13C857C6"/>
    <w:lvl w:ilvl="0" w:tplc="A8A0A920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1B857ED3"/>
    <w:multiLevelType w:val="multilevel"/>
    <w:tmpl w:val="00000000"/>
    <w:styleLink w:val="a1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>
    <w:nsid w:val="211314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BD633AB"/>
    <w:multiLevelType w:val="hybridMultilevel"/>
    <w:tmpl w:val="C5AE3B66"/>
    <w:lvl w:ilvl="0" w:tplc="46FEFAFE">
      <w:start w:val="1"/>
      <w:numFmt w:val="decimal"/>
      <w:lvlText w:val="Таблица %1"/>
      <w:lvlJc w:val="left"/>
      <w:pPr>
        <w:ind w:left="6173" w:hanging="36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934E4"/>
    <w:multiLevelType w:val="multilevel"/>
    <w:tmpl w:val="DA9E6734"/>
    <w:styleLink w:val="a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4C504C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DE1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9614A"/>
    <w:multiLevelType w:val="hybridMultilevel"/>
    <w:tmpl w:val="5AE45F9A"/>
    <w:lvl w:ilvl="0" w:tplc="249AA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64E17"/>
    <w:multiLevelType w:val="multilevel"/>
    <w:tmpl w:val="04190023"/>
    <w:styleLink w:val="a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>
    <w:nsid w:val="5A9556CB"/>
    <w:multiLevelType w:val="multilevel"/>
    <w:tmpl w:val="5EB4AB5E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142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8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F9E597F"/>
    <w:multiLevelType w:val="hybridMultilevel"/>
    <w:tmpl w:val="265AAC10"/>
    <w:lvl w:ilvl="0" w:tplc="249AA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574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42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1">
    <w:nsid w:val="7731730D"/>
    <w:multiLevelType w:val="multilevel"/>
    <w:tmpl w:val="C68EED60"/>
    <w:styleLink w:val="a4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2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95B623D"/>
    <w:multiLevelType w:val="singleLevel"/>
    <w:tmpl w:val="71427F0A"/>
    <w:name w:val="27"/>
    <w:lvl w:ilvl="0">
      <w:start w:val="1"/>
      <w:numFmt w:val="bullet"/>
      <w:pStyle w:val="a5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34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F9C60EF"/>
    <w:multiLevelType w:val="hybridMultilevel"/>
    <w:tmpl w:val="D654C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6"/>
  </w:num>
  <w:num w:numId="4">
    <w:abstractNumId w:val="11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9"/>
  </w:num>
  <w:num w:numId="10">
    <w:abstractNumId w:val="31"/>
  </w:num>
  <w:num w:numId="11">
    <w:abstractNumId w:val="27"/>
  </w:num>
  <w:num w:numId="12">
    <w:abstractNumId w:val="20"/>
  </w:num>
  <w:num w:numId="13">
    <w:abstractNumId w:val="25"/>
  </w:num>
  <w:num w:numId="14">
    <w:abstractNumId w:val="33"/>
  </w:num>
  <w:num w:numId="15">
    <w:abstractNumId w:val="15"/>
  </w:num>
  <w:num w:numId="16">
    <w:abstractNumId w:val="18"/>
  </w:num>
  <w:num w:numId="17">
    <w:abstractNumId w:val="17"/>
  </w:num>
  <w:num w:numId="18">
    <w:abstractNumId w:val="13"/>
  </w:num>
  <w:num w:numId="19">
    <w:abstractNumId w:val="34"/>
  </w:num>
  <w:num w:numId="20">
    <w:abstractNumId w:val="21"/>
  </w:num>
  <w:num w:numId="21">
    <w:abstractNumId w:val="29"/>
  </w:num>
  <w:num w:numId="22">
    <w:abstractNumId w:val="23"/>
  </w:num>
  <w:num w:numId="23">
    <w:abstractNumId w:val="26"/>
  </w:num>
  <w:num w:numId="24">
    <w:abstractNumId w:val="6"/>
  </w:num>
  <w:num w:numId="25">
    <w:abstractNumId w:val="7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22"/>
  </w:num>
  <w:num w:numId="35">
    <w:abstractNumId w:val="30"/>
  </w:num>
  <w:num w:numId="36">
    <w:abstractNumId w:val="15"/>
  </w:num>
  <w:num w:numId="37">
    <w:abstractNumId w:val="3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stylePaneSortMethod w:val="0000"/>
  <w:documentProtection w:edit="readOnly" w:enforcement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61EC2"/>
    <w:rsid w:val="0000589A"/>
    <w:rsid w:val="000143AF"/>
    <w:rsid w:val="00015018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3633"/>
    <w:rsid w:val="00054C04"/>
    <w:rsid w:val="000553DE"/>
    <w:rsid w:val="00062C2B"/>
    <w:rsid w:val="00063A79"/>
    <w:rsid w:val="00064577"/>
    <w:rsid w:val="00071104"/>
    <w:rsid w:val="00071288"/>
    <w:rsid w:val="0008055B"/>
    <w:rsid w:val="00082149"/>
    <w:rsid w:val="00082589"/>
    <w:rsid w:val="000825B5"/>
    <w:rsid w:val="000843E2"/>
    <w:rsid w:val="00092DDD"/>
    <w:rsid w:val="0009437C"/>
    <w:rsid w:val="00094E14"/>
    <w:rsid w:val="000A2301"/>
    <w:rsid w:val="000A57E4"/>
    <w:rsid w:val="000A685F"/>
    <w:rsid w:val="000B37D9"/>
    <w:rsid w:val="000B3B82"/>
    <w:rsid w:val="000B49E9"/>
    <w:rsid w:val="000B5DD5"/>
    <w:rsid w:val="000B6E0A"/>
    <w:rsid w:val="000B7A8D"/>
    <w:rsid w:val="000C315E"/>
    <w:rsid w:val="000C59A8"/>
    <w:rsid w:val="000C706C"/>
    <w:rsid w:val="000D2F78"/>
    <w:rsid w:val="000D6923"/>
    <w:rsid w:val="000E4392"/>
    <w:rsid w:val="000F129B"/>
    <w:rsid w:val="000F2BE3"/>
    <w:rsid w:val="000F75A2"/>
    <w:rsid w:val="00104473"/>
    <w:rsid w:val="00105285"/>
    <w:rsid w:val="00106D17"/>
    <w:rsid w:val="00107022"/>
    <w:rsid w:val="0011118C"/>
    <w:rsid w:val="00112567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38D5"/>
    <w:rsid w:val="001540CF"/>
    <w:rsid w:val="001565ED"/>
    <w:rsid w:val="00163455"/>
    <w:rsid w:val="0017389A"/>
    <w:rsid w:val="00185400"/>
    <w:rsid w:val="001878C9"/>
    <w:rsid w:val="00191594"/>
    <w:rsid w:val="00192733"/>
    <w:rsid w:val="001945DB"/>
    <w:rsid w:val="00194C24"/>
    <w:rsid w:val="00197776"/>
    <w:rsid w:val="001A6575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117E2"/>
    <w:rsid w:val="00214478"/>
    <w:rsid w:val="00214F3E"/>
    <w:rsid w:val="00215E1A"/>
    <w:rsid w:val="00220176"/>
    <w:rsid w:val="00226A65"/>
    <w:rsid w:val="002320BF"/>
    <w:rsid w:val="00235A15"/>
    <w:rsid w:val="00236DFE"/>
    <w:rsid w:val="00242DE6"/>
    <w:rsid w:val="00247A32"/>
    <w:rsid w:val="00254E72"/>
    <w:rsid w:val="00256E5C"/>
    <w:rsid w:val="0026068D"/>
    <w:rsid w:val="002657EB"/>
    <w:rsid w:val="00271783"/>
    <w:rsid w:val="00273B97"/>
    <w:rsid w:val="00280AFB"/>
    <w:rsid w:val="00281CB7"/>
    <w:rsid w:val="00283B96"/>
    <w:rsid w:val="0028493B"/>
    <w:rsid w:val="00284F63"/>
    <w:rsid w:val="00285F38"/>
    <w:rsid w:val="00294732"/>
    <w:rsid w:val="00296200"/>
    <w:rsid w:val="002A095A"/>
    <w:rsid w:val="002A25FC"/>
    <w:rsid w:val="002B1E5E"/>
    <w:rsid w:val="002B2F7F"/>
    <w:rsid w:val="002B50A7"/>
    <w:rsid w:val="002B6E0E"/>
    <w:rsid w:val="002B7F20"/>
    <w:rsid w:val="002C07E1"/>
    <w:rsid w:val="002C2841"/>
    <w:rsid w:val="002C73F4"/>
    <w:rsid w:val="002D3E96"/>
    <w:rsid w:val="002D5B49"/>
    <w:rsid w:val="002D6192"/>
    <w:rsid w:val="002E5947"/>
    <w:rsid w:val="002E64F8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7718"/>
    <w:rsid w:val="003209D6"/>
    <w:rsid w:val="003232B6"/>
    <w:rsid w:val="003266ED"/>
    <w:rsid w:val="00327C01"/>
    <w:rsid w:val="00335DAF"/>
    <w:rsid w:val="003418A7"/>
    <w:rsid w:val="003435BD"/>
    <w:rsid w:val="0034741C"/>
    <w:rsid w:val="0035247B"/>
    <w:rsid w:val="00356C42"/>
    <w:rsid w:val="00360672"/>
    <w:rsid w:val="0036229A"/>
    <w:rsid w:val="00365364"/>
    <w:rsid w:val="00370B8D"/>
    <w:rsid w:val="003750ED"/>
    <w:rsid w:val="003769E3"/>
    <w:rsid w:val="0038149F"/>
    <w:rsid w:val="00382AA1"/>
    <w:rsid w:val="003854B5"/>
    <w:rsid w:val="00393D20"/>
    <w:rsid w:val="003950CA"/>
    <w:rsid w:val="003952E6"/>
    <w:rsid w:val="0039778C"/>
    <w:rsid w:val="00397CD0"/>
    <w:rsid w:val="003A3468"/>
    <w:rsid w:val="003A5FD5"/>
    <w:rsid w:val="003A7C2E"/>
    <w:rsid w:val="003B1887"/>
    <w:rsid w:val="003B18BD"/>
    <w:rsid w:val="003B2150"/>
    <w:rsid w:val="003B45E4"/>
    <w:rsid w:val="003C0AD4"/>
    <w:rsid w:val="003C15A9"/>
    <w:rsid w:val="003C281F"/>
    <w:rsid w:val="003C335A"/>
    <w:rsid w:val="003C42B0"/>
    <w:rsid w:val="003C48D8"/>
    <w:rsid w:val="003D099B"/>
    <w:rsid w:val="003D181E"/>
    <w:rsid w:val="003D1D9F"/>
    <w:rsid w:val="003E0196"/>
    <w:rsid w:val="003E1357"/>
    <w:rsid w:val="003E25A5"/>
    <w:rsid w:val="003E2694"/>
    <w:rsid w:val="003E3DB0"/>
    <w:rsid w:val="003E66F1"/>
    <w:rsid w:val="003E6FD5"/>
    <w:rsid w:val="003E776B"/>
    <w:rsid w:val="003F12F8"/>
    <w:rsid w:val="003F243B"/>
    <w:rsid w:val="003F6B6B"/>
    <w:rsid w:val="0040168A"/>
    <w:rsid w:val="00402A46"/>
    <w:rsid w:val="00403BAF"/>
    <w:rsid w:val="00404173"/>
    <w:rsid w:val="004056E3"/>
    <w:rsid w:val="00406039"/>
    <w:rsid w:val="00411856"/>
    <w:rsid w:val="004118F4"/>
    <w:rsid w:val="00412E6F"/>
    <w:rsid w:val="00413FE4"/>
    <w:rsid w:val="00420CAD"/>
    <w:rsid w:val="004245F5"/>
    <w:rsid w:val="00430F9D"/>
    <w:rsid w:val="00431EB5"/>
    <w:rsid w:val="00435C8E"/>
    <w:rsid w:val="00440167"/>
    <w:rsid w:val="00441DCE"/>
    <w:rsid w:val="0044257C"/>
    <w:rsid w:val="00442D39"/>
    <w:rsid w:val="0045611A"/>
    <w:rsid w:val="004615B6"/>
    <w:rsid w:val="00461F1E"/>
    <w:rsid w:val="00463656"/>
    <w:rsid w:val="00466DA7"/>
    <w:rsid w:val="00466F8E"/>
    <w:rsid w:val="004701DC"/>
    <w:rsid w:val="004712EC"/>
    <w:rsid w:val="00472F42"/>
    <w:rsid w:val="00473E74"/>
    <w:rsid w:val="00484A73"/>
    <w:rsid w:val="00492030"/>
    <w:rsid w:val="004938A9"/>
    <w:rsid w:val="004938DC"/>
    <w:rsid w:val="004967B0"/>
    <w:rsid w:val="00497339"/>
    <w:rsid w:val="004A24BF"/>
    <w:rsid w:val="004A489E"/>
    <w:rsid w:val="004B0A0D"/>
    <w:rsid w:val="004B2350"/>
    <w:rsid w:val="004B26BD"/>
    <w:rsid w:val="004B65A8"/>
    <w:rsid w:val="004B69ED"/>
    <w:rsid w:val="004C32E5"/>
    <w:rsid w:val="004C51E5"/>
    <w:rsid w:val="004C535A"/>
    <w:rsid w:val="004C6FD4"/>
    <w:rsid w:val="004C7607"/>
    <w:rsid w:val="004D0E9F"/>
    <w:rsid w:val="004D2024"/>
    <w:rsid w:val="004D6E27"/>
    <w:rsid w:val="004D7F05"/>
    <w:rsid w:val="004E1BA1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177E4"/>
    <w:rsid w:val="00520A0C"/>
    <w:rsid w:val="00520F50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3A37"/>
    <w:rsid w:val="00547386"/>
    <w:rsid w:val="00554343"/>
    <w:rsid w:val="00556314"/>
    <w:rsid w:val="0055784D"/>
    <w:rsid w:val="005606B0"/>
    <w:rsid w:val="00561E67"/>
    <w:rsid w:val="005700AA"/>
    <w:rsid w:val="00571F60"/>
    <w:rsid w:val="0057275E"/>
    <w:rsid w:val="00572A80"/>
    <w:rsid w:val="00572DE7"/>
    <w:rsid w:val="005748C4"/>
    <w:rsid w:val="00574A95"/>
    <w:rsid w:val="00577723"/>
    <w:rsid w:val="00577921"/>
    <w:rsid w:val="00582EAF"/>
    <w:rsid w:val="005830A5"/>
    <w:rsid w:val="00591F53"/>
    <w:rsid w:val="00592CE6"/>
    <w:rsid w:val="00593245"/>
    <w:rsid w:val="005952BB"/>
    <w:rsid w:val="005968F1"/>
    <w:rsid w:val="005A330A"/>
    <w:rsid w:val="005A36A3"/>
    <w:rsid w:val="005A5E77"/>
    <w:rsid w:val="005B0EE4"/>
    <w:rsid w:val="005B3D75"/>
    <w:rsid w:val="005B714E"/>
    <w:rsid w:val="005B747F"/>
    <w:rsid w:val="005C5A93"/>
    <w:rsid w:val="005D0881"/>
    <w:rsid w:val="005D0953"/>
    <w:rsid w:val="005D2A63"/>
    <w:rsid w:val="005E0116"/>
    <w:rsid w:val="005E1412"/>
    <w:rsid w:val="005E3FB7"/>
    <w:rsid w:val="005F27A8"/>
    <w:rsid w:val="00602D45"/>
    <w:rsid w:val="00602DF7"/>
    <w:rsid w:val="00603602"/>
    <w:rsid w:val="00603625"/>
    <w:rsid w:val="0060423F"/>
    <w:rsid w:val="00607E9B"/>
    <w:rsid w:val="00614AF6"/>
    <w:rsid w:val="00623300"/>
    <w:rsid w:val="00624174"/>
    <w:rsid w:val="00624BF3"/>
    <w:rsid w:val="006333FA"/>
    <w:rsid w:val="006342C7"/>
    <w:rsid w:val="00635176"/>
    <w:rsid w:val="006352C2"/>
    <w:rsid w:val="00637AEA"/>
    <w:rsid w:val="00640D56"/>
    <w:rsid w:val="00642F0E"/>
    <w:rsid w:val="006434CB"/>
    <w:rsid w:val="00645998"/>
    <w:rsid w:val="00646D75"/>
    <w:rsid w:val="0064737F"/>
    <w:rsid w:val="00651370"/>
    <w:rsid w:val="00652479"/>
    <w:rsid w:val="00654140"/>
    <w:rsid w:val="00656D4C"/>
    <w:rsid w:val="00657DB2"/>
    <w:rsid w:val="0066050C"/>
    <w:rsid w:val="00660A93"/>
    <w:rsid w:val="00661EC2"/>
    <w:rsid w:val="00662881"/>
    <w:rsid w:val="00667F09"/>
    <w:rsid w:val="00670B39"/>
    <w:rsid w:val="006712A8"/>
    <w:rsid w:val="00672989"/>
    <w:rsid w:val="00675D35"/>
    <w:rsid w:val="00675FC6"/>
    <w:rsid w:val="00677BAF"/>
    <w:rsid w:val="00680E61"/>
    <w:rsid w:val="00681E7C"/>
    <w:rsid w:val="006824A7"/>
    <w:rsid w:val="00685613"/>
    <w:rsid w:val="00693AD5"/>
    <w:rsid w:val="006964B4"/>
    <w:rsid w:val="00696C14"/>
    <w:rsid w:val="00697877"/>
    <w:rsid w:val="00697F99"/>
    <w:rsid w:val="006A5B90"/>
    <w:rsid w:val="006B2C63"/>
    <w:rsid w:val="006B3BC3"/>
    <w:rsid w:val="006B43DE"/>
    <w:rsid w:val="006B73E9"/>
    <w:rsid w:val="006C0390"/>
    <w:rsid w:val="006C2065"/>
    <w:rsid w:val="006C2232"/>
    <w:rsid w:val="006C2E55"/>
    <w:rsid w:val="006C3A04"/>
    <w:rsid w:val="006C62E8"/>
    <w:rsid w:val="006C6876"/>
    <w:rsid w:val="006C6B0E"/>
    <w:rsid w:val="006C7538"/>
    <w:rsid w:val="006C767B"/>
    <w:rsid w:val="006D220D"/>
    <w:rsid w:val="006E2B03"/>
    <w:rsid w:val="006E2DCF"/>
    <w:rsid w:val="006E4256"/>
    <w:rsid w:val="006E7284"/>
    <w:rsid w:val="006F1065"/>
    <w:rsid w:val="006F14E5"/>
    <w:rsid w:val="006F3F67"/>
    <w:rsid w:val="006F421A"/>
    <w:rsid w:val="006F6859"/>
    <w:rsid w:val="006F7D39"/>
    <w:rsid w:val="006F7F3A"/>
    <w:rsid w:val="00703AC4"/>
    <w:rsid w:val="00711F29"/>
    <w:rsid w:val="0071374B"/>
    <w:rsid w:val="00720D0F"/>
    <w:rsid w:val="00721F03"/>
    <w:rsid w:val="007256BD"/>
    <w:rsid w:val="007265E0"/>
    <w:rsid w:val="00726C6F"/>
    <w:rsid w:val="007356EF"/>
    <w:rsid w:val="007365A8"/>
    <w:rsid w:val="007405FF"/>
    <w:rsid w:val="007441D3"/>
    <w:rsid w:val="00750584"/>
    <w:rsid w:val="00750AB0"/>
    <w:rsid w:val="00750C2C"/>
    <w:rsid w:val="0075275A"/>
    <w:rsid w:val="007546FF"/>
    <w:rsid w:val="00762E76"/>
    <w:rsid w:val="007637E0"/>
    <w:rsid w:val="00767D26"/>
    <w:rsid w:val="00772020"/>
    <w:rsid w:val="00773BA2"/>
    <w:rsid w:val="00776549"/>
    <w:rsid w:val="00780902"/>
    <w:rsid w:val="007846BD"/>
    <w:rsid w:val="007855DE"/>
    <w:rsid w:val="00785F16"/>
    <w:rsid w:val="0078715A"/>
    <w:rsid w:val="00792C30"/>
    <w:rsid w:val="007A0563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1CC5"/>
    <w:rsid w:val="007E1D52"/>
    <w:rsid w:val="007E2214"/>
    <w:rsid w:val="007E2990"/>
    <w:rsid w:val="007E607D"/>
    <w:rsid w:val="007F1C41"/>
    <w:rsid w:val="007F40DA"/>
    <w:rsid w:val="007F7A1F"/>
    <w:rsid w:val="00800171"/>
    <w:rsid w:val="00801DDC"/>
    <w:rsid w:val="0080278B"/>
    <w:rsid w:val="008057A3"/>
    <w:rsid w:val="008060F8"/>
    <w:rsid w:val="00806C53"/>
    <w:rsid w:val="00806D68"/>
    <w:rsid w:val="00807B75"/>
    <w:rsid w:val="00811ED8"/>
    <w:rsid w:val="008135D6"/>
    <w:rsid w:val="0081422A"/>
    <w:rsid w:val="008144DE"/>
    <w:rsid w:val="00814D30"/>
    <w:rsid w:val="008160A5"/>
    <w:rsid w:val="00817F57"/>
    <w:rsid w:val="00826156"/>
    <w:rsid w:val="00826496"/>
    <w:rsid w:val="00831967"/>
    <w:rsid w:val="00832E0D"/>
    <w:rsid w:val="00833FEA"/>
    <w:rsid w:val="00837A02"/>
    <w:rsid w:val="008411D0"/>
    <w:rsid w:val="008420B6"/>
    <w:rsid w:val="00842E9D"/>
    <w:rsid w:val="00861168"/>
    <w:rsid w:val="00864D7C"/>
    <w:rsid w:val="00870311"/>
    <w:rsid w:val="00875498"/>
    <w:rsid w:val="008775C7"/>
    <w:rsid w:val="008817FC"/>
    <w:rsid w:val="00883F2F"/>
    <w:rsid w:val="00884771"/>
    <w:rsid w:val="00885870"/>
    <w:rsid w:val="00891096"/>
    <w:rsid w:val="00892EAD"/>
    <w:rsid w:val="008A5611"/>
    <w:rsid w:val="008B1C82"/>
    <w:rsid w:val="008B28C3"/>
    <w:rsid w:val="008B325D"/>
    <w:rsid w:val="008B6C08"/>
    <w:rsid w:val="008C2151"/>
    <w:rsid w:val="008C271A"/>
    <w:rsid w:val="008C2768"/>
    <w:rsid w:val="008C7DA8"/>
    <w:rsid w:val="008D1515"/>
    <w:rsid w:val="008D3841"/>
    <w:rsid w:val="008D4A12"/>
    <w:rsid w:val="008D5977"/>
    <w:rsid w:val="008E5918"/>
    <w:rsid w:val="008F3C83"/>
    <w:rsid w:val="008F6226"/>
    <w:rsid w:val="0090294A"/>
    <w:rsid w:val="00910D16"/>
    <w:rsid w:val="00912262"/>
    <w:rsid w:val="00912EC5"/>
    <w:rsid w:val="00916933"/>
    <w:rsid w:val="009177E2"/>
    <w:rsid w:val="009207BE"/>
    <w:rsid w:val="0092185F"/>
    <w:rsid w:val="00921AB7"/>
    <w:rsid w:val="009223DC"/>
    <w:rsid w:val="00922E42"/>
    <w:rsid w:val="009252D6"/>
    <w:rsid w:val="00930F9E"/>
    <w:rsid w:val="009402AE"/>
    <w:rsid w:val="00940707"/>
    <w:rsid w:val="00940999"/>
    <w:rsid w:val="00942133"/>
    <w:rsid w:val="00943860"/>
    <w:rsid w:val="0094448C"/>
    <w:rsid w:val="00947E9E"/>
    <w:rsid w:val="0095124E"/>
    <w:rsid w:val="00955814"/>
    <w:rsid w:val="00955865"/>
    <w:rsid w:val="0095619B"/>
    <w:rsid w:val="00957882"/>
    <w:rsid w:val="00962A85"/>
    <w:rsid w:val="00963D33"/>
    <w:rsid w:val="0097059C"/>
    <w:rsid w:val="009711BA"/>
    <w:rsid w:val="009712E5"/>
    <w:rsid w:val="00972091"/>
    <w:rsid w:val="00974A1F"/>
    <w:rsid w:val="00982104"/>
    <w:rsid w:val="00986EF1"/>
    <w:rsid w:val="00987B51"/>
    <w:rsid w:val="00990D56"/>
    <w:rsid w:val="00991222"/>
    <w:rsid w:val="009915C7"/>
    <w:rsid w:val="00994E2E"/>
    <w:rsid w:val="00997B9D"/>
    <w:rsid w:val="00997C5E"/>
    <w:rsid w:val="009A00B7"/>
    <w:rsid w:val="009A070E"/>
    <w:rsid w:val="009A4240"/>
    <w:rsid w:val="009A763B"/>
    <w:rsid w:val="009B224E"/>
    <w:rsid w:val="009B5595"/>
    <w:rsid w:val="009B579E"/>
    <w:rsid w:val="009C15B3"/>
    <w:rsid w:val="009C7E0E"/>
    <w:rsid w:val="009D12CB"/>
    <w:rsid w:val="009D6AAF"/>
    <w:rsid w:val="009E197A"/>
    <w:rsid w:val="009E2AF4"/>
    <w:rsid w:val="009E4823"/>
    <w:rsid w:val="009F1994"/>
    <w:rsid w:val="009F456A"/>
    <w:rsid w:val="009F6E82"/>
    <w:rsid w:val="00A01F25"/>
    <w:rsid w:val="00A03150"/>
    <w:rsid w:val="00A031AB"/>
    <w:rsid w:val="00A03BB4"/>
    <w:rsid w:val="00A041C1"/>
    <w:rsid w:val="00A042AB"/>
    <w:rsid w:val="00A0475C"/>
    <w:rsid w:val="00A07852"/>
    <w:rsid w:val="00A10F56"/>
    <w:rsid w:val="00A113F2"/>
    <w:rsid w:val="00A15290"/>
    <w:rsid w:val="00A15CB8"/>
    <w:rsid w:val="00A160C4"/>
    <w:rsid w:val="00A26C0B"/>
    <w:rsid w:val="00A31CF6"/>
    <w:rsid w:val="00A33F15"/>
    <w:rsid w:val="00A34277"/>
    <w:rsid w:val="00A44E7B"/>
    <w:rsid w:val="00A504D5"/>
    <w:rsid w:val="00A50CFF"/>
    <w:rsid w:val="00A51F2C"/>
    <w:rsid w:val="00A60E07"/>
    <w:rsid w:val="00A62E13"/>
    <w:rsid w:val="00A632D1"/>
    <w:rsid w:val="00A63543"/>
    <w:rsid w:val="00A652F1"/>
    <w:rsid w:val="00A67C88"/>
    <w:rsid w:val="00A70702"/>
    <w:rsid w:val="00A736ED"/>
    <w:rsid w:val="00A75305"/>
    <w:rsid w:val="00A80AB5"/>
    <w:rsid w:val="00A81313"/>
    <w:rsid w:val="00A81BEA"/>
    <w:rsid w:val="00A82A51"/>
    <w:rsid w:val="00A83146"/>
    <w:rsid w:val="00A8451F"/>
    <w:rsid w:val="00A859C2"/>
    <w:rsid w:val="00A90DD8"/>
    <w:rsid w:val="00A951AD"/>
    <w:rsid w:val="00AA082C"/>
    <w:rsid w:val="00AA4A11"/>
    <w:rsid w:val="00AA6CE4"/>
    <w:rsid w:val="00AA7022"/>
    <w:rsid w:val="00AB0A0B"/>
    <w:rsid w:val="00AB1F8B"/>
    <w:rsid w:val="00AB46E6"/>
    <w:rsid w:val="00AB492F"/>
    <w:rsid w:val="00AB6F2B"/>
    <w:rsid w:val="00AC064B"/>
    <w:rsid w:val="00AC137B"/>
    <w:rsid w:val="00AD07D2"/>
    <w:rsid w:val="00AD199A"/>
    <w:rsid w:val="00AD5FB0"/>
    <w:rsid w:val="00AD68FA"/>
    <w:rsid w:val="00AE0648"/>
    <w:rsid w:val="00AE26B4"/>
    <w:rsid w:val="00AE5725"/>
    <w:rsid w:val="00AF2462"/>
    <w:rsid w:val="00AF3146"/>
    <w:rsid w:val="00AF4365"/>
    <w:rsid w:val="00AF571B"/>
    <w:rsid w:val="00AF604C"/>
    <w:rsid w:val="00AF686D"/>
    <w:rsid w:val="00AF6E23"/>
    <w:rsid w:val="00B001A6"/>
    <w:rsid w:val="00B03CB2"/>
    <w:rsid w:val="00B10890"/>
    <w:rsid w:val="00B10C18"/>
    <w:rsid w:val="00B14C16"/>
    <w:rsid w:val="00B15F47"/>
    <w:rsid w:val="00B16CBE"/>
    <w:rsid w:val="00B20A28"/>
    <w:rsid w:val="00B2208D"/>
    <w:rsid w:val="00B22D27"/>
    <w:rsid w:val="00B257A3"/>
    <w:rsid w:val="00B31AE7"/>
    <w:rsid w:val="00B34310"/>
    <w:rsid w:val="00B348E7"/>
    <w:rsid w:val="00B35CC3"/>
    <w:rsid w:val="00B37A5D"/>
    <w:rsid w:val="00B522DF"/>
    <w:rsid w:val="00B53D7C"/>
    <w:rsid w:val="00B54DFD"/>
    <w:rsid w:val="00B55CF4"/>
    <w:rsid w:val="00B57924"/>
    <w:rsid w:val="00B57ABC"/>
    <w:rsid w:val="00B60846"/>
    <w:rsid w:val="00B63FBA"/>
    <w:rsid w:val="00B65D62"/>
    <w:rsid w:val="00B67126"/>
    <w:rsid w:val="00B67363"/>
    <w:rsid w:val="00B67F51"/>
    <w:rsid w:val="00B701DF"/>
    <w:rsid w:val="00B707D0"/>
    <w:rsid w:val="00B73382"/>
    <w:rsid w:val="00B73F20"/>
    <w:rsid w:val="00B74245"/>
    <w:rsid w:val="00B7573B"/>
    <w:rsid w:val="00B77388"/>
    <w:rsid w:val="00B77FF5"/>
    <w:rsid w:val="00B837B0"/>
    <w:rsid w:val="00B83DF0"/>
    <w:rsid w:val="00B847BC"/>
    <w:rsid w:val="00B852EC"/>
    <w:rsid w:val="00B95649"/>
    <w:rsid w:val="00B95681"/>
    <w:rsid w:val="00BA0283"/>
    <w:rsid w:val="00BA0490"/>
    <w:rsid w:val="00BA0A53"/>
    <w:rsid w:val="00BA193F"/>
    <w:rsid w:val="00BB0646"/>
    <w:rsid w:val="00BB73A0"/>
    <w:rsid w:val="00BC17C2"/>
    <w:rsid w:val="00BC275F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163"/>
    <w:rsid w:val="00C11368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45E7"/>
    <w:rsid w:val="00C30B09"/>
    <w:rsid w:val="00C31E51"/>
    <w:rsid w:val="00C3311E"/>
    <w:rsid w:val="00C34CB5"/>
    <w:rsid w:val="00C35B90"/>
    <w:rsid w:val="00C37188"/>
    <w:rsid w:val="00C37924"/>
    <w:rsid w:val="00C4160E"/>
    <w:rsid w:val="00C43E4C"/>
    <w:rsid w:val="00C47BC4"/>
    <w:rsid w:val="00C517D4"/>
    <w:rsid w:val="00C54A5E"/>
    <w:rsid w:val="00C54B1D"/>
    <w:rsid w:val="00C54BE9"/>
    <w:rsid w:val="00C557A8"/>
    <w:rsid w:val="00C55AFA"/>
    <w:rsid w:val="00C6288F"/>
    <w:rsid w:val="00C63032"/>
    <w:rsid w:val="00C65759"/>
    <w:rsid w:val="00C70705"/>
    <w:rsid w:val="00C7613C"/>
    <w:rsid w:val="00C87F29"/>
    <w:rsid w:val="00C90E49"/>
    <w:rsid w:val="00C91563"/>
    <w:rsid w:val="00C91800"/>
    <w:rsid w:val="00C91B27"/>
    <w:rsid w:val="00C93E1C"/>
    <w:rsid w:val="00C9524A"/>
    <w:rsid w:val="00C9653C"/>
    <w:rsid w:val="00C96E5E"/>
    <w:rsid w:val="00CA0298"/>
    <w:rsid w:val="00CA1C4D"/>
    <w:rsid w:val="00CA5A84"/>
    <w:rsid w:val="00CA767C"/>
    <w:rsid w:val="00CA77BD"/>
    <w:rsid w:val="00CB6B56"/>
    <w:rsid w:val="00CC234F"/>
    <w:rsid w:val="00CC717E"/>
    <w:rsid w:val="00CD54D2"/>
    <w:rsid w:val="00CE067D"/>
    <w:rsid w:val="00CF665D"/>
    <w:rsid w:val="00CF744C"/>
    <w:rsid w:val="00D00147"/>
    <w:rsid w:val="00D024F8"/>
    <w:rsid w:val="00D06F45"/>
    <w:rsid w:val="00D16D51"/>
    <w:rsid w:val="00D2025E"/>
    <w:rsid w:val="00D20FE5"/>
    <w:rsid w:val="00D213BE"/>
    <w:rsid w:val="00D22722"/>
    <w:rsid w:val="00D2383E"/>
    <w:rsid w:val="00D27CAE"/>
    <w:rsid w:val="00D31E9E"/>
    <w:rsid w:val="00D3422F"/>
    <w:rsid w:val="00D35016"/>
    <w:rsid w:val="00D400CB"/>
    <w:rsid w:val="00D45C0C"/>
    <w:rsid w:val="00D46150"/>
    <w:rsid w:val="00D461C7"/>
    <w:rsid w:val="00D46637"/>
    <w:rsid w:val="00D56DF4"/>
    <w:rsid w:val="00D577A5"/>
    <w:rsid w:val="00D66864"/>
    <w:rsid w:val="00D66E6B"/>
    <w:rsid w:val="00D72664"/>
    <w:rsid w:val="00D76E08"/>
    <w:rsid w:val="00D774AE"/>
    <w:rsid w:val="00D804D6"/>
    <w:rsid w:val="00D84619"/>
    <w:rsid w:val="00D907A6"/>
    <w:rsid w:val="00D92A25"/>
    <w:rsid w:val="00D931E1"/>
    <w:rsid w:val="00D9643C"/>
    <w:rsid w:val="00DA070A"/>
    <w:rsid w:val="00DA5DD1"/>
    <w:rsid w:val="00DA6F40"/>
    <w:rsid w:val="00DB1007"/>
    <w:rsid w:val="00DB2AA4"/>
    <w:rsid w:val="00DB2D64"/>
    <w:rsid w:val="00DB3078"/>
    <w:rsid w:val="00DB527F"/>
    <w:rsid w:val="00DB7BBF"/>
    <w:rsid w:val="00DC5300"/>
    <w:rsid w:val="00DD08CB"/>
    <w:rsid w:val="00DD0927"/>
    <w:rsid w:val="00DD6029"/>
    <w:rsid w:val="00DE1280"/>
    <w:rsid w:val="00DE2CDC"/>
    <w:rsid w:val="00DE2DAF"/>
    <w:rsid w:val="00DE67FA"/>
    <w:rsid w:val="00DE6AEE"/>
    <w:rsid w:val="00DE6C42"/>
    <w:rsid w:val="00DE7212"/>
    <w:rsid w:val="00DF5583"/>
    <w:rsid w:val="00E00E25"/>
    <w:rsid w:val="00E02045"/>
    <w:rsid w:val="00E036CF"/>
    <w:rsid w:val="00E05C85"/>
    <w:rsid w:val="00E10818"/>
    <w:rsid w:val="00E1238C"/>
    <w:rsid w:val="00E123BC"/>
    <w:rsid w:val="00E1362D"/>
    <w:rsid w:val="00E144D5"/>
    <w:rsid w:val="00E14B09"/>
    <w:rsid w:val="00E153C5"/>
    <w:rsid w:val="00E227A7"/>
    <w:rsid w:val="00E22B92"/>
    <w:rsid w:val="00E22D1A"/>
    <w:rsid w:val="00E22ECB"/>
    <w:rsid w:val="00E25F4B"/>
    <w:rsid w:val="00E30656"/>
    <w:rsid w:val="00E315E0"/>
    <w:rsid w:val="00E31A4B"/>
    <w:rsid w:val="00E3226D"/>
    <w:rsid w:val="00E339F9"/>
    <w:rsid w:val="00E37F64"/>
    <w:rsid w:val="00E43F12"/>
    <w:rsid w:val="00E44E98"/>
    <w:rsid w:val="00E45BA1"/>
    <w:rsid w:val="00E462A6"/>
    <w:rsid w:val="00E46492"/>
    <w:rsid w:val="00E47DEB"/>
    <w:rsid w:val="00E50582"/>
    <w:rsid w:val="00E51DEB"/>
    <w:rsid w:val="00E524BC"/>
    <w:rsid w:val="00E53270"/>
    <w:rsid w:val="00E54384"/>
    <w:rsid w:val="00E65F51"/>
    <w:rsid w:val="00E67E45"/>
    <w:rsid w:val="00E70A81"/>
    <w:rsid w:val="00E904BD"/>
    <w:rsid w:val="00E938B3"/>
    <w:rsid w:val="00EA0065"/>
    <w:rsid w:val="00EA5294"/>
    <w:rsid w:val="00EA555F"/>
    <w:rsid w:val="00EB1A92"/>
    <w:rsid w:val="00EB286E"/>
    <w:rsid w:val="00EB4639"/>
    <w:rsid w:val="00EB4E24"/>
    <w:rsid w:val="00EB663A"/>
    <w:rsid w:val="00EC0D93"/>
    <w:rsid w:val="00EC1A7E"/>
    <w:rsid w:val="00EC4C22"/>
    <w:rsid w:val="00EC7D9F"/>
    <w:rsid w:val="00ED009C"/>
    <w:rsid w:val="00ED421F"/>
    <w:rsid w:val="00ED567C"/>
    <w:rsid w:val="00EE11F2"/>
    <w:rsid w:val="00EE198D"/>
    <w:rsid w:val="00EE3D87"/>
    <w:rsid w:val="00EE7B1A"/>
    <w:rsid w:val="00EF24BB"/>
    <w:rsid w:val="00EF28BA"/>
    <w:rsid w:val="00EF2BB3"/>
    <w:rsid w:val="00EF4ADE"/>
    <w:rsid w:val="00EF672F"/>
    <w:rsid w:val="00EF741C"/>
    <w:rsid w:val="00EF7C80"/>
    <w:rsid w:val="00F00637"/>
    <w:rsid w:val="00F029C7"/>
    <w:rsid w:val="00F03B2D"/>
    <w:rsid w:val="00F07BF2"/>
    <w:rsid w:val="00F139C9"/>
    <w:rsid w:val="00F15568"/>
    <w:rsid w:val="00F158E0"/>
    <w:rsid w:val="00F175A0"/>
    <w:rsid w:val="00F22925"/>
    <w:rsid w:val="00F22A09"/>
    <w:rsid w:val="00F22FC2"/>
    <w:rsid w:val="00F306EE"/>
    <w:rsid w:val="00F30833"/>
    <w:rsid w:val="00F40F40"/>
    <w:rsid w:val="00F43E02"/>
    <w:rsid w:val="00F47467"/>
    <w:rsid w:val="00F52064"/>
    <w:rsid w:val="00F528DD"/>
    <w:rsid w:val="00F532CA"/>
    <w:rsid w:val="00F5487B"/>
    <w:rsid w:val="00F54E35"/>
    <w:rsid w:val="00F54E4D"/>
    <w:rsid w:val="00F55FE2"/>
    <w:rsid w:val="00F5600E"/>
    <w:rsid w:val="00F6043E"/>
    <w:rsid w:val="00F60DB0"/>
    <w:rsid w:val="00F63103"/>
    <w:rsid w:val="00F6672C"/>
    <w:rsid w:val="00F66E73"/>
    <w:rsid w:val="00F71B4F"/>
    <w:rsid w:val="00F71D28"/>
    <w:rsid w:val="00F72659"/>
    <w:rsid w:val="00F74C1A"/>
    <w:rsid w:val="00F75DC5"/>
    <w:rsid w:val="00F802F5"/>
    <w:rsid w:val="00F83315"/>
    <w:rsid w:val="00F84877"/>
    <w:rsid w:val="00F85CDF"/>
    <w:rsid w:val="00F93CDE"/>
    <w:rsid w:val="00FA0B74"/>
    <w:rsid w:val="00FA2D8B"/>
    <w:rsid w:val="00FA6095"/>
    <w:rsid w:val="00FA6B5F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5C52"/>
    <w:rsid w:val="00FC6BAD"/>
    <w:rsid w:val="00FD1CCA"/>
    <w:rsid w:val="00FD2308"/>
    <w:rsid w:val="00FD240B"/>
    <w:rsid w:val="00FD395F"/>
    <w:rsid w:val="00FD5314"/>
    <w:rsid w:val="00FE4D53"/>
    <w:rsid w:val="00FE66E9"/>
    <w:rsid w:val="00FF0125"/>
    <w:rsid w:val="00FF096B"/>
    <w:rsid w:val="00FF711B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6">
    <w:name w:val="Normal"/>
    <w:semiHidden/>
    <w:qFormat/>
    <w:rsid w:val="00561E67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6"/>
    <w:next w:val="a6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6"/>
    <w:next w:val="a6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6"/>
    <w:next w:val="a6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6"/>
    <w:next w:val="a6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6"/>
    <w:next w:val="a6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6"/>
    <w:next w:val="a6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6"/>
    <w:next w:val="a6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6"/>
    <w:next w:val="a6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6"/>
    <w:next w:val="a6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a">
    <w:name w:val="_Заголовок таблицы"/>
    <w:basedOn w:val="a6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b">
    <w:name w:val="_Титул_Организация"/>
    <w:basedOn w:val="a6"/>
    <w:link w:val="ac"/>
    <w:qFormat/>
    <w:rsid w:val="002D5B49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32"/>
      <w:szCs w:val="32"/>
    </w:rPr>
  </w:style>
  <w:style w:type="paragraph" w:customStyle="1" w:styleId="ad">
    <w:name w:val="_Титул_Москва год"/>
    <w:basedOn w:val="a6"/>
    <w:link w:val="ae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autoRedefine/>
    <w:qFormat/>
    <w:rsid w:val="00AB6F2B"/>
    <w:pPr>
      <w:keepLines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c">
    <w:name w:val="_Титул_Организация Знак"/>
    <w:link w:val="ab"/>
    <w:rsid w:val="002D5B49"/>
    <w:rPr>
      <w:sz w:val="32"/>
      <w:szCs w:val="32"/>
    </w:rPr>
  </w:style>
  <w:style w:type="paragraph" w:styleId="af">
    <w:name w:val="Document Map"/>
    <w:basedOn w:val="a6"/>
    <w:link w:val="af0"/>
    <w:semiHidden/>
    <w:locked/>
    <w:rsid w:val="003950CA"/>
    <w:rPr>
      <w:rFonts w:ascii="Tahoma" w:hAnsi="Tahoma"/>
      <w:sz w:val="16"/>
      <w:szCs w:val="16"/>
    </w:rPr>
  </w:style>
  <w:style w:type="character" w:customStyle="1" w:styleId="ae">
    <w:name w:val="_Титул_Москва год Знак"/>
    <w:link w:val="ad"/>
    <w:rsid w:val="00194C24"/>
    <w:rPr>
      <w:b/>
      <w:sz w:val="28"/>
      <w:szCs w:val="28"/>
    </w:rPr>
  </w:style>
  <w:style w:type="character" w:customStyle="1" w:styleId="af0">
    <w:name w:val="Схема документа Знак"/>
    <w:link w:val="af"/>
    <w:semiHidden/>
    <w:rsid w:val="00A01F25"/>
    <w:rPr>
      <w:rFonts w:ascii="Tahoma" w:hAnsi="Tahoma" w:cs="Tahoma"/>
      <w:sz w:val="16"/>
      <w:szCs w:val="16"/>
    </w:rPr>
  </w:style>
  <w:style w:type="paragraph" w:customStyle="1" w:styleId="af1">
    <w:name w:val="_Заголовок без нумерации Не в оглавлении"/>
    <w:basedOn w:val="a6"/>
    <w:link w:val="af2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AB6F2B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3">
    <w:name w:val="caption"/>
    <w:basedOn w:val="a6"/>
    <w:next w:val="a6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6"/>
    <w:next w:val="a6"/>
    <w:autoRedefine/>
    <w:uiPriority w:val="39"/>
    <w:locked/>
    <w:rsid w:val="006F1065"/>
    <w:pPr>
      <w:ind w:left="720"/>
    </w:pPr>
  </w:style>
  <w:style w:type="paragraph" w:customStyle="1" w:styleId="af4">
    <w:name w:val="_Назв_рисунка"/>
    <w:basedOn w:val="a6"/>
    <w:next w:val="a6"/>
    <w:link w:val="af5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5">
    <w:name w:val="_Назв_рисунка Знак Знак"/>
    <w:link w:val="af4"/>
    <w:rsid w:val="00DB2AA4"/>
    <w:rPr>
      <w:bCs/>
      <w:sz w:val="22"/>
      <w:szCs w:val="22"/>
      <w:lang w:val="ru-RU" w:eastAsia="ru-RU" w:bidi="ar-SA"/>
    </w:rPr>
  </w:style>
  <w:style w:type="character" w:customStyle="1" w:styleId="af2">
    <w:name w:val="_Заголовок без нумерации Не в оглавлении Знак"/>
    <w:link w:val="af1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6">
    <w:name w:val="_Титул_Невидимая таблица"/>
    <w:basedOn w:val="a8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_Основной перед списком"/>
    <w:basedOn w:val="af8"/>
    <w:link w:val="af9"/>
    <w:rsid w:val="00DB2AA4"/>
    <w:pPr>
      <w:keepNext/>
      <w:spacing w:before="60"/>
    </w:pPr>
  </w:style>
  <w:style w:type="paragraph" w:styleId="91">
    <w:name w:val="toc 9"/>
    <w:basedOn w:val="a6"/>
    <w:next w:val="a6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8">
    <w:name w:val="_Основной с красной строки"/>
    <w:basedOn w:val="a6"/>
    <w:link w:val="afa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b">
    <w:name w:val="_Согласовано"/>
    <w:aliases w:val="Составили"/>
    <w:basedOn w:val="a6"/>
    <w:link w:val="afc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</w:rPr>
  </w:style>
  <w:style w:type="table" w:customStyle="1" w:styleId="afd">
    <w:name w:val="Таблица"/>
    <w:basedOn w:val="a8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e">
    <w:name w:val="_Таблица"/>
    <w:basedOn w:val="a8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6"/>
    <w:link w:val="aff0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1">
    <w:name w:val="_Текст исходного кода"/>
    <w:basedOn w:val="a6"/>
    <w:rsid w:val="003950CA"/>
    <w:rPr>
      <w:rFonts w:ascii="Courier New" w:hAnsi="Courier New" w:cs="Courier New"/>
      <w:sz w:val="20"/>
      <w:szCs w:val="20"/>
    </w:rPr>
  </w:style>
  <w:style w:type="paragraph" w:customStyle="1" w:styleId="aff2">
    <w:name w:val="_Титул_Название документа"/>
    <w:basedOn w:val="a6"/>
    <w:link w:val="aff3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4">
    <w:name w:val="_Титул наименование организации"/>
    <w:basedOn w:val="a6"/>
    <w:link w:val="aff5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6">
    <w:name w:val="_Титул_Название сервиса"/>
    <w:basedOn w:val="a6"/>
    <w:link w:val="aff7"/>
    <w:rsid w:val="002D5B49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6"/>
      <w:szCs w:val="36"/>
    </w:rPr>
  </w:style>
  <w:style w:type="character" w:customStyle="1" w:styleId="afc">
    <w:name w:val="_Согласовано Знак"/>
    <w:aliases w:val="Составили Знак"/>
    <w:link w:val="afb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5">
    <w:name w:val="_Титул наименование организации Знак"/>
    <w:link w:val="aff4"/>
    <w:rsid w:val="00A82A51"/>
    <w:rPr>
      <w:noProof/>
      <w:sz w:val="28"/>
      <w:szCs w:val="28"/>
    </w:rPr>
  </w:style>
  <w:style w:type="paragraph" w:styleId="25">
    <w:name w:val="toc 2"/>
    <w:basedOn w:val="a6"/>
    <w:next w:val="a6"/>
    <w:autoRedefine/>
    <w:uiPriority w:val="39"/>
    <w:locked/>
    <w:rsid w:val="00A82A51"/>
    <w:pPr>
      <w:ind w:left="240"/>
    </w:pPr>
  </w:style>
  <w:style w:type="paragraph" w:styleId="34">
    <w:name w:val="toc 3"/>
    <w:basedOn w:val="a6"/>
    <w:next w:val="a6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6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9"/>
    <w:locked/>
    <w:rsid w:val="00DB2AA4"/>
    <w:pPr>
      <w:numPr>
        <w:numId w:val="1"/>
      </w:numPr>
    </w:pPr>
  </w:style>
  <w:style w:type="numbering" w:styleId="1ai">
    <w:name w:val="Outline List 1"/>
    <w:basedOn w:val="a9"/>
    <w:locked/>
    <w:rsid w:val="00DB2AA4"/>
    <w:pPr>
      <w:numPr>
        <w:numId w:val="2"/>
      </w:numPr>
    </w:pPr>
  </w:style>
  <w:style w:type="table" w:customStyle="1" w:styleId="Table">
    <w:name w:val="Table"/>
    <w:basedOn w:val="a8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0">
    <w:name w:val="Нижний колонтитул Знак"/>
    <w:link w:val="aff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8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8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rsid w:val="003950CA"/>
    <w:rPr>
      <w:sz w:val="24"/>
      <w:szCs w:val="24"/>
    </w:rPr>
  </w:style>
  <w:style w:type="paragraph" w:styleId="17">
    <w:name w:val="toc 1"/>
    <w:basedOn w:val="a6"/>
    <w:next w:val="a6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9">
    <w:name w:val="Table Elegant"/>
    <w:basedOn w:val="a8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8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8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8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a">
    <w:name w:val="Невидимая таблица"/>
    <w:basedOn w:val="a8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8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8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6"/>
    <w:next w:val="a6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6"/>
    <w:next w:val="a6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6"/>
    <w:next w:val="a6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6"/>
    <w:next w:val="a6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6"/>
    <w:semiHidden/>
    <w:locked/>
    <w:rsid w:val="00DB2AA4"/>
    <w:pPr>
      <w:spacing w:after="120"/>
      <w:ind w:left="566"/>
    </w:pPr>
  </w:style>
  <w:style w:type="paragraph" w:styleId="38">
    <w:name w:val="List Continue 3"/>
    <w:basedOn w:val="a6"/>
    <w:semiHidden/>
    <w:locked/>
    <w:rsid w:val="00DB2AA4"/>
    <w:pPr>
      <w:spacing w:after="120"/>
      <w:ind w:left="849"/>
    </w:pPr>
  </w:style>
  <w:style w:type="table" w:styleId="1b">
    <w:name w:val="Table Simple 1"/>
    <w:basedOn w:val="a8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8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Table Grid"/>
    <w:basedOn w:val="a8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8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8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8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8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d">
    <w:name w:val="List"/>
    <w:basedOn w:val="a6"/>
    <w:semiHidden/>
    <w:locked/>
    <w:rsid w:val="00DB2AA4"/>
    <w:pPr>
      <w:ind w:left="283" w:hanging="283"/>
    </w:pPr>
  </w:style>
  <w:style w:type="paragraph" w:styleId="2d">
    <w:name w:val="List 2"/>
    <w:basedOn w:val="a6"/>
    <w:semiHidden/>
    <w:locked/>
    <w:rsid w:val="00DB2AA4"/>
    <w:pPr>
      <w:ind w:left="566" w:hanging="283"/>
    </w:pPr>
  </w:style>
  <w:style w:type="paragraph" w:styleId="3b">
    <w:name w:val="List 3"/>
    <w:basedOn w:val="a6"/>
    <w:semiHidden/>
    <w:locked/>
    <w:rsid w:val="00DB2AA4"/>
    <w:pPr>
      <w:ind w:left="849" w:hanging="283"/>
    </w:pPr>
  </w:style>
  <w:style w:type="table" w:styleId="affe">
    <w:name w:val="Table Professional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3">
    <w:name w:val="Outline List 3"/>
    <w:basedOn w:val="a9"/>
    <w:locked/>
    <w:rsid w:val="00DB2AA4"/>
    <w:pPr>
      <w:numPr>
        <w:numId w:val="6"/>
      </w:numPr>
    </w:pPr>
  </w:style>
  <w:style w:type="table" w:styleId="1d">
    <w:name w:val="Table Columns 1"/>
    <w:basedOn w:val="a8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8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8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8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8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6"/>
    <w:next w:val="a6"/>
    <w:autoRedefine/>
    <w:semiHidden/>
    <w:locked/>
    <w:rsid w:val="00DB2AA4"/>
    <w:pPr>
      <w:ind w:left="480" w:hanging="240"/>
    </w:pPr>
  </w:style>
  <w:style w:type="paragraph" w:styleId="3d">
    <w:name w:val="index 3"/>
    <w:basedOn w:val="a6"/>
    <w:next w:val="a6"/>
    <w:autoRedefine/>
    <w:semiHidden/>
    <w:locked/>
    <w:rsid w:val="00DB2AA4"/>
    <w:pPr>
      <w:ind w:left="720" w:hanging="240"/>
    </w:pPr>
  </w:style>
  <w:style w:type="paragraph" w:styleId="45">
    <w:name w:val="index 4"/>
    <w:basedOn w:val="a6"/>
    <w:next w:val="a6"/>
    <w:autoRedefine/>
    <w:semiHidden/>
    <w:locked/>
    <w:rsid w:val="00DB2AA4"/>
    <w:pPr>
      <w:ind w:left="960" w:hanging="240"/>
    </w:pPr>
  </w:style>
  <w:style w:type="paragraph" w:styleId="55">
    <w:name w:val="index 5"/>
    <w:basedOn w:val="a6"/>
    <w:next w:val="a6"/>
    <w:autoRedefine/>
    <w:semiHidden/>
    <w:locked/>
    <w:rsid w:val="00DB2AA4"/>
    <w:pPr>
      <w:ind w:left="1200" w:hanging="240"/>
    </w:pPr>
  </w:style>
  <w:style w:type="paragraph" w:styleId="63">
    <w:name w:val="index 6"/>
    <w:basedOn w:val="a6"/>
    <w:next w:val="a6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8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8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8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">
    <w:name w:val="_Таблица содержания работ"/>
    <w:basedOn w:val="a8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0">
    <w:name w:val="_Таблица примечания"/>
    <w:basedOn w:val="a8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1">
    <w:name w:val="_Название таблицы"/>
    <w:basedOn w:val="a6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2">
    <w:name w:val="_Подзаголовок таблицы"/>
    <w:basedOn w:val="a6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6"/>
    <w:link w:val="1Char"/>
    <w:autoRedefine/>
    <w:rsid w:val="00AA6CE4"/>
    <w:pPr>
      <w:numPr>
        <w:numId w:val="15"/>
      </w:numPr>
      <w:tabs>
        <w:tab w:val="left" w:pos="1134"/>
      </w:tabs>
      <w:spacing w:after="60"/>
      <w:ind w:left="1134" w:hanging="425"/>
      <w:jc w:val="left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a">
    <w:name w:val="_Основной с красной строки Знак"/>
    <w:link w:val="af8"/>
    <w:rsid w:val="006B3BC3"/>
    <w:rPr>
      <w:sz w:val="24"/>
      <w:szCs w:val="24"/>
    </w:rPr>
  </w:style>
  <w:style w:type="character" w:customStyle="1" w:styleId="af9">
    <w:name w:val="_Основной перед списком Знак"/>
    <w:link w:val="af7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3">
    <w:name w:val="Стиль для вставляемой таблицы"/>
    <w:basedOn w:val="a8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0">
    <w:name w:val="Стиль многоуровневый"/>
    <w:basedOn w:val="a9"/>
    <w:locked/>
    <w:rsid w:val="00922E42"/>
    <w:pPr>
      <w:numPr>
        <w:numId w:val="7"/>
      </w:numPr>
    </w:pPr>
  </w:style>
  <w:style w:type="numbering" w:customStyle="1" w:styleId="a1">
    <w:name w:val="Стиль многоуровневый полужирный"/>
    <w:basedOn w:val="a9"/>
    <w:locked/>
    <w:rsid w:val="00922E42"/>
    <w:pPr>
      <w:numPr>
        <w:numId w:val="8"/>
      </w:numPr>
    </w:pPr>
  </w:style>
  <w:style w:type="numbering" w:customStyle="1" w:styleId="a2">
    <w:name w:val="Стиль нумерованный"/>
    <w:basedOn w:val="a9"/>
    <w:semiHidden/>
    <w:locked/>
    <w:rsid w:val="00922E42"/>
    <w:pPr>
      <w:numPr>
        <w:numId w:val="9"/>
      </w:numPr>
    </w:pPr>
  </w:style>
  <w:style w:type="paragraph" w:customStyle="1" w:styleId="afff4">
    <w:name w:val="_Титул_Количество страниц"/>
    <w:basedOn w:val="a6"/>
    <w:link w:val="afff5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6">
    <w:name w:val="_Заголовок без нумерации в оглавлении"/>
    <w:basedOn w:val="a6"/>
    <w:next w:val="a6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4">
    <w:name w:val="Стиль маркированный"/>
    <w:basedOn w:val="a9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7">
    <w:name w:val="Заголовок вставляемой таблицы"/>
    <w:basedOn w:val="afff3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8">
    <w:name w:val="Заголовок по центру"/>
    <w:basedOn w:val="a6"/>
    <w:next w:val="a6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9">
    <w:name w:val="НАЗВАНИЕ БОЛЬШОЕ ПО ЦЕНТРУ не жирное курсив"/>
    <w:basedOn w:val="a6"/>
    <w:next w:val="a6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a">
    <w:name w:val="Название обычное по центру"/>
    <w:basedOn w:val="a6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6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8"/>
    <w:next w:val="affb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b">
    <w:name w:val="_Текст таблицы"/>
    <w:basedOn w:val="a6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7">
    <w:name w:val="_Титул_Название сервиса Знак"/>
    <w:link w:val="aff6"/>
    <w:rsid w:val="002D5B49"/>
    <w:rPr>
      <w:b/>
      <w:sz w:val="36"/>
      <w:szCs w:val="36"/>
    </w:rPr>
  </w:style>
  <w:style w:type="character" w:customStyle="1" w:styleId="aff3">
    <w:name w:val="_Титул_Название документа Знак"/>
    <w:link w:val="aff2"/>
    <w:rsid w:val="00CB6B56"/>
    <w:rPr>
      <w:b/>
      <w:caps/>
      <w:sz w:val="32"/>
      <w:szCs w:val="24"/>
    </w:rPr>
  </w:style>
  <w:style w:type="character" w:customStyle="1" w:styleId="afff5">
    <w:name w:val="_Титул_Количество страниц Знак"/>
    <w:basedOn w:val="a7"/>
    <w:link w:val="afff4"/>
    <w:rsid w:val="00CB6B56"/>
  </w:style>
  <w:style w:type="character" w:styleId="afffc">
    <w:name w:val="footnote reference"/>
    <w:uiPriority w:val="99"/>
    <w:locked/>
    <w:rsid w:val="00117D3D"/>
    <w:rPr>
      <w:vertAlign w:val="superscript"/>
    </w:rPr>
  </w:style>
  <w:style w:type="paragraph" w:customStyle="1" w:styleId="afffd">
    <w:name w:val="_Текст сноски"/>
    <w:basedOn w:val="a6"/>
    <w:link w:val="afffe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e">
    <w:name w:val="_Текст сноски Знак"/>
    <w:link w:val="afffd"/>
    <w:rsid w:val="00117D3D"/>
    <w:rPr>
      <w:bCs/>
      <w:sz w:val="16"/>
      <w:vertAlign w:val="superscript"/>
    </w:rPr>
  </w:style>
  <w:style w:type="paragraph" w:styleId="affff">
    <w:name w:val="header"/>
    <w:basedOn w:val="a6"/>
    <w:link w:val="affff0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link w:val="affff"/>
    <w:semiHidden/>
    <w:rsid w:val="000F75A2"/>
    <w:rPr>
      <w:sz w:val="24"/>
      <w:szCs w:val="24"/>
    </w:rPr>
  </w:style>
  <w:style w:type="paragraph" w:customStyle="1" w:styleId="affff1">
    <w:name w:val="_Титул_НЮГК"/>
    <w:basedOn w:val="a6"/>
    <w:rsid w:val="000F75A2"/>
    <w:pPr>
      <w:spacing w:before="200"/>
      <w:jc w:val="center"/>
    </w:pPr>
    <w:rPr>
      <w:sz w:val="28"/>
      <w:szCs w:val="20"/>
    </w:rPr>
  </w:style>
  <w:style w:type="paragraph" w:styleId="affff2">
    <w:name w:val="List Paragraph"/>
    <w:basedOn w:val="a6"/>
    <w:uiPriority w:val="34"/>
    <w:qFormat/>
    <w:locked/>
    <w:rsid w:val="00382AA1"/>
    <w:pPr>
      <w:ind w:left="720"/>
      <w:contextualSpacing/>
    </w:pPr>
  </w:style>
  <w:style w:type="paragraph" w:customStyle="1" w:styleId="affff3">
    <w:name w:val="_Титул_Дата"/>
    <w:basedOn w:val="a6"/>
    <w:rsid w:val="000D2F78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4">
    <w:name w:val="Emphasis"/>
    <w:semiHidden/>
    <w:qFormat/>
    <w:locked/>
    <w:rsid w:val="00F63103"/>
    <w:rPr>
      <w:i/>
      <w:iCs/>
    </w:rPr>
  </w:style>
  <w:style w:type="paragraph" w:styleId="affff5">
    <w:name w:val="Balloon Text"/>
    <w:basedOn w:val="a6"/>
    <w:link w:val="affff6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6">
    <w:name w:val="Текст выноски Знак"/>
    <w:link w:val="affff5"/>
    <w:semiHidden/>
    <w:rsid w:val="0094448C"/>
    <w:rPr>
      <w:rFonts w:ascii="Tahoma" w:hAnsi="Tahoma" w:cs="Tahoma"/>
      <w:sz w:val="16"/>
      <w:szCs w:val="16"/>
    </w:rPr>
  </w:style>
  <w:style w:type="paragraph" w:styleId="affff7">
    <w:name w:val="Normal (Web)"/>
    <w:basedOn w:val="a6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5">
    <w:name w:val="List Bullet"/>
    <w:aliases w:val="UL,Маркированный список 1"/>
    <w:basedOn w:val="a6"/>
    <w:link w:val="affff8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8">
    <w:name w:val="Маркированный список Знак"/>
    <w:aliases w:val="UL Знак,Маркированный список 1 Знак"/>
    <w:link w:val="a5"/>
    <w:locked/>
    <w:rsid w:val="006C62E8"/>
    <w:rPr>
      <w:sz w:val="24"/>
      <w:szCs w:val="24"/>
    </w:rPr>
  </w:style>
  <w:style w:type="paragraph" w:styleId="affff9">
    <w:name w:val="footnote text"/>
    <w:basedOn w:val="a6"/>
    <w:link w:val="affffa"/>
    <w:uiPriority w:val="99"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a">
    <w:name w:val="Текст сноски Знак"/>
    <w:link w:val="affff9"/>
    <w:uiPriority w:val="99"/>
    <w:rsid w:val="006C62E8"/>
    <w:rPr>
      <w:rFonts w:eastAsia="Calibri"/>
      <w:lang w:val="en-US" w:eastAsia="en-US"/>
    </w:rPr>
  </w:style>
  <w:style w:type="character" w:styleId="affffb">
    <w:name w:val="annotation reference"/>
    <w:semiHidden/>
    <w:locked/>
    <w:rsid w:val="00440167"/>
    <w:rPr>
      <w:sz w:val="16"/>
      <w:szCs w:val="16"/>
    </w:rPr>
  </w:style>
  <w:style w:type="paragraph" w:styleId="affffc">
    <w:name w:val="annotation text"/>
    <w:basedOn w:val="a6"/>
    <w:link w:val="affffd"/>
    <w:semiHidden/>
    <w:locked/>
    <w:rsid w:val="00440167"/>
    <w:rPr>
      <w:sz w:val="20"/>
      <w:szCs w:val="20"/>
    </w:rPr>
  </w:style>
  <w:style w:type="character" w:customStyle="1" w:styleId="affffd">
    <w:name w:val="Текст примечания Знак"/>
    <w:basedOn w:val="a7"/>
    <w:link w:val="affffc"/>
    <w:semiHidden/>
    <w:rsid w:val="00440167"/>
  </w:style>
  <w:style w:type="paragraph" w:styleId="affffe">
    <w:name w:val="annotation subject"/>
    <w:basedOn w:val="affffc"/>
    <w:next w:val="affffc"/>
    <w:link w:val="afffff"/>
    <w:uiPriority w:val="99"/>
    <w:semiHidden/>
    <w:locked/>
    <w:rsid w:val="00440167"/>
    <w:rPr>
      <w:b/>
      <w:bCs/>
    </w:rPr>
  </w:style>
  <w:style w:type="character" w:customStyle="1" w:styleId="afffff">
    <w:name w:val="Тема примечания Знак"/>
    <w:link w:val="affffe"/>
    <w:uiPriority w:val="99"/>
    <w:semiHidden/>
    <w:rsid w:val="00440167"/>
    <w:rPr>
      <w:b/>
      <w:bCs/>
    </w:rPr>
  </w:style>
  <w:style w:type="paragraph" w:customStyle="1" w:styleId="afffff0">
    <w:name w:val="Серый список"/>
    <w:basedOn w:val="1"/>
    <w:qFormat/>
    <w:rsid w:val="00780902"/>
    <w:rPr>
      <w:color w:val="A6A6A6"/>
    </w:rPr>
  </w:style>
  <w:style w:type="paragraph" w:customStyle="1" w:styleId="afffff1">
    <w:name w:val="Наименование таблицы"/>
    <w:basedOn w:val="a6"/>
    <w:autoRedefine/>
    <w:qFormat/>
    <w:rsid w:val="00B73F20"/>
    <w:pPr>
      <w:ind w:left="360"/>
    </w:pPr>
    <w:rPr>
      <w:lang w:eastAsia="en-US"/>
    </w:rPr>
  </w:style>
  <w:style w:type="character" w:customStyle="1" w:styleId="htsql1-identifier1">
    <w:name w:val="htsql1-identifier1"/>
    <w:rsid w:val="00C11163"/>
    <w:rPr>
      <w:b/>
      <w:bCs/>
    </w:rPr>
  </w:style>
  <w:style w:type="paragraph" w:styleId="afffff2">
    <w:name w:val="Body Text"/>
    <w:basedOn w:val="a6"/>
    <w:link w:val="afffff3"/>
    <w:semiHidden/>
    <w:locked/>
    <w:rsid w:val="009E4823"/>
    <w:pPr>
      <w:spacing w:after="120"/>
    </w:pPr>
  </w:style>
  <w:style w:type="character" w:customStyle="1" w:styleId="afffff3">
    <w:name w:val="Основной текст Знак"/>
    <w:link w:val="afffff2"/>
    <w:rsid w:val="009E4823"/>
    <w:rPr>
      <w:sz w:val="24"/>
      <w:szCs w:val="24"/>
    </w:rPr>
  </w:style>
  <w:style w:type="character" w:styleId="afffff4">
    <w:name w:val="FollowedHyperlink"/>
    <w:semiHidden/>
    <w:locked/>
    <w:rsid w:val="00492030"/>
    <w:rPr>
      <w:color w:val="800080"/>
      <w:u w:val="single"/>
    </w:rPr>
  </w:style>
  <w:style w:type="character" w:customStyle="1" w:styleId="afffff5">
    <w:name w:val="Наименование рисунка Знак"/>
    <w:link w:val="a"/>
    <w:rsid w:val="004118F4"/>
    <w:rPr>
      <w:rFonts w:ascii="Arial" w:hAnsi="Arial"/>
      <w:sz w:val="24"/>
    </w:rPr>
  </w:style>
  <w:style w:type="paragraph" w:customStyle="1" w:styleId="a">
    <w:name w:val="Наименование рисунка"/>
    <w:basedOn w:val="a6"/>
    <w:next w:val="a6"/>
    <w:link w:val="afffff5"/>
    <w:autoRedefine/>
    <w:qFormat/>
    <w:rsid w:val="004118F4"/>
    <w:pPr>
      <w:keepLines/>
      <w:widowControl/>
      <w:numPr>
        <w:numId w:val="18"/>
      </w:numPr>
      <w:autoSpaceDN/>
      <w:adjustRightInd/>
      <w:spacing w:before="240" w:after="360" w:line="240" w:lineRule="auto"/>
      <w:jc w:val="center"/>
      <w:textAlignment w:val="auto"/>
    </w:pPr>
    <w:rPr>
      <w:rFonts w:ascii="Arial" w:hAnsi="Arial"/>
      <w:szCs w:val="20"/>
    </w:rPr>
  </w:style>
  <w:style w:type="paragraph" w:customStyle="1" w:styleId="afffff6">
    <w:name w:val="Рисунок"/>
    <w:basedOn w:val="a6"/>
    <w:next w:val="a"/>
    <w:autoRedefine/>
    <w:qFormat/>
    <w:rsid w:val="007F1C41"/>
    <w:pPr>
      <w:keepNext/>
      <w:widowControl/>
      <w:autoSpaceDN/>
      <w:adjustRightInd/>
      <w:spacing w:before="60" w:after="120" w:line="240" w:lineRule="auto"/>
      <w:jc w:val="center"/>
      <w:textAlignment w:val="auto"/>
    </w:pPr>
    <w:rPr>
      <w:rFonts w:ascii="Calibri" w:hAnsi="Calibri"/>
      <w:szCs w:val="20"/>
    </w:rPr>
  </w:style>
  <w:style w:type="character" w:customStyle="1" w:styleId="hps">
    <w:name w:val="hps"/>
    <w:basedOn w:val="a7"/>
    <w:rsid w:val="00C6288F"/>
  </w:style>
  <w:style w:type="paragraph" w:customStyle="1" w:styleId="46">
    <w:name w:val="заголовок 4"/>
    <w:basedOn w:val="a6"/>
    <w:next w:val="a6"/>
    <w:rsid w:val="002B1E5E"/>
    <w:pPr>
      <w:keepNext/>
      <w:widowControl/>
      <w:autoSpaceDE w:val="0"/>
      <w:adjustRightInd/>
      <w:spacing w:line="240" w:lineRule="auto"/>
      <w:jc w:val="center"/>
      <w:textAlignment w:val="auto"/>
    </w:pPr>
    <w:rPr>
      <w:b/>
      <w:bCs/>
    </w:rPr>
  </w:style>
  <w:style w:type="paragraph" w:styleId="afffff7">
    <w:name w:val="Plain Text"/>
    <w:basedOn w:val="a6"/>
    <w:link w:val="afffff8"/>
    <w:locked/>
    <w:rsid w:val="002B1E5E"/>
    <w:pPr>
      <w:widowControl/>
      <w:autoSpaceDE w:val="0"/>
      <w:adjustRightInd/>
      <w:spacing w:line="240" w:lineRule="auto"/>
      <w:ind w:firstLine="720"/>
      <w:textAlignment w:val="auto"/>
    </w:pPr>
    <w:rPr>
      <w:rFonts w:ascii="Courier New" w:hAnsi="Courier New"/>
      <w:sz w:val="20"/>
      <w:szCs w:val="20"/>
    </w:rPr>
  </w:style>
  <w:style w:type="character" w:customStyle="1" w:styleId="afffff8">
    <w:name w:val="Текст Знак"/>
    <w:link w:val="afffff7"/>
    <w:rsid w:val="002B1E5E"/>
    <w:rPr>
      <w:rFonts w:ascii="Courier New" w:hAnsi="Courier New" w:cs="Courier New"/>
    </w:rPr>
  </w:style>
  <w:style w:type="character" w:customStyle="1" w:styleId="1Char">
    <w:name w:val="_Маркированный список уровня 1 Char"/>
    <w:link w:val="1"/>
    <w:rsid w:val="00AA6CE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14">
    <w:name w:val="a0"/>
    <w:pPr>
      <w:numPr>
        <w:numId w:val="7"/>
      </w:numPr>
    </w:pPr>
  </w:style>
  <w:style w:type="numbering" w:customStyle="1" w:styleId="aa">
    <w:name w:val="a1"/>
    <w:pPr>
      <w:numPr>
        <w:numId w:val="8"/>
      </w:numPr>
    </w:pPr>
  </w:style>
  <w:style w:type="numbering" w:customStyle="1" w:styleId="ab">
    <w:name w:val="a2"/>
    <w:pPr>
      <w:numPr>
        <w:numId w:val="9"/>
      </w:numPr>
    </w:pPr>
  </w:style>
  <w:style w:type="numbering" w:customStyle="1" w:styleId="ad">
    <w:name w:val="10"/>
    <w:pPr>
      <w:numPr>
        <w:numId w:val="12"/>
      </w:numPr>
    </w:pPr>
  </w:style>
  <w:style w:type="numbering" w:customStyle="1" w:styleId="12">
    <w:name w:val="a3"/>
    <w:pPr>
      <w:numPr>
        <w:numId w:val="6"/>
      </w:numPr>
    </w:pPr>
  </w:style>
  <w:style w:type="numbering" w:customStyle="1" w:styleId="ac">
    <w:name w:val="50"/>
    <w:pPr>
      <w:numPr>
        <w:numId w:val="11"/>
      </w:numPr>
    </w:pPr>
  </w:style>
  <w:style w:type="numbering" w:customStyle="1" w:styleId="af">
    <w:name w:val="1ai"/>
    <w:pPr>
      <w:numPr>
        <w:numId w:val="2"/>
      </w:numPr>
    </w:pPr>
  </w:style>
  <w:style w:type="numbering" w:customStyle="1" w:styleId="ae">
    <w:name w:val="a4"/>
    <w:pPr>
      <w:numPr>
        <w:numId w:val="10"/>
      </w:numPr>
    </w:pPr>
  </w:style>
  <w:style w:type="numbering" w:customStyle="1" w:styleId="af0">
    <w:name w:val="11111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ev.gosuslugi.ru/portal/api/files/get/6405" TargetMode="External"/><Relationship Id="rId13" Type="http://schemas.openxmlformats.org/officeDocument/2006/relationships/hyperlink" Target="http://188.254.16.92:7777/gateway/services/SID0001019/wsdl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2%D0%B5%D0%B1-%D1%81%D0%B5%D1%80%D0%B2%D0%B8%D1%81" TargetMode="External"/><Relationship Id="rId12" Type="http://schemas.openxmlformats.org/officeDocument/2006/relationships/hyperlink" Target="http://smev-mvf.test.gosuslugi.ru/gateway/services/SID0001019?wsd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8.254.16.92:7777/gateway/services/SID0001019?wsd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31</TotalTime>
  <Pages>50</Pages>
  <Words>13712</Words>
  <Characters>78165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Hewlett-Packard Company</Company>
  <LinksUpToDate>false</LinksUpToDate>
  <CharactersWithSpaces>91694</CharactersWithSpaces>
  <SharedDoc>false</SharedDoc>
  <HLinks>
    <vt:vector size="186" baseType="variant">
      <vt:variant>
        <vt:i4>524384</vt:i4>
      </vt:variant>
      <vt:variant>
        <vt:i4>171</vt:i4>
      </vt:variant>
      <vt:variant>
        <vt:i4>0</vt:i4>
      </vt:variant>
      <vt:variant>
        <vt:i4>5</vt:i4>
      </vt:variant>
      <vt:variant>
        <vt:lpwstr>http://188.254.16.92:7777/gateway/services/SID0001019/1.00/wsdl/IEP_SMEV_SYS_1/badff229-3a71-4bfe-9892-729000899b88</vt:lpwstr>
      </vt:variant>
      <vt:variant>
        <vt:lpwstr/>
      </vt:variant>
      <vt:variant>
        <vt:i4>786486</vt:i4>
      </vt:variant>
      <vt:variant>
        <vt:i4>168</vt:i4>
      </vt:variant>
      <vt:variant>
        <vt:i4>0</vt:i4>
      </vt:variant>
      <vt:variant>
        <vt:i4>5</vt:i4>
      </vt:variant>
      <vt:variant>
        <vt:lpwstr>http://188.254.16.92:7777/gateway/services/SID0001019/1.00/wsdl/IEP_SMEV_SYS_1/82c67b6d-dab3-40b6-be53-32d6d3fa430e</vt:lpwstr>
      </vt:variant>
      <vt:variant>
        <vt:lpwstr/>
      </vt:variant>
      <vt:variant>
        <vt:i4>786488</vt:i4>
      </vt:variant>
      <vt:variant>
        <vt:i4>165</vt:i4>
      </vt:variant>
      <vt:variant>
        <vt:i4>0</vt:i4>
      </vt:variant>
      <vt:variant>
        <vt:i4>5</vt:i4>
      </vt:variant>
      <vt:variant>
        <vt:lpwstr>http://188.254.16.92:7777/gateway/services/SID0001019/1.00/wsdl/IEP_SMEV_SYS_1/5e20319f-da04-4db1-a28e-104323024f3e</vt:lpwstr>
      </vt:variant>
      <vt:variant>
        <vt:lpwstr/>
      </vt:variant>
      <vt:variant>
        <vt:i4>262252</vt:i4>
      </vt:variant>
      <vt:variant>
        <vt:i4>162</vt:i4>
      </vt:variant>
      <vt:variant>
        <vt:i4>0</vt:i4>
      </vt:variant>
      <vt:variant>
        <vt:i4>5</vt:i4>
      </vt:variant>
      <vt:variant>
        <vt:lpwstr>http://188.254.16.92:7777/gateway/services/SID0001019/1.00/wsdl/IEP_SMEV_SYS_1/7a8a19ac-b461-495e-8d55-88f62f6e7869</vt:lpwstr>
      </vt:variant>
      <vt:variant>
        <vt:lpwstr/>
      </vt:variant>
      <vt:variant>
        <vt:i4>7864445</vt:i4>
      </vt:variant>
      <vt:variant>
        <vt:i4>159</vt:i4>
      </vt:variant>
      <vt:variant>
        <vt:i4>0</vt:i4>
      </vt:variant>
      <vt:variant>
        <vt:i4>5</vt:i4>
      </vt:variant>
      <vt:variant>
        <vt:lpwstr>http://188.254.16.92:7777/gateway/services/SID0001019/wsdl</vt:lpwstr>
      </vt:variant>
      <vt:variant>
        <vt:lpwstr/>
      </vt:variant>
      <vt:variant>
        <vt:i4>6094898</vt:i4>
      </vt:variant>
      <vt:variant>
        <vt:i4>156</vt:i4>
      </vt:variant>
      <vt:variant>
        <vt:i4>0</vt:i4>
      </vt:variant>
      <vt:variant>
        <vt:i4>5</vt:i4>
      </vt:variant>
      <vt:variant>
        <vt:lpwstr>mailto:vmaksimov@at-consulting.ru</vt:lpwstr>
      </vt:variant>
      <vt:variant>
        <vt:lpwstr/>
      </vt:variant>
      <vt:variant>
        <vt:i4>2228263</vt:i4>
      </vt:variant>
      <vt:variant>
        <vt:i4>144</vt:i4>
      </vt:variant>
      <vt:variant>
        <vt:i4>0</vt:i4>
      </vt:variant>
      <vt:variant>
        <vt:i4>5</vt:i4>
      </vt:variant>
      <vt:variant>
        <vt:lpwstr>http://smev.gosuslugi.ru/portal/api/files/get/6405</vt:lpwstr>
      </vt:variant>
      <vt:variant>
        <vt:lpwstr/>
      </vt:variant>
      <vt:variant>
        <vt:i4>393218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_Toc341786629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_Toc341786628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_Toc341786584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_Toc341786583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_Toc341786582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_Toc341786581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_Toc341786580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_Toc341786579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_Toc341786578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_Toc341786542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_Toc341786541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_Toc341786540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_Toc341786539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_Toc341786538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_Toc341786537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_Toc341786536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_Toc341786535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_Toc341786534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_Toc341786533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_Toc341786532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_Toc341786531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_Toc341786530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_Toc341786529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JackVlg</cp:lastModifiedBy>
  <cp:revision>14</cp:revision>
  <cp:lastPrinted>2011-06-27T13:26:00Z</cp:lastPrinted>
  <dcterms:created xsi:type="dcterms:W3CDTF">2013-02-15T10:51:00Z</dcterms:created>
  <dcterms:modified xsi:type="dcterms:W3CDTF">2014-12-01T09:26:00Z</dcterms:modified>
</cp:coreProperties>
</file>