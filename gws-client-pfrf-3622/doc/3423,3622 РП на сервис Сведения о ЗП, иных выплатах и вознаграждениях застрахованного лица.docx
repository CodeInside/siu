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ECF" w:rsidRDefault="00E94ECF" w:rsidP="005968F1">
      <w:pPr>
        <w:pStyle w:val="aa"/>
        <w:rPr>
          <w:b/>
          <w:color w:val="auto"/>
          <w:sz w:val="28"/>
          <w:szCs w:val="28"/>
          <w:lang w:val="ru-RU" w:eastAsia="ru-RU"/>
        </w:rPr>
      </w:pPr>
    </w:p>
    <w:p w:rsidR="00E94ECF" w:rsidRDefault="00E94ECF" w:rsidP="005968F1">
      <w:pPr>
        <w:pStyle w:val="aa"/>
        <w:rPr>
          <w:b/>
          <w:color w:val="auto"/>
          <w:sz w:val="28"/>
          <w:szCs w:val="28"/>
          <w:lang w:val="en-US" w:eastAsia="ru-RU"/>
        </w:rPr>
      </w:pPr>
    </w:p>
    <w:p w:rsidR="00151478" w:rsidRDefault="00151478" w:rsidP="005968F1">
      <w:pPr>
        <w:pStyle w:val="aa"/>
        <w:rPr>
          <w:b/>
          <w:color w:val="auto"/>
          <w:sz w:val="28"/>
          <w:szCs w:val="28"/>
          <w:lang w:val="en-US" w:eastAsia="ru-RU"/>
        </w:rPr>
      </w:pPr>
    </w:p>
    <w:p w:rsidR="00E94ECF" w:rsidRDefault="00E94ECF" w:rsidP="005968F1">
      <w:pPr>
        <w:pStyle w:val="aa"/>
        <w:rPr>
          <w:b/>
          <w:color w:val="auto"/>
          <w:sz w:val="28"/>
          <w:szCs w:val="28"/>
          <w:lang w:val="ru-RU" w:eastAsia="ru-RU"/>
        </w:rPr>
      </w:pPr>
    </w:p>
    <w:p w:rsidR="00E94ECF" w:rsidRDefault="00E94ECF" w:rsidP="005968F1">
      <w:pPr>
        <w:pStyle w:val="aa"/>
        <w:rPr>
          <w:b/>
          <w:color w:val="auto"/>
          <w:sz w:val="28"/>
          <w:szCs w:val="28"/>
          <w:lang w:val="ru-RU" w:eastAsia="ru-RU"/>
        </w:rPr>
      </w:pPr>
    </w:p>
    <w:p w:rsidR="00E94ECF" w:rsidRDefault="00E94ECF" w:rsidP="005968F1">
      <w:pPr>
        <w:pStyle w:val="aa"/>
        <w:rPr>
          <w:b/>
          <w:color w:val="auto"/>
          <w:sz w:val="28"/>
          <w:szCs w:val="28"/>
          <w:lang w:val="ru-RU" w:eastAsia="ru-RU"/>
        </w:rPr>
      </w:pPr>
    </w:p>
    <w:p w:rsidR="00E94ECF" w:rsidRDefault="00E94ECF" w:rsidP="005968F1">
      <w:pPr>
        <w:pStyle w:val="aa"/>
        <w:rPr>
          <w:b/>
          <w:color w:val="auto"/>
          <w:sz w:val="28"/>
          <w:szCs w:val="28"/>
          <w:lang w:val="ru-RU" w:eastAsia="ru-RU"/>
        </w:rPr>
      </w:pPr>
    </w:p>
    <w:p w:rsidR="0094448C" w:rsidRPr="00C43B34" w:rsidRDefault="00C43B34" w:rsidP="005968F1">
      <w:pPr>
        <w:pStyle w:val="aa"/>
        <w:rPr>
          <w:b/>
          <w:color w:val="auto"/>
          <w:sz w:val="28"/>
          <w:szCs w:val="28"/>
          <w:lang w:val="ru-RU" w:eastAsia="ru-RU"/>
        </w:rPr>
      </w:pPr>
      <w:r w:rsidRPr="00C43B34">
        <w:rPr>
          <w:b/>
          <w:color w:val="auto"/>
          <w:sz w:val="28"/>
          <w:szCs w:val="28"/>
          <w:lang w:val="ru-RU" w:eastAsia="ru-RU"/>
        </w:rPr>
        <w:t>Пенсионный фонд Российской Федерации</w:t>
      </w:r>
    </w:p>
    <w:p w:rsidR="0094448C" w:rsidRPr="00C43B34" w:rsidRDefault="0094448C" w:rsidP="001F63CD">
      <w:pPr>
        <w:pStyle w:val="aa"/>
        <w:jc w:val="both"/>
        <w:rPr>
          <w:sz w:val="28"/>
          <w:szCs w:val="28"/>
        </w:rPr>
      </w:pPr>
    </w:p>
    <w:p w:rsidR="00F532CA" w:rsidRPr="00B75C11" w:rsidRDefault="00F532CA" w:rsidP="005968F1">
      <w:pPr>
        <w:pStyle w:val="aff5"/>
        <w:rPr>
          <w:sz w:val="32"/>
          <w:szCs w:val="32"/>
          <w:lang w:val="ru-RU"/>
        </w:rPr>
      </w:pPr>
    </w:p>
    <w:p w:rsidR="00151478" w:rsidRPr="00B75C11" w:rsidRDefault="00151478" w:rsidP="005968F1">
      <w:pPr>
        <w:pStyle w:val="aff5"/>
        <w:rPr>
          <w:sz w:val="32"/>
          <w:szCs w:val="32"/>
          <w:lang w:val="ru-RU"/>
        </w:rPr>
      </w:pPr>
    </w:p>
    <w:p w:rsidR="00151478" w:rsidRPr="00B75C11" w:rsidRDefault="00151478" w:rsidP="005968F1">
      <w:pPr>
        <w:pStyle w:val="aff5"/>
        <w:rPr>
          <w:sz w:val="32"/>
          <w:szCs w:val="32"/>
          <w:lang w:val="ru-RU"/>
        </w:rPr>
      </w:pPr>
    </w:p>
    <w:p w:rsidR="00151478" w:rsidRPr="00B75C11" w:rsidRDefault="00151478" w:rsidP="005968F1">
      <w:pPr>
        <w:pStyle w:val="aff5"/>
        <w:rPr>
          <w:sz w:val="32"/>
          <w:szCs w:val="32"/>
          <w:lang w:val="ru-RU"/>
        </w:rPr>
      </w:pPr>
    </w:p>
    <w:p w:rsidR="00E94ECF" w:rsidRPr="00E94ECF" w:rsidRDefault="00E94ECF" w:rsidP="005968F1">
      <w:pPr>
        <w:pStyle w:val="aff5"/>
        <w:rPr>
          <w:sz w:val="32"/>
          <w:szCs w:val="32"/>
          <w:lang w:val="ru-RU"/>
        </w:rPr>
      </w:pPr>
    </w:p>
    <w:p w:rsidR="00F532CA" w:rsidRPr="00C43B34" w:rsidRDefault="007405FF" w:rsidP="00F532CA">
      <w:pPr>
        <w:pStyle w:val="aff1"/>
        <w:spacing w:before="0"/>
        <w:rPr>
          <w:szCs w:val="32"/>
        </w:rPr>
      </w:pPr>
      <w:r w:rsidRPr="00C43B34">
        <w:rPr>
          <w:szCs w:val="32"/>
        </w:rPr>
        <w:t>Руководство пользователя</w:t>
      </w:r>
      <w:r w:rsidR="00F532CA" w:rsidRPr="00C43B34">
        <w:rPr>
          <w:szCs w:val="32"/>
        </w:rPr>
        <w:t xml:space="preserve"> </w:t>
      </w:r>
    </w:p>
    <w:p w:rsidR="00461F1E" w:rsidRPr="00C43B34" w:rsidRDefault="00F532CA" w:rsidP="00F532CA">
      <w:pPr>
        <w:pStyle w:val="aff1"/>
        <w:spacing w:before="0"/>
        <w:rPr>
          <w:szCs w:val="32"/>
        </w:rPr>
      </w:pPr>
      <w:r w:rsidRPr="00C43B34">
        <w:rPr>
          <w:szCs w:val="32"/>
        </w:rPr>
        <w:t>электронного сервиса смэв</w:t>
      </w:r>
    </w:p>
    <w:p w:rsidR="00A44E7B" w:rsidRPr="00C43B34" w:rsidRDefault="00A44E7B" w:rsidP="00A44E7B">
      <w:pPr>
        <w:pStyle w:val="affff0"/>
        <w:ind w:left="284" w:firstLine="567"/>
        <w:jc w:val="left"/>
        <w:rPr>
          <w:sz w:val="24"/>
          <w:szCs w:val="24"/>
        </w:rPr>
      </w:pPr>
    </w:p>
    <w:p w:rsidR="00F30833" w:rsidRPr="00151478" w:rsidRDefault="00C43B34" w:rsidP="00541FFA">
      <w:pPr>
        <w:pStyle w:val="aff5"/>
        <w:rPr>
          <w:i/>
          <w:color w:val="auto"/>
          <w:lang w:val="ru-RU"/>
        </w:rPr>
      </w:pPr>
      <w:r w:rsidRPr="00151478">
        <w:rPr>
          <w:i/>
          <w:color w:val="auto"/>
          <w:lang w:val="ru-RU"/>
        </w:rPr>
        <w:t xml:space="preserve">Сервис получения </w:t>
      </w:r>
      <w:r w:rsidR="00151478" w:rsidRPr="00151478">
        <w:rPr>
          <w:i/>
          <w:color w:val="auto"/>
          <w:lang w:val="ru-RU"/>
        </w:rPr>
        <w:t xml:space="preserve">сведений </w:t>
      </w:r>
      <w:r w:rsidR="007C4AA2" w:rsidRPr="00151478">
        <w:rPr>
          <w:i/>
          <w:color w:val="auto"/>
          <w:lang w:val="ru-RU"/>
        </w:rPr>
        <w:t>о заработной плате, иных выплатах и вознаграждениях</w:t>
      </w:r>
      <w:r w:rsidR="007C4AA2" w:rsidRPr="00151478">
        <w:rPr>
          <w:i/>
          <w:sz w:val="20"/>
          <w:szCs w:val="20"/>
        </w:rPr>
        <w:t xml:space="preserve"> </w:t>
      </w:r>
      <w:r w:rsidRPr="00151478">
        <w:rPr>
          <w:i/>
          <w:color w:val="auto"/>
          <w:lang w:val="ru-RU"/>
        </w:rPr>
        <w:t xml:space="preserve">застрахованного лица </w:t>
      </w:r>
    </w:p>
    <w:p w:rsidR="003D181E" w:rsidRPr="00C43B34" w:rsidRDefault="003D181E" w:rsidP="00F532CA">
      <w:pPr>
        <w:pStyle w:val="aff5"/>
        <w:rPr>
          <w:color w:val="auto"/>
        </w:rPr>
      </w:pPr>
    </w:p>
    <w:p w:rsidR="00A44E7B" w:rsidRPr="00C43B34" w:rsidRDefault="00A44E7B" w:rsidP="00A44E7B">
      <w:pPr>
        <w:pStyle w:val="affff0"/>
        <w:ind w:left="284" w:firstLine="567"/>
        <w:jc w:val="left"/>
        <w:rPr>
          <w:sz w:val="24"/>
          <w:szCs w:val="24"/>
        </w:rPr>
      </w:pPr>
    </w:p>
    <w:p w:rsidR="00A44E7B" w:rsidRPr="00C43B34" w:rsidRDefault="00A44E7B" w:rsidP="00A44E7B">
      <w:pPr>
        <w:pStyle w:val="affff0"/>
        <w:ind w:left="284" w:firstLine="567"/>
        <w:jc w:val="left"/>
        <w:rPr>
          <w:sz w:val="24"/>
          <w:szCs w:val="24"/>
        </w:rPr>
      </w:pPr>
    </w:p>
    <w:p w:rsidR="00A44E7B" w:rsidRPr="00C43B34" w:rsidRDefault="00A44E7B" w:rsidP="00A44E7B">
      <w:pPr>
        <w:pStyle w:val="affff0"/>
        <w:ind w:left="284" w:firstLine="567"/>
        <w:jc w:val="left"/>
        <w:rPr>
          <w:sz w:val="24"/>
          <w:szCs w:val="24"/>
        </w:rPr>
      </w:pPr>
    </w:p>
    <w:p w:rsidR="00A44E7B" w:rsidRPr="00C43B34" w:rsidRDefault="00A44E7B" w:rsidP="00A44E7B">
      <w:pPr>
        <w:pStyle w:val="affff0"/>
        <w:ind w:left="284" w:firstLine="567"/>
        <w:jc w:val="left"/>
        <w:rPr>
          <w:sz w:val="24"/>
          <w:szCs w:val="24"/>
        </w:rPr>
      </w:pPr>
    </w:p>
    <w:p w:rsidR="00A44E7B" w:rsidRPr="00C43B34" w:rsidRDefault="00A44E7B" w:rsidP="00A44E7B">
      <w:pPr>
        <w:pStyle w:val="affff0"/>
        <w:ind w:left="284" w:firstLine="567"/>
        <w:jc w:val="left"/>
        <w:rPr>
          <w:sz w:val="24"/>
          <w:szCs w:val="24"/>
        </w:rPr>
      </w:pPr>
    </w:p>
    <w:p w:rsidR="00F532CA" w:rsidRPr="00C43B34" w:rsidRDefault="00F532CA" w:rsidP="003D181E">
      <w:pPr>
        <w:pStyle w:val="affff0"/>
        <w:jc w:val="left"/>
        <w:rPr>
          <w:sz w:val="24"/>
          <w:szCs w:val="24"/>
        </w:rPr>
      </w:pPr>
    </w:p>
    <w:p w:rsidR="00A44E7B" w:rsidRPr="00C43B34" w:rsidRDefault="00A44E7B" w:rsidP="005968F1">
      <w:pPr>
        <w:pStyle w:val="affff1"/>
      </w:pPr>
      <w:r w:rsidRPr="00C43B34">
        <w:t xml:space="preserve">Дата: </w:t>
      </w:r>
      <w:r w:rsidR="00151478">
        <w:t>2</w:t>
      </w:r>
      <w:r w:rsidR="00C332E0">
        <w:rPr>
          <w:lang w:val="en-US"/>
        </w:rPr>
        <w:t>7</w:t>
      </w:r>
      <w:r w:rsidR="00583FE6">
        <w:t>.0</w:t>
      </w:r>
      <w:r w:rsidR="00151478">
        <w:t>1.2014</w:t>
      </w:r>
    </w:p>
    <w:p w:rsidR="00D461C7" w:rsidRPr="00151478" w:rsidRDefault="0094448C" w:rsidP="005968F1">
      <w:pPr>
        <w:pStyle w:val="affff1"/>
      </w:pPr>
      <w:r w:rsidRPr="00C43B34">
        <w:t>Версия</w:t>
      </w:r>
      <w:r w:rsidR="00A44E7B" w:rsidRPr="00C43B34">
        <w:t xml:space="preserve">: </w:t>
      </w:r>
      <w:r w:rsidR="00583FE6">
        <w:t>0</w:t>
      </w:r>
      <w:r w:rsidR="00151478">
        <w:t>8</w:t>
      </w:r>
    </w:p>
    <w:p w:rsidR="00A44E7B" w:rsidRPr="00C43B34" w:rsidRDefault="00EF7C80" w:rsidP="001003D6">
      <w:pPr>
        <w:pStyle w:val="affff1"/>
        <w:tabs>
          <w:tab w:val="left" w:pos="6375"/>
        </w:tabs>
      </w:pPr>
      <w:r w:rsidRPr="00C43B34">
        <w:t>Листов</w:t>
      </w:r>
      <w:r w:rsidR="00BD7438" w:rsidRPr="00C43B34">
        <w:t xml:space="preserve">: </w:t>
      </w:r>
      <w:r w:rsidR="00820F21">
        <w:rPr>
          <w:lang w:val="en-US"/>
        </w:rPr>
        <w:t>52</w:t>
      </w:r>
      <w:r w:rsidR="001003D6">
        <w:tab/>
      </w:r>
    </w:p>
    <w:p w:rsidR="00A44E7B" w:rsidRPr="00C43B34" w:rsidRDefault="00A44E7B" w:rsidP="003D181E">
      <w:pPr>
        <w:pStyle w:val="af7"/>
        <w:ind w:firstLine="0"/>
      </w:pPr>
    </w:p>
    <w:p w:rsidR="007365A8" w:rsidRPr="00E37F09" w:rsidRDefault="00442D39" w:rsidP="00FC073F">
      <w:pPr>
        <w:pStyle w:val="af0"/>
        <w:rPr>
          <w:rFonts w:ascii="Times New Roman" w:hAnsi="Times New Roman"/>
        </w:rPr>
      </w:pPr>
      <w:r w:rsidRPr="00C43B34">
        <w:rPr>
          <w:rFonts w:ascii="Times New Roman" w:hAnsi="Times New Roman"/>
          <w:sz w:val="24"/>
          <w:szCs w:val="24"/>
        </w:rPr>
        <w:br w:type="page"/>
      </w:r>
      <w:r w:rsidR="007365A8" w:rsidRPr="00E37F09">
        <w:rPr>
          <w:rFonts w:ascii="Times New Roman" w:hAnsi="Times New Roman"/>
        </w:rPr>
        <w:lastRenderedPageBreak/>
        <w:t>СОДЕРЖАНИЕ</w:t>
      </w:r>
    </w:p>
    <w:bookmarkStart w:id="0" w:name="_GoBack"/>
    <w:bookmarkEnd w:id="0"/>
    <w:p w:rsidR="00C332E0" w:rsidRDefault="00A652F1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C43B34">
        <w:fldChar w:fldCharType="begin"/>
      </w:r>
      <w:r w:rsidR="007365A8" w:rsidRPr="00C43B34">
        <w:instrText xml:space="preserve"> TOC \o "1-4" \h \z \u </w:instrText>
      </w:r>
      <w:r w:rsidRPr="00C43B34">
        <w:fldChar w:fldCharType="separate"/>
      </w:r>
      <w:hyperlink w:anchor="_Toc378598271" w:history="1">
        <w:r w:rsidR="00C332E0" w:rsidRPr="007F7725">
          <w:rPr>
            <w:rStyle w:val="aff7"/>
          </w:rPr>
          <w:t>1</w:t>
        </w:r>
        <w:r w:rsidR="00C332E0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C332E0" w:rsidRPr="007F7725">
          <w:rPr>
            <w:rStyle w:val="aff7"/>
          </w:rPr>
          <w:t>Общие сведения</w:t>
        </w:r>
        <w:r w:rsidR="00C332E0">
          <w:rPr>
            <w:webHidden/>
          </w:rPr>
          <w:tab/>
        </w:r>
        <w:r w:rsidR="00C332E0">
          <w:rPr>
            <w:webHidden/>
          </w:rPr>
          <w:fldChar w:fldCharType="begin"/>
        </w:r>
        <w:r w:rsidR="00C332E0">
          <w:rPr>
            <w:webHidden/>
          </w:rPr>
          <w:instrText xml:space="preserve"> PAGEREF _Toc378598271 \h </w:instrText>
        </w:r>
        <w:r w:rsidR="00C332E0">
          <w:rPr>
            <w:webHidden/>
          </w:rPr>
        </w:r>
        <w:r w:rsidR="00C332E0">
          <w:rPr>
            <w:webHidden/>
          </w:rPr>
          <w:fldChar w:fldCharType="separate"/>
        </w:r>
        <w:r w:rsidR="00C332E0">
          <w:rPr>
            <w:webHidden/>
          </w:rPr>
          <w:t>3</w:t>
        </w:r>
        <w:r w:rsidR="00C332E0">
          <w:rPr>
            <w:webHidden/>
          </w:rPr>
          <w:fldChar w:fldCharType="end"/>
        </w:r>
      </w:hyperlink>
    </w:p>
    <w:p w:rsidR="00C332E0" w:rsidRDefault="00C332E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72" w:history="1">
        <w:r w:rsidRPr="007F7725">
          <w:rPr>
            <w:rStyle w:val="aff7"/>
            <w:noProof/>
          </w:rPr>
          <w:t>1.1 Руководящие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73" w:history="1">
        <w:r w:rsidRPr="007F7725">
          <w:rPr>
            <w:rStyle w:val="aff7"/>
            <w:noProof/>
          </w:rPr>
          <w:t>1.2 Описание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74" w:history="1">
        <w:r w:rsidRPr="007F7725">
          <w:rPr>
            <w:rStyle w:val="aff7"/>
            <w:noProof/>
          </w:rPr>
          <w:t>1.3 Операции (методы)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75" w:history="1">
        <w:r w:rsidRPr="007F7725">
          <w:rPr>
            <w:rStyle w:val="aff7"/>
            <w:noProof/>
          </w:rPr>
          <w:t>1.4 Сценарии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76" w:history="1">
        <w:r w:rsidRPr="007F7725">
          <w:rPr>
            <w:rStyle w:val="aff7"/>
            <w:noProof/>
          </w:rPr>
          <w:t>1.5 Схема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77" w:history="1">
        <w:r w:rsidRPr="007F7725">
          <w:rPr>
            <w:rStyle w:val="aff7"/>
            <w:noProof/>
          </w:rPr>
          <w:t>1.6 Связи с другими электронными сервисами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8598278" w:history="1">
        <w:r w:rsidRPr="007F7725">
          <w:rPr>
            <w:rStyle w:val="aff7"/>
          </w:rPr>
          <w:t>2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7F7725">
          <w:rPr>
            <w:rStyle w:val="aff7"/>
          </w:rPr>
          <w:t>Руководство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_Toc378598278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332E0" w:rsidRDefault="00C332E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79" w:history="1">
        <w:r w:rsidRPr="007F7725">
          <w:rPr>
            <w:rStyle w:val="aff7"/>
            <w:noProof/>
          </w:rPr>
          <w:t>2.1 Операция «Запрос сведений о заработной плате, иных выплатах и вознаграждениях ЗЛ»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80" w:history="1">
        <w:r w:rsidRPr="007F7725">
          <w:rPr>
            <w:rStyle w:val="aff7"/>
            <w:noProof/>
          </w:rPr>
          <w:t>2.1.1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81" w:history="1">
        <w:r w:rsidRPr="007F7725">
          <w:rPr>
            <w:rStyle w:val="aff7"/>
            <w:noProof/>
          </w:rPr>
          <w:t>2.1.2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82" w:history="1">
        <w:r w:rsidRPr="007F7725">
          <w:rPr>
            <w:rStyle w:val="aff7"/>
            <w:noProof/>
          </w:rPr>
          <w:t>2.1.3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83" w:history="1">
        <w:r w:rsidRPr="007F7725">
          <w:rPr>
            <w:rStyle w:val="aff7"/>
            <w:noProof/>
          </w:rPr>
          <w:t>2.1.4 Коды возвратов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84" w:history="1">
        <w:r w:rsidRPr="007F7725">
          <w:rPr>
            <w:rStyle w:val="aff7"/>
            <w:noProof/>
          </w:rPr>
          <w:t>2.1.5 Коды статусов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85" w:history="1">
        <w:r w:rsidRPr="007F7725">
          <w:rPr>
            <w:rStyle w:val="aff7"/>
            <w:noProof/>
          </w:rPr>
          <w:t>2.1.6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8598286" w:history="1">
        <w:r w:rsidRPr="007F7725">
          <w:rPr>
            <w:rStyle w:val="aff7"/>
          </w:rPr>
          <w:t>3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7F7725">
          <w:rPr>
            <w:rStyle w:val="aff7"/>
          </w:rPr>
          <w:t>Методика испытаний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_Toc378598286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C332E0" w:rsidRDefault="00C332E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87" w:history="1">
        <w:r w:rsidRPr="007F7725">
          <w:rPr>
            <w:rStyle w:val="aff7"/>
            <w:noProof/>
          </w:rPr>
          <w:t>3.1 Общие условия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88" w:history="1">
        <w:r w:rsidRPr="007F7725">
          <w:rPr>
            <w:rStyle w:val="aff7"/>
            <w:noProof/>
          </w:rPr>
          <w:t>3.2 Параметры испытаний на тестовой среде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89" w:history="1">
        <w:r w:rsidRPr="007F7725">
          <w:rPr>
            <w:rStyle w:val="aff7"/>
            <w:noProof/>
          </w:rPr>
          <w:t>3.3 Параметры испытаний на продуктивной среде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90" w:history="1">
        <w:r w:rsidRPr="007F7725">
          <w:rPr>
            <w:rStyle w:val="aff7"/>
            <w:noProof/>
          </w:rPr>
          <w:t>3.4 Особые условия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8598291" w:history="1">
        <w:r w:rsidRPr="007F7725">
          <w:rPr>
            <w:rStyle w:val="aff7"/>
          </w:rPr>
          <w:t>4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7F7725">
          <w:rPr>
            <w:rStyle w:val="aff7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_Toc378598291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C332E0" w:rsidRDefault="00C332E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92" w:history="1">
        <w:r w:rsidRPr="007F7725">
          <w:rPr>
            <w:rStyle w:val="aff7"/>
            <w:noProof/>
          </w:rPr>
          <w:t>4.1 Описание сервиса (WSDL)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93" w:history="1">
        <w:r w:rsidRPr="007F7725">
          <w:rPr>
            <w:rStyle w:val="aff7"/>
            <w:noProof/>
          </w:rPr>
          <w:t>4.2 Описание общих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94" w:history="1">
        <w:r w:rsidRPr="007F7725">
          <w:rPr>
            <w:rStyle w:val="aff7"/>
            <w:noProof/>
          </w:rPr>
          <w:t>4.3 Описания справочников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95" w:history="1">
        <w:r w:rsidRPr="007F7725">
          <w:rPr>
            <w:rStyle w:val="aff7"/>
            <w:noProof/>
          </w:rPr>
          <w:t>4.4 Иные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96" w:history="1">
        <w:r w:rsidRPr="007F7725">
          <w:rPr>
            <w:rStyle w:val="aff7"/>
            <w:noProof/>
          </w:rPr>
          <w:t xml:space="preserve">4.4.1 XSD-схемы </w:t>
        </w:r>
        <w:r w:rsidRPr="007F7725">
          <w:rPr>
            <w:rStyle w:val="aff7"/>
            <w:noProof/>
            <w:lang w:val="en-US"/>
          </w:rPr>
          <w:t>xml</w:t>
        </w:r>
        <w:r w:rsidRPr="007F7725">
          <w:rPr>
            <w:rStyle w:val="aff7"/>
            <w:noProof/>
          </w:rPr>
          <w:t xml:space="preserve">-строки, передаваемой в параметре </w:t>
        </w:r>
        <w:r w:rsidRPr="007F7725">
          <w:rPr>
            <w:rStyle w:val="aff7"/>
            <w:noProof/>
            <w:lang w:val="en-US"/>
          </w:rPr>
          <w:t>pfr</w:t>
        </w:r>
        <w:r w:rsidRPr="007F7725">
          <w:rPr>
            <w:rStyle w:val="aff7"/>
            <w:noProof/>
          </w:rPr>
          <w:t>:</w:t>
        </w:r>
        <w:r w:rsidRPr="007F7725">
          <w:rPr>
            <w:rStyle w:val="aff7"/>
            <w:noProof/>
            <w:lang w:val="en-US"/>
          </w:rPr>
          <w:t>FilePFR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97" w:history="1">
        <w:r w:rsidRPr="007F7725">
          <w:rPr>
            <w:rStyle w:val="aff7"/>
            <w:noProof/>
          </w:rPr>
          <w:t xml:space="preserve">4.4.2 Примеры </w:t>
        </w:r>
        <w:r w:rsidRPr="007F7725">
          <w:rPr>
            <w:rStyle w:val="aff7"/>
            <w:noProof/>
            <w:lang w:val="en-US"/>
          </w:rPr>
          <w:t>xml</w:t>
        </w:r>
        <w:r w:rsidRPr="007F7725">
          <w:rPr>
            <w:rStyle w:val="aff7"/>
            <w:noProof/>
          </w:rPr>
          <w:t xml:space="preserve">-строки, передаваемой в параметре </w:t>
        </w:r>
        <w:r w:rsidRPr="007F7725">
          <w:rPr>
            <w:rStyle w:val="aff7"/>
            <w:noProof/>
            <w:lang w:val="en-US"/>
          </w:rPr>
          <w:t>pfr</w:t>
        </w:r>
        <w:r w:rsidRPr="007F7725">
          <w:rPr>
            <w:rStyle w:val="aff7"/>
            <w:noProof/>
          </w:rPr>
          <w:t>:</w:t>
        </w:r>
        <w:r w:rsidRPr="007F7725">
          <w:rPr>
            <w:rStyle w:val="aff7"/>
            <w:noProof/>
            <w:lang w:val="en-US"/>
          </w:rPr>
          <w:t>FilePFR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332E0" w:rsidRDefault="00C332E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598298" w:history="1">
        <w:r w:rsidRPr="007F7725">
          <w:rPr>
            <w:rStyle w:val="aff7"/>
            <w:noProof/>
          </w:rPr>
          <w:t xml:space="preserve">4.4.3 Описание </w:t>
        </w:r>
        <w:r w:rsidRPr="007F7725">
          <w:rPr>
            <w:rStyle w:val="aff7"/>
            <w:noProof/>
            <w:lang w:val="en-US"/>
          </w:rPr>
          <w:t>xml</w:t>
        </w:r>
        <w:r w:rsidRPr="007F7725">
          <w:rPr>
            <w:rStyle w:val="aff7"/>
            <w:noProof/>
          </w:rPr>
          <w:t xml:space="preserve">-строки, передаваемой в параметре </w:t>
        </w:r>
        <w:r w:rsidRPr="007F7725">
          <w:rPr>
            <w:rStyle w:val="aff7"/>
            <w:noProof/>
            <w:lang w:val="en-US"/>
          </w:rPr>
          <w:t>pfr</w:t>
        </w:r>
        <w:r w:rsidRPr="007F7725">
          <w:rPr>
            <w:rStyle w:val="aff7"/>
            <w:noProof/>
          </w:rPr>
          <w:t>:</w:t>
        </w:r>
        <w:r w:rsidRPr="007F7725">
          <w:rPr>
            <w:rStyle w:val="aff7"/>
            <w:noProof/>
            <w:lang w:val="en-US"/>
          </w:rPr>
          <w:t>FilePFR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_Toc378598298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0DB0" w:rsidRPr="00C43B34" w:rsidRDefault="00A652F1" w:rsidP="007365A8">
      <w:pPr>
        <w:spacing w:line="240" w:lineRule="auto"/>
      </w:pPr>
      <w:r w:rsidRPr="00C43B34">
        <w:fldChar w:fldCharType="end"/>
      </w:r>
    </w:p>
    <w:p w:rsidR="00FB702E" w:rsidRPr="00E37F09" w:rsidRDefault="00F60DB0" w:rsidP="00AE26B4">
      <w:pPr>
        <w:pStyle w:val="af0"/>
        <w:rPr>
          <w:rFonts w:ascii="Times New Roman" w:hAnsi="Times New Roman"/>
        </w:rPr>
      </w:pPr>
      <w:r w:rsidRPr="00C43B34">
        <w:rPr>
          <w:rFonts w:ascii="Times New Roman" w:hAnsi="Times New Roman"/>
          <w:sz w:val="24"/>
          <w:szCs w:val="24"/>
        </w:rPr>
        <w:br w:type="page"/>
      </w:r>
      <w:r w:rsidR="00624BF3" w:rsidRPr="00E37F09">
        <w:rPr>
          <w:rFonts w:ascii="Times New Roman" w:hAnsi="Times New Roman"/>
        </w:rPr>
        <w:lastRenderedPageBreak/>
        <w:t>изменения</w:t>
      </w:r>
    </w:p>
    <w:p w:rsidR="00AE26B4" w:rsidRPr="00C43B34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C43B34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C43B34" w:rsidRDefault="00FB702E" w:rsidP="00FB702E">
            <w:pPr>
              <w:pStyle w:val="a9"/>
            </w:pPr>
            <w:r w:rsidRPr="00C43B34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C43B34" w:rsidRDefault="00FB702E" w:rsidP="00FB702E">
            <w:pPr>
              <w:pStyle w:val="a9"/>
            </w:pPr>
            <w:r w:rsidRPr="00C43B34">
              <w:t>Дата</w:t>
            </w:r>
          </w:p>
        </w:tc>
        <w:tc>
          <w:tcPr>
            <w:tcW w:w="1701" w:type="dxa"/>
          </w:tcPr>
          <w:p w:rsidR="00FB702E" w:rsidRPr="00C43B34" w:rsidRDefault="00FB702E" w:rsidP="00FB702E">
            <w:pPr>
              <w:pStyle w:val="a9"/>
            </w:pPr>
            <w:r w:rsidRPr="00C43B34">
              <w:t>Автор</w:t>
            </w:r>
          </w:p>
        </w:tc>
        <w:tc>
          <w:tcPr>
            <w:tcW w:w="5245" w:type="dxa"/>
          </w:tcPr>
          <w:p w:rsidR="00FB702E" w:rsidRPr="00C43B34" w:rsidRDefault="00FB702E" w:rsidP="00FB702E">
            <w:pPr>
              <w:pStyle w:val="a9"/>
            </w:pPr>
            <w:r w:rsidRPr="00C43B34">
              <w:t>Изменения</w:t>
            </w:r>
          </w:p>
        </w:tc>
      </w:tr>
      <w:tr w:rsidR="00181866" w:rsidRPr="00C43B34" w:rsidTr="006401F6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181866" w:rsidRDefault="00181866" w:rsidP="006401F6">
            <w:pPr>
              <w:widowControl/>
              <w:autoSpaceDN/>
              <w:adjustRightInd/>
              <w:spacing w:line="240" w:lineRule="auto"/>
              <w:jc w:val="center"/>
            </w:pPr>
            <w:r>
              <w:t>01</w:t>
            </w:r>
          </w:p>
        </w:tc>
        <w:tc>
          <w:tcPr>
            <w:tcW w:w="1559" w:type="dxa"/>
            <w:shd w:val="clear" w:color="auto" w:fill="auto"/>
            <w:noWrap/>
          </w:tcPr>
          <w:p w:rsidR="00181866" w:rsidRDefault="00181866" w:rsidP="006401F6">
            <w:pPr>
              <w:widowControl/>
              <w:autoSpaceDN/>
              <w:adjustRightInd/>
              <w:spacing w:line="240" w:lineRule="auto"/>
            </w:pPr>
            <w:r>
              <w:t>22.09.2011</w:t>
            </w:r>
          </w:p>
        </w:tc>
        <w:tc>
          <w:tcPr>
            <w:tcW w:w="1701" w:type="dxa"/>
          </w:tcPr>
          <w:p w:rsidR="00181866" w:rsidRDefault="00181866" w:rsidP="006401F6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181866" w:rsidRDefault="00181866" w:rsidP="006401F6">
            <w:pPr>
              <w:widowControl/>
              <w:autoSpaceDN/>
              <w:adjustRightInd/>
              <w:spacing w:line="240" w:lineRule="auto"/>
            </w:pPr>
          </w:p>
        </w:tc>
      </w:tr>
      <w:tr w:rsidR="00CD54A2" w:rsidRPr="00C43B34" w:rsidTr="006401F6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CD54A2" w:rsidRPr="00CD54A2" w:rsidRDefault="00CD54A2" w:rsidP="006401F6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</w:tcPr>
          <w:p w:rsidR="00CD54A2" w:rsidRPr="00C43B34" w:rsidRDefault="00CD54A2" w:rsidP="006401F6">
            <w:pPr>
              <w:widowControl/>
              <w:autoSpaceDN/>
              <w:adjustRightInd/>
              <w:spacing w:line="240" w:lineRule="auto"/>
            </w:pPr>
            <w:r>
              <w:t>29.09.2011</w:t>
            </w:r>
          </w:p>
        </w:tc>
        <w:tc>
          <w:tcPr>
            <w:tcW w:w="1701" w:type="dxa"/>
          </w:tcPr>
          <w:p w:rsidR="00CD54A2" w:rsidRPr="00C43B34" w:rsidRDefault="00CD54A2" w:rsidP="006401F6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CD54A2" w:rsidRPr="00C43B34" w:rsidRDefault="00CD54A2" w:rsidP="006401F6">
            <w:pPr>
              <w:widowControl/>
              <w:autoSpaceDN/>
              <w:adjustRightInd/>
              <w:spacing w:line="240" w:lineRule="auto"/>
            </w:pPr>
            <w:r>
              <w:t>Обновлен адрес в продуктивной среде</w:t>
            </w:r>
          </w:p>
        </w:tc>
      </w:tr>
      <w:tr w:rsidR="00CD54A2" w:rsidRPr="00C43B34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CD54A2" w:rsidRPr="00CD54A2" w:rsidRDefault="00CD54A2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559" w:type="dxa"/>
            <w:shd w:val="clear" w:color="auto" w:fill="auto"/>
            <w:noWrap/>
          </w:tcPr>
          <w:p w:rsidR="00CD54A2" w:rsidRPr="00CD54A2" w:rsidRDefault="00CD54A2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03.10.2011</w:t>
            </w:r>
          </w:p>
        </w:tc>
        <w:tc>
          <w:tcPr>
            <w:tcW w:w="1701" w:type="dxa"/>
          </w:tcPr>
          <w:p w:rsidR="00CD54A2" w:rsidRPr="00C43B34" w:rsidRDefault="00CD54A2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CD54A2" w:rsidRPr="00C43B34" w:rsidRDefault="00CD54A2" w:rsidP="006401F6">
            <w:pPr>
              <w:widowControl/>
              <w:autoSpaceDN/>
              <w:adjustRightInd/>
              <w:spacing w:line="240" w:lineRule="auto"/>
            </w:pPr>
            <w:r>
              <w:t>Добавлен перечень кодов статусов обработки</w:t>
            </w:r>
          </w:p>
        </w:tc>
      </w:tr>
      <w:tr w:rsidR="00CD54A2" w:rsidRPr="00C43B34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CD54A2" w:rsidRPr="00C43B34" w:rsidRDefault="00F41402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04</w:t>
            </w:r>
          </w:p>
        </w:tc>
        <w:tc>
          <w:tcPr>
            <w:tcW w:w="1559" w:type="dxa"/>
            <w:shd w:val="clear" w:color="auto" w:fill="auto"/>
            <w:noWrap/>
          </w:tcPr>
          <w:p w:rsidR="00CD54A2" w:rsidRPr="00C43B34" w:rsidRDefault="00F41402" w:rsidP="00916933">
            <w:pPr>
              <w:widowControl/>
              <w:autoSpaceDN/>
              <w:adjustRightInd/>
              <w:spacing w:line="240" w:lineRule="auto"/>
            </w:pPr>
            <w:r>
              <w:t>12.10.2011</w:t>
            </w:r>
          </w:p>
        </w:tc>
        <w:tc>
          <w:tcPr>
            <w:tcW w:w="1701" w:type="dxa"/>
          </w:tcPr>
          <w:p w:rsidR="00CD54A2" w:rsidRPr="00C43B34" w:rsidRDefault="00CD54A2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CD54A2" w:rsidRPr="00C43B34" w:rsidRDefault="00F41402" w:rsidP="00916933">
            <w:pPr>
              <w:widowControl/>
              <w:autoSpaceDN/>
              <w:adjustRightInd/>
              <w:spacing w:line="240" w:lineRule="auto"/>
            </w:pPr>
            <w:r>
              <w:t>Добавлена размерность в описании параметров</w:t>
            </w:r>
          </w:p>
        </w:tc>
      </w:tr>
      <w:tr w:rsidR="008A3E7A" w:rsidRPr="00C43B34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8A3E7A" w:rsidRPr="00E52356" w:rsidRDefault="008A3E7A" w:rsidP="002A1838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t>05</w:t>
            </w:r>
          </w:p>
        </w:tc>
        <w:tc>
          <w:tcPr>
            <w:tcW w:w="1559" w:type="dxa"/>
            <w:shd w:val="clear" w:color="auto" w:fill="auto"/>
            <w:noWrap/>
          </w:tcPr>
          <w:p w:rsidR="008A3E7A" w:rsidRPr="00C43B34" w:rsidRDefault="008A3E7A" w:rsidP="002A1838">
            <w:pPr>
              <w:widowControl/>
              <w:autoSpaceDN/>
              <w:adjustRightInd/>
              <w:spacing w:line="240" w:lineRule="auto"/>
            </w:pPr>
            <w:r>
              <w:t>2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1</w:t>
            </w:r>
            <w:r>
              <w:t>0.2011</w:t>
            </w:r>
          </w:p>
        </w:tc>
        <w:tc>
          <w:tcPr>
            <w:tcW w:w="1701" w:type="dxa"/>
          </w:tcPr>
          <w:p w:rsidR="008A3E7A" w:rsidRPr="00C43B34" w:rsidRDefault="008A3E7A" w:rsidP="002A1838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8A3E7A" w:rsidRPr="00E52356" w:rsidRDefault="008A3E7A" w:rsidP="002A1838">
            <w:pPr>
              <w:widowControl/>
              <w:autoSpaceDN/>
              <w:adjustRightInd/>
              <w:spacing w:line="240" w:lineRule="auto"/>
            </w:pPr>
            <w:r>
              <w:t>Обновлены контрольные примеры</w:t>
            </w:r>
            <w:r w:rsidRPr="00E52356">
              <w:t xml:space="preserve"> </w:t>
            </w:r>
            <w:r>
              <w:t>и добавлен адрес тестовой среды</w:t>
            </w:r>
          </w:p>
        </w:tc>
      </w:tr>
      <w:tr w:rsidR="008A3E7A" w:rsidRPr="00C43B34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8A3E7A" w:rsidRPr="00C43B34" w:rsidRDefault="008163A9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06</w:t>
            </w:r>
          </w:p>
        </w:tc>
        <w:tc>
          <w:tcPr>
            <w:tcW w:w="1559" w:type="dxa"/>
            <w:shd w:val="clear" w:color="auto" w:fill="auto"/>
            <w:noWrap/>
          </w:tcPr>
          <w:p w:rsidR="008A3E7A" w:rsidRPr="00C43B34" w:rsidRDefault="008163A9" w:rsidP="00916933">
            <w:pPr>
              <w:widowControl/>
              <w:autoSpaceDN/>
              <w:adjustRightInd/>
              <w:spacing w:line="240" w:lineRule="auto"/>
            </w:pPr>
            <w:r>
              <w:t>23.01.2012</w:t>
            </w:r>
          </w:p>
        </w:tc>
        <w:tc>
          <w:tcPr>
            <w:tcW w:w="1701" w:type="dxa"/>
          </w:tcPr>
          <w:p w:rsidR="008A3E7A" w:rsidRPr="00C43B34" w:rsidRDefault="008A3E7A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8163A9" w:rsidRDefault="008163A9" w:rsidP="008163A9">
            <w:pPr>
              <w:widowControl/>
              <w:autoSpaceDN/>
              <w:adjustRightInd/>
              <w:spacing w:line="240" w:lineRule="auto"/>
            </w:pPr>
            <w:r>
              <w:t>Удален блок испытания на продуктивной среде;</w:t>
            </w:r>
          </w:p>
          <w:p w:rsidR="008163A9" w:rsidRDefault="008163A9" w:rsidP="008163A9">
            <w:pPr>
              <w:widowControl/>
              <w:autoSpaceDN/>
              <w:adjustRightInd/>
              <w:spacing w:line="240" w:lineRule="auto"/>
            </w:pPr>
            <w:r>
              <w:t>Обновлен список кодов возврата;</w:t>
            </w:r>
          </w:p>
          <w:p w:rsidR="008A3E7A" w:rsidRPr="00C43B34" w:rsidRDefault="008163A9" w:rsidP="008163A9">
            <w:pPr>
              <w:widowControl/>
              <w:autoSpaceDN/>
              <w:adjustRightInd/>
              <w:spacing w:line="240" w:lineRule="auto"/>
            </w:pPr>
            <w:r>
              <w:t>Обновлено описание сервиса (</w:t>
            </w:r>
            <w:r>
              <w:rPr>
                <w:lang w:val="en-US"/>
              </w:rPr>
              <w:t>WSDL</w:t>
            </w:r>
            <w:r w:rsidRPr="006753B8">
              <w:t>)</w:t>
            </w:r>
            <w:r>
              <w:t>.</w:t>
            </w:r>
          </w:p>
        </w:tc>
      </w:tr>
      <w:tr w:rsidR="00043463" w:rsidRPr="00C43B34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043463" w:rsidRPr="006463EB" w:rsidRDefault="00043463" w:rsidP="0020283D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1559" w:type="dxa"/>
            <w:shd w:val="clear" w:color="auto" w:fill="auto"/>
            <w:noWrap/>
          </w:tcPr>
          <w:p w:rsidR="00043463" w:rsidRPr="006463EB" w:rsidRDefault="00043463" w:rsidP="0020283D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01.08.2012</w:t>
            </w:r>
          </w:p>
        </w:tc>
        <w:tc>
          <w:tcPr>
            <w:tcW w:w="1701" w:type="dxa"/>
          </w:tcPr>
          <w:p w:rsidR="00043463" w:rsidRPr="006463EB" w:rsidRDefault="00043463" w:rsidP="0020283D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043463" w:rsidRPr="00C43B34" w:rsidRDefault="00043463" w:rsidP="0020283D">
            <w:pPr>
              <w:widowControl/>
              <w:autoSpaceDN/>
              <w:adjustRightInd/>
              <w:spacing w:line="240" w:lineRule="auto"/>
            </w:pPr>
            <w:r>
              <w:t>Обновление до спецификации СМЭВ 2.4.4</w:t>
            </w:r>
          </w:p>
        </w:tc>
      </w:tr>
      <w:tr w:rsidR="00043463" w:rsidRPr="00C43B34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043463" w:rsidRPr="00C43B34" w:rsidRDefault="00151478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08</w:t>
            </w:r>
          </w:p>
        </w:tc>
        <w:tc>
          <w:tcPr>
            <w:tcW w:w="1559" w:type="dxa"/>
            <w:shd w:val="clear" w:color="auto" w:fill="auto"/>
            <w:noWrap/>
          </w:tcPr>
          <w:p w:rsidR="00043463" w:rsidRPr="00C43B34" w:rsidRDefault="00151478" w:rsidP="00916933">
            <w:pPr>
              <w:widowControl/>
              <w:autoSpaceDN/>
              <w:adjustRightInd/>
              <w:spacing w:line="240" w:lineRule="auto"/>
            </w:pPr>
            <w:r>
              <w:t>23.01.2014</w:t>
            </w:r>
          </w:p>
        </w:tc>
        <w:tc>
          <w:tcPr>
            <w:tcW w:w="1701" w:type="dxa"/>
          </w:tcPr>
          <w:p w:rsidR="00043463" w:rsidRPr="00C43B34" w:rsidRDefault="00043463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043463" w:rsidRDefault="00481730" w:rsidP="00916933">
            <w:pPr>
              <w:widowControl/>
              <w:autoSpaceDN/>
              <w:adjustRightInd/>
              <w:spacing w:line="240" w:lineRule="auto"/>
            </w:pPr>
            <w:r>
              <w:t>Обновлены контрольные примеры</w:t>
            </w:r>
          </w:p>
          <w:p w:rsidR="00C62900" w:rsidRPr="00C43B34" w:rsidRDefault="00C62900" w:rsidP="00916933">
            <w:pPr>
              <w:widowControl/>
              <w:autoSpaceDN/>
              <w:adjustRightInd/>
              <w:spacing w:line="240" w:lineRule="auto"/>
            </w:pPr>
            <w:r>
              <w:t>Добавлен сценарий получения ответа с ошибкой</w:t>
            </w:r>
          </w:p>
        </w:tc>
      </w:tr>
    </w:tbl>
    <w:p w:rsidR="00AE26B4" w:rsidRPr="00C43B34" w:rsidRDefault="00AE26B4" w:rsidP="00AE26B4">
      <w:pPr>
        <w:pStyle w:val="af7"/>
        <w:rPr>
          <w:color w:val="A6A6A6"/>
        </w:rPr>
      </w:pPr>
    </w:p>
    <w:p w:rsidR="007365A8" w:rsidRPr="00E37F09" w:rsidRDefault="00BD7438" w:rsidP="00FC073F">
      <w:pPr>
        <w:pStyle w:val="af0"/>
        <w:rPr>
          <w:rFonts w:ascii="Times New Roman" w:hAnsi="Times New Roman"/>
        </w:rPr>
      </w:pPr>
      <w:r w:rsidRPr="00E37F09">
        <w:rPr>
          <w:rFonts w:ascii="Times New Roman" w:hAnsi="Times New Roman"/>
        </w:rPr>
        <w:t>термины</w:t>
      </w:r>
      <w:r w:rsidR="00624BF3" w:rsidRPr="00E37F09">
        <w:rPr>
          <w:rFonts w:ascii="Times New Roman" w:hAnsi="Times New Roman"/>
        </w:rPr>
        <w:t>/СОКРАЩЕНИя</w:t>
      </w:r>
    </w:p>
    <w:p w:rsidR="00AF3146" w:rsidRPr="00C43B34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C43B34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C43B34" w:rsidRDefault="00AE26B4" w:rsidP="00FB702E">
            <w:pPr>
              <w:pStyle w:val="a9"/>
            </w:pPr>
            <w:r w:rsidRPr="00C43B34">
              <w:t>Т</w:t>
            </w:r>
            <w:r w:rsidR="00F802F5" w:rsidRPr="00C43B34">
              <w:t>ермин</w:t>
            </w:r>
            <w:r w:rsidRPr="00C43B34"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C43B34" w:rsidRDefault="00F802F5" w:rsidP="00FB702E">
            <w:pPr>
              <w:pStyle w:val="a9"/>
            </w:pPr>
            <w:r w:rsidRPr="00C43B34">
              <w:t>Описание</w:t>
            </w:r>
          </w:p>
        </w:tc>
      </w:tr>
      <w:tr w:rsidR="000E4392" w:rsidRPr="00C43B34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C43B34" w:rsidRDefault="00DB527F" w:rsidP="00571F60">
            <w:pPr>
              <w:widowControl/>
              <w:autoSpaceDN/>
              <w:adjustRightInd/>
              <w:spacing w:line="240" w:lineRule="auto"/>
              <w:jc w:val="left"/>
            </w:pPr>
            <w:r w:rsidRPr="00C43B34">
              <w:t>СМЭВ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C43B34" w:rsidRDefault="00DB527F" w:rsidP="00571F60">
            <w:pPr>
              <w:widowControl/>
              <w:autoSpaceDN/>
              <w:adjustRightInd/>
              <w:spacing w:line="240" w:lineRule="auto"/>
              <w:jc w:val="left"/>
            </w:pPr>
            <w:r w:rsidRPr="00C43B34">
              <w:t>Система межведомственного электронного взаимодействия</w:t>
            </w:r>
          </w:p>
        </w:tc>
      </w:tr>
      <w:tr w:rsidR="000E4392" w:rsidRPr="00C43B34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C43B34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 w:rsidRPr="00C43B34"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C43B34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 w:rsidRPr="00C43B34">
              <w:t>Организация-владелец электронного сервиса</w:t>
            </w:r>
          </w:p>
        </w:tc>
      </w:tr>
      <w:tr w:rsidR="000E4392" w:rsidRPr="00C332E0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C43B34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C43B34"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C43B34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C43B34">
              <w:rPr>
                <w:lang w:val="en-US"/>
              </w:rPr>
              <w:t xml:space="preserve">Web Services Description Language — </w:t>
            </w:r>
            <w:r w:rsidRPr="00C43B34">
              <w:t>язык</w:t>
            </w:r>
            <w:r w:rsidRPr="00C43B34">
              <w:rPr>
                <w:lang w:val="en-US"/>
              </w:rPr>
              <w:t xml:space="preserve"> </w:t>
            </w:r>
            <w:r w:rsidRPr="00C43B34">
              <w:t>описания</w:t>
            </w:r>
            <w:r w:rsidRPr="00C43B34">
              <w:rPr>
                <w:lang w:val="en-US"/>
              </w:rPr>
              <w:t xml:space="preserve"> </w:t>
            </w:r>
            <w:hyperlink r:id="rId8" w:tooltip="Веб-сервис" w:history="1">
              <w:r w:rsidRPr="00C43B34">
                <w:t>веб</w:t>
              </w:r>
              <w:r w:rsidRPr="00C43B34">
                <w:rPr>
                  <w:lang w:val="en-US"/>
                </w:rPr>
                <w:t>-</w:t>
              </w:r>
              <w:r w:rsidRPr="00C43B34">
                <w:t>сервисов</w:t>
              </w:r>
            </w:hyperlink>
            <w:r w:rsidRPr="00C43B34">
              <w:rPr>
                <w:lang w:val="en-US"/>
              </w:rPr>
              <w:t>.</w:t>
            </w:r>
          </w:p>
        </w:tc>
      </w:tr>
      <w:tr w:rsidR="000E4392" w:rsidRPr="00C43B34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C43B34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C43B34"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C43B34" w:rsidRDefault="00864D7C" w:rsidP="00E47DEB">
            <w:pPr>
              <w:widowControl/>
              <w:autoSpaceDN/>
              <w:adjustRightInd/>
              <w:spacing w:line="240" w:lineRule="auto"/>
            </w:pPr>
            <w:r w:rsidRPr="00C43B34">
              <w:rPr>
                <w:bCs/>
                <w:lang w:val="en-US"/>
              </w:rPr>
              <w:t>X</w:t>
            </w:r>
            <w:r w:rsidRPr="00C43B34">
              <w:rPr>
                <w:lang w:val="en-US"/>
              </w:rPr>
              <w:t>ML</w:t>
            </w:r>
            <w:r w:rsidRPr="00C43B34">
              <w:t xml:space="preserve"> </w:t>
            </w:r>
            <w:r w:rsidRPr="00C43B34">
              <w:rPr>
                <w:bCs/>
                <w:lang w:val="en-US"/>
              </w:rPr>
              <w:t>S</w:t>
            </w:r>
            <w:r w:rsidRPr="00C43B34">
              <w:rPr>
                <w:lang w:val="en-US"/>
              </w:rPr>
              <w:t>chema</w:t>
            </w:r>
            <w:r w:rsidRPr="00C43B34">
              <w:t xml:space="preserve"> </w:t>
            </w:r>
            <w:r w:rsidRPr="00C43B34">
              <w:rPr>
                <w:bCs/>
                <w:lang w:val="en-US"/>
              </w:rPr>
              <w:t>d</w:t>
            </w:r>
            <w:r w:rsidRPr="00C43B34">
              <w:rPr>
                <w:lang w:val="en-US"/>
              </w:rPr>
              <w:t>efinition</w:t>
            </w:r>
            <w:r w:rsidRPr="00C43B34">
              <w:t xml:space="preserve"> - </w:t>
            </w:r>
            <w:r w:rsidR="00E47DEB" w:rsidRPr="00C43B34">
              <w:t>язык описания структуры XML документа.</w:t>
            </w:r>
          </w:p>
        </w:tc>
      </w:tr>
      <w:tr w:rsidR="000E4392" w:rsidRPr="00C43B34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C43B34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C43B34"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C43B34" w:rsidRDefault="00E47DEB" w:rsidP="00FB2840">
            <w:pPr>
              <w:widowControl/>
              <w:autoSpaceDN/>
              <w:adjustRightInd/>
              <w:spacing w:line="240" w:lineRule="auto"/>
            </w:pPr>
            <w:r w:rsidRPr="00C43B34">
              <w:rPr>
                <w:iCs/>
              </w:rPr>
              <w:t>Simple Object Access Protocol</w:t>
            </w:r>
            <w:r w:rsidRPr="00C43B34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C43B34">
              <w:t>.</w:t>
            </w:r>
          </w:p>
        </w:tc>
      </w:tr>
      <w:tr w:rsidR="000E4392" w:rsidRPr="00C332E0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C43B34" w:rsidRDefault="005331EF" w:rsidP="005331E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C43B34"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C43B34" w:rsidRDefault="007E2214" w:rsidP="007E221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C43B34">
              <w:rPr>
                <w:iCs/>
                <w:lang w:val="en-US"/>
              </w:rPr>
              <w:t>eXtensible Markup Language</w:t>
            </w:r>
            <w:r w:rsidRPr="00C43B34">
              <w:rPr>
                <w:lang w:val="en-US"/>
              </w:rPr>
              <w:t xml:space="preserve"> — </w:t>
            </w:r>
            <w:r w:rsidRPr="00C43B34">
              <w:t>расширяемый</w:t>
            </w:r>
            <w:r w:rsidRPr="00C43B34">
              <w:rPr>
                <w:lang w:val="en-US"/>
              </w:rPr>
              <w:t xml:space="preserve"> </w:t>
            </w:r>
            <w:r w:rsidRPr="00C43B34">
              <w:t>язык</w:t>
            </w:r>
            <w:r w:rsidRPr="00C43B34">
              <w:rPr>
                <w:lang w:val="en-US"/>
              </w:rPr>
              <w:t xml:space="preserve"> </w:t>
            </w:r>
            <w:r w:rsidRPr="00C43B34">
              <w:t>разметки</w:t>
            </w:r>
            <w:r w:rsidRPr="00C43B34">
              <w:rPr>
                <w:lang w:val="en-US"/>
              </w:rPr>
              <w:t>.</w:t>
            </w:r>
          </w:p>
        </w:tc>
      </w:tr>
      <w:tr w:rsidR="000E4392" w:rsidRPr="00E0110D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E0110D" w:rsidRDefault="00E0110D" w:rsidP="00E0110D">
            <w:pPr>
              <w:widowControl/>
              <w:autoSpaceDN/>
              <w:adjustRightInd/>
              <w:spacing w:line="240" w:lineRule="auto"/>
              <w:jc w:val="left"/>
            </w:pPr>
            <w:r>
              <w:t>СНИЛС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0110D" w:rsidRDefault="00E0110D" w:rsidP="00FB2840">
            <w:pPr>
              <w:widowControl/>
              <w:autoSpaceDN/>
              <w:adjustRightInd/>
              <w:spacing w:line="240" w:lineRule="auto"/>
            </w:pPr>
            <w:r>
              <w:t>Страховой номер индивидуального лицевого счета</w:t>
            </w:r>
          </w:p>
        </w:tc>
      </w:tr>
      <w:tr w:rsidR="007B6EB5" w:rsidRPr="00E0110D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7B6EB5" w:rsidRDefault="007B6EB5" w:rsidP="00E0110D">
            <w:pPr>
              <w:widowControl/>
              <w:autoSpaceDN/>
              <w:adjustRightInd/>
              <w:spacing w:line="240" w:lineRule="auto"/>
              <w:jc w:val="left"/>
            </w:pPr>
            <w:r>
              <w:t>ЗЛ</w:t>
            </w:r>
          </w:p>
        </w:tc>
        <w:tc>
          <w:tcPr>
            <w:tcW w:w="7088" w:type="dxa"/>
            <w:shd w:val="clear" w:color="auto" w:fill="auto"/>
            <w:noWrap/>
          </w:tcPr>
          <w:p w:rsidR="007B6EB5" w:rsidRDefault="007B6EB5" w:rsidP="00FB2840">
            <w:pPr>
              <w:widowControl/>
              <w:autoSpaceDN/>
              <w:adjustRightInd/>
              <w:spacing w:line="240" w:lineRule="auto"/>
            </w:pPr>
            <w:r>
              <w:t>Застрахованное лицо</w:t>
            </w:r>
          </w:p>
        </w:tc>
      </w:tr>
    </w:tbl>
    <w:p w:rsidR="000825B5" w:rsidRPr="00E37F09" w:rsidRDefault="004A24BF" w:rsidP="004A24BF">
      <w:pPr>
        <w:pStyle w:val="12"/>
        <w:rPr>
          <w:rFonts w:ascii="Times New Roman" w:hAnsi="Times New Roman"/>
          <w:szCs w:val="36"/>
        </w:rPr>
      </w:pPr>
      <w:r w:rsidRPr="00E0110D">
        <w:rPr>
          <w:rFonts w:ascii="Times New Roman" w:hAnsi="Times New Roman"/>
          <w:sz w:val="24"/>
          <w:szCs w:val="24"/>
          <w:lang w:val="ru-RU"/>
        </w:rPr>
        <w:br w:type="page"/>
      </w:r>
      <w:bookmarkStart w:id="1" w:name="_Toc378598271"/>
      <w:r w:rsidR="0009437C" w:rsidRPr="00E37F09">
        <w:rPr>
          <w:rFonts w:ascii="Times New Roman" w:hAnsi="Times New Roman"/>
          <w:szCs w:val="36"/>
        </w:rPr>
        <w:lastRenderedPageBreak/>
        <w:t>Общие сведения</w:t>
      </w:r>
      <w:bookmarkEnd w:id="1"/>
    </w:p>
    <w:p w:rsidR="00A80AB5" w:rsidRPr="00E37F09" w:rsidRDefault="00A80AB5" w:rsidP="00A80AB5">
      <w:pPr>
        <w:pStyle w:val="23"/>
        <w:rPr>
          <w:szCs w:val="32"/>
        </w:rPr>
      </w:pPr>
      <w:bookmarkStart w:id="2" w:name="_Toc378598272"/>
      <w:r w:rsidRPr="00E37F09">
        <w:rPr>
          <w:szCs w:val="32"/>
        </w:rPr>
        <w:t>Руководящие документы</w:t>
      </w:r>
      <w:bookmarkEnd w:id="2"/>
    </w:p>
    <w:p w:rsidR="00A80AB5" w:rsidRPr="00C43B34" w:rsidRDefault="00A80AB5" w:rsidP="00A80AB5">
      <w:pPr>
        <w:pStyle w:val="af7"/>
      </w:pPr>
      <w:r w:rsidRPr="00C43B34">
        <w:t>Основанием для разработки данного документа является требование п. 48 Приказа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</w:t>
      </w:r>
      <w:r w:rsidR="00E37F09">
        <w:rPr>
          <w:lang w:val="ru-RU"/>
        </w:rPr>
        <w:t>,</w:t>
      </w:r>
      <w:r w:rsidR="00E37F09">
        <w:t xml:space="preserve"> в соответствии с которым</w:t>
      </w:r>
      <w:r w:rsidRPr="00C43B34">
        <w:t xml:space="preserve"> для подключения информационной системы к системе </w:t>
      </w:r>
      <w:bookmarkStart w:id="3" w:name="l103"/>
      <w:bookmarkEnd w:id="3"/>
      <w:r w:rsidR="004E1BA1" w:rsidRPr="00C43B34">
        <w:t xml:space="preserve">межведомственного электронного </w:t>
      </w:r>
      <w:r w:rsidRPr="00C43B34">
        <w:t>взаимодействия П</w:t>
      </w:r>
      <w:r w:rsidR="004E1BA1" w:rsidRPr="00C43B34">
        <w:t>оставщик предоставляет О</w:t>
      </w:r>
      <w:r w:rsidRPr="00C43B34">
        <w:t>ператору СМЭВ следующие документы:</w:t>
      </w:r>
    </w:p>
    <w:p w:rsidR="00A80AB5" w:rsidRPr="00C43B34" w:rsidRDefault="00A80AB5" w:rsidP="00B17B8B">
      <w:pPr>
        <w:pStyle w:val="1"/>
      </w:pPr>
      <w:r w:rsidRPr="00C43B34">
        <w:t>паспорт электронного сервиса, регистрируемого в системе взаимодействия;</w:t>
      </w:r>
      <w:bookmarkStart w:id="4" w:name="l104"/>
      <w:bookmarkEnd w:id="4"/>
    </w:p>
    <w:p w:rsidR="00A80AB5" w:rsidRPr="00C43B34" w:rsidRDefault="00A80AB5" w:rsidP="00B17B8B">
      <w:pPr>
        <w:pStyle w:val="1"/>
      </w:pPr>
      <w:r w:rsidRPr="00C43B34">
        <w:t>методику испытаний электронного сервиса, регистрируемого в системе взаимодействия, включая контрольный пример обращения к электронному сервису;</w:t>
      </w:r>
    </w:p>
    <w:p w:rsidR="00A80AB5" w:rsidRPr="00C43B34" w:rsidRDefault="00A80AB5" w:rsidP="00B17B8B">
      <w:pPr>
        <w:pStyle w:val="1"/>
      </w:pPr>
      <w:r w:rsidRPr="00C43B34">
        <w:t>руководство пользователя электронного сервиса, регистрируемого в системе взаимодействия.</w:t>
      </w:r>
    </w:p>
    <w:p w:rsidR="00A80AB5" w:rsidRPr="00C43B34" w:rsidRDefault="00A80AB5" w:rsidP="00A80AB5">
      <w:pPr>
        <w:pStyle w:val="af7"/>
      </w:pPr>
      <w:r w:rsidRPr="00C43B34">
        <w:t xml:space="preserve">Основанием для создания и использования электронного сервиса являются перечисленные </w:t>
      </w:r>
      <w:r w:rsidR="004E1BA1" w:rsidRPr="00C43B34">
        <w:t>ниже</w:t>
      </w:r>
      <w:r w:rsidRPr="00C43B34">
        <w:t xml:space="preserve"> документы.</w:t>
      </w:r>
    </w:p>
    <w:p w:rsidR="00A80AB5" w:rsidRPr="009E72AC" w:rsidRDefault="00A80AB5" w:rsidP="00A80AB5">
      <w:pPr>
        <w:pStyle w:val="af6"/>
        <w:rPr>
          <w:lang w:val="ru-RU"/>
        </w:rPr>
      </w:pPr>
      <w:r w:rsidRPr="00C43B34">
        <w:t>Нормативно-правовые документы:</w:t>
      </w:r>
    </w:p>
    <w:p w:rsidR="00A80AB5" w:rsidRPr="00C43B34" w:rsidRDefault="00A80AB5" w:rsidP="00B17B8B">
      <w:pPr>
        <w:pStyle w:val="1"/>
      </w:pPr>
      <w:r w:rsidRPr="00C43B34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 w:rsidRPr="00C43B34">
        <w:t>;</w:t>
      </w:r>
    </w:p>
    <w:p w:rsidR="00A80AB5" w:rsidRDefault="00A80AB5" w:rsidP="00B17B8B">
      <w:pPr>
        <w:pStyle w:val="1"/>
      </w:pPr>
      <w:r w:rsidRPr="00C43B34">
        <w:t xml:space="preserve">Приказ Министерства связи и массовых коммуникаций Российской Федерации от 27 декабря </w:t>
      </w:r>
      <w:smartTag w:uri="urn:schemas-microsoft-com:office:smarttags" w:element="metricconverter">
        <w:smartTagPr>
          <w:attr w:name="ProductID" w:val="2010 г"/>
        </w:smartTagPr>
        <w:r w:rsidRPr="00C43B34">
          <w:t>2010 г</w:t>
        </w:r>
      </w:smartTag>
      <w:r w:rsidRPr="00C43B34">
        <w:t>. № 190 «Об утверждении технических требований к взаимодействию информационных систем в единой системе межведомственного электронного взаимодействия»</w:t>
      </w:r>
      <w:r w:rsidR="00E37F09">
        <w:t>;</w:t>
      </w:r>
    </w:p>
    <w:p w:rsidR="007C4AA2" w:rsidRDefault="007C4AA2" w:rsidP="00B17B8B">
      <w:pPr>
        <w:pStyle w:val="1"/>
      </w:pPr>
      <w:r>
        <w:t>Федеральный закон от 29 декабря 2006 года № 255-ФЗ «</w:t>
      </w:r>
      <w:r w:rsidRPr="007C4AA2">
        <w:t>Об обязательном социальном страховании на случай временной нетрудоспособности и в связи с материнством</w:t>
      </w:r>
      <w:r>
        <w:t>»</w:t>
      </w:r>
    </w:p>
    <w:p w:rsidR="007C4AA2" w:rsidRPr="007C4AA2" w:rsidRDefault="007C4AA2" w:rsidP="00B17B8B">
      <w:pPr>
        <w:pStyle w:val="1"/>
      </w:pPr>
      <w:r w:rsidRPr="007C4AA2">
        <w:t xml:space="preserve">Приказ Минздравсоцразвития России №21н от 24 января </w:t>
      </w:r>
      <w:smartTag w:uri="urn:schemas-microsoft-com:office:smarttags" w:element="metricconverter">
        <w:smartTagPr>
          <w:attr w:name="ProductID" w:val="2011 г"/>
        </w:smartTagPr>
        <w:r w:rsidRPr="007C4AA2">
          <w:t>2011 г</w:t>
        </w:r>
      </w:smartTag>
      <w:r>
        <w:t>. «</w:t>
      </w:r>
      <w:r w:rsidRPr="007C4AA2">
        <w:t>Об утверждении формы заявления застрахованного лица о направлении запроса в территориальный орган Пенсионного фонда Российской Федерации о представлении сведений о заработной плате, иных выплатах и вознаграждениях, формы и порядка направления запроса, формы и порядка представления запрашиваемых сведений территориальным органом Пенсионного фонда Российской Федерации»</w:t>
      </w:r>
    </w:p>
    <w:p w:rsidR="00A80AB5" w:rsidRPr="00C43B34" w:rsidRDefault="00A80AB5" w:rsidP="00A80AB5">
      <w:pPr>
        <w:pStyle w:val="af6"/>
      </w:pPr>
      <w:r w:rsidRPr="00C43B34">
        <w:t>Технологические стандарты:</w:t>
      </w:r>
    </w:p>
    <w:p w:rsidR="00A80AB5" w:rsidRPr="00C43B34" w:rsidRDefault="00E37F09" w:rsidP="00B17B8B">
      <w:pPr>
        <w:pStyle w:val="1"/>
      </w:pPr>
      <w:r>
        <w:t xml:space="preserve">Правила подготовки документов индивидуального (персонифицированного) </w:t>
      </w:r>
      <w:r>
        <w:lastRenderedPageBreak/>
        <w:t xml:space="preserve">учета в электронной форме (формат данных) – Приложение 4 к Инструкции по заполнению форм документов индивидуального (персонифицированного) учета в системе обязательного пенсионного страхования, утвержденной Постановлением Правления Пенсионного фонда Российской Федерации от 31 июля </w:t>
      </w:r>
      <w:smartTag w:uri="urn:schemas-microsoft-com:office:smarttags" w:element="metricconverter">
        <w:smartTagPr>
          <w:attr w:name="ProductID" w:val="2006 г"/>
        </w:smartTagPr>
        <w:r>
          <w:t>2006 г</w:t>
        </w:r>
      </w:smartTag>
      <w:r>
        <w:t>. № 192п.</w:t>
      </w:r>
    </w:p>
    <w:p w:rsidR="00F22925" w:rsidRPr="004C7999" w:rsidRDefault="0009437C" w:rsidP="004C7999">
      <w:pPr>
        <w:pStyle w:val="23"/>
        <w:pageBreakBefore/>
        <w:rPr>
          <w:szCs w:val="32"/>
        </w:rPr>
      </w:pPr>
      <w:bookmarkStart w:id="5" w:name="_Toc294260366"/>
      <w:bookmarkStart w:id="6" w:name="_Toc378598273"/>
      <w:r w:rsidRPr="004C7999">
        <w:rPr>
          <w:szCs w:val="32"/>
        </w:rPr>
        <w:lastRenderedPageBreak/>
        <w:t>Описание электронного сервиса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RPr="00C43B34" w:rsidTr="00703AC4">
        <w:tc>
          <w:tcPr>
            <w:tcW w:w="1951" w:type="dxa"/>
          </w:tcPr>
          <w:p w:rsidR="00703AC4" w:rsidRPr="00C43B34" w:rsidRDefault="00703AC4" w:rsidP="00703AC4">
            <w:pPr>
              <w:pStyle w:val="af7"/>
              <w:ind w:firstLine="0"/>
              <w:rPr>
                <w:b/>
                <w:lang w:val="ru-RU" w:eastAsia="ru-RU"/>
              </w:rPr>
            </w:pPr>
            <w:r w:rsidRPr="00C43B34">
              <w:rPr>
                <w:b/>
                <w:lang w:val="ru-RU" w:eastAsia="ru-RU"/>
              </w:rPr>
              <w:t>Наименование:</w:t>
            </w:r>
          </w:p>
        </w:tc>
        <w:tc>
          <w:tcPr>
            <w:tcW w:w="8470" w:type="dxa"/>
          </w:tcPr>
          <w:p w:rsidR="000A2301" w:rsidRPr="004C7999" w:rsidRDefault="004C7999" w:rsidP="004C7999">
            <w:pPr>
              <w:pStyle w:val="af7"/>
              <w:ind w:firstLine="0"/>
              <w:rPr>
                <w:lang w:val="ru-RU" w:eastAsia="ru-RU"/>
              </w:rPr>
            </w:pPr>
            <w:r w:rsidRPr="004C7999">
              <w:rPr>
                <w:lang w:val="ru-RU"/>
              </w:rPr>
              <w:t xml:space="preserve">Сервис получения </w:t>
            </w:r>
            <w:r w:rsidR="009E72AC">
              <w:rPr>
                <w:lang w:val="ru-RU"/>
              </w:rPr>
              <w:t xml:space="preserve">сведений </w:t>
            </w:r>
            <w:r w:rsidR="007C4AA2" w:rsidRPr="007C4AA2">
              <w:rPr>
                <w:lang w:val="ru-RU"/>
              </w:rPr>
              <w:t>о заработной плате, иных выплатах и вознаграждениях</w:t>
            </w:r>
            <w:r w:rsidR="007C4AA2" w:rsidRPr="004C7999">
              <w:rPr>
                <w:lang w:val="ru-RU"/>
              </w:rPr>
              <w:t xml:space="preserve"> </w:t>
            </w:r>
            <w:r w:rsidRPr="004C7999">
              <w:rPr>
                <w:lang w:val="ru-RU"/>
              </w:rPr>
              <w:t xml:space="preserve">застрахованного лица </w:t>
            </w:r>
          </w:p>
        </w:tc>
      </w:tr>
      <w:tr w:rsidR="00703AC4" w:rsidRPr="00C43B34" w:rsidTr="00703AC4">
        <w:tc>
          <w:tcPr>
            <w:tcW w:w="1951" w:type="dxa"/>
          </w:tcPr>
          <w:p w:rsidR="00703AC4" w:rsidRPr="00C43B34" w:rsidRDefault="00703AC4" w:rsidP="00703AC4">
            <w:pPr>
              <w:pStyle w:val="af7"/>
              <w:ind w:firstLine="0"/>
              <w:rPr>
                <w:b/>
                <w:lang w:val="ru-RU" w:eastAsia="ru-RU"/>
              </w:rPr>
            </w:pPr>
            <w:r w:rsidRPr="00C43B34">
              <w:rPr>
                <w:b/>
                <w:lang w:val="ru-RU" w:eastAsia="ru-RU"/>
              </w:rPr>
              <w:t>Назначение:</w:t>
            </w:r>
          </w:p>
        </w:tc>
        <w:tc>
          <w:tcPr>
            <w:tcW w:w="8470" w:type="dxa"/>
          </w:tcPr>
          <w:p w:rsidR="00603602" w:rsidRPr="00C43B34" w:rsidRDefault="004C7999" w:rsidP="004C7999">
            <w:pPr>
              <w:pStyle w:val="af7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Сервис предназначен для получения </w:t>
            </w:r>
            <w:r w:rsidR="003315A8">
              <w:rPr>
                <w:lang w:val="ru-RU"/>
              </w:rPr>
              <w:t xml:space="preserve">сведений </w:t>
            </w:r>
            <w:r w:rsidR="007C4AA2" w:rsidRPr="007C4AA2">
              <w:rPr>
                <w:lang w:val="ru-RU"/>
              </w:rPr>
              <w:t>о заработной плате, иных выплатах и вознаграждениях</w:t>
            </w:r>
            <w:r w:rsidR="007C4AA2" w:rsidRPr="004C7999">
              <w:rPr>
                <w:lang w:val="ru-RU"/>
              </w:rPr>
              <w:t xml:space="preserve"> </w:t>
            </w:r>
            <w:r w:rsidR="009E72AC">
              <w:rPr>
                <w:lang w:val="ru-RU"/>
              </w:rPr>
              <w:t>застрахованного лица</w:t>
            </w:r>
          </w:p>
        </w:tc>
      </w:tr>
      <w:tr w:rsidR="00703AC4" w:rsidRPr="00C43B34" w:rsidTr="00703AC4">
        <w:tc>
          <w:tcPr>
            <w:tcW w:w="1951" w:type="dxa"/>
          </w:tcPr>
          <w:p w:rsidR="00703AC4" w:rsidRPr="00C43B34" w:rsidRDefault="00703AC4" w:rsidP="00703AC4">
            <w:pPr>
              <w:pStyle w:val="af7"/>
              <w:ind w:firstLine="0"/>
              <w:rPr>
                <w:b/>
                <w:lang w:val="ru-RU" w:eastAsia="ru-RU"/>
              </w:rPr>
            </w:pPr>
            <w:r w:rsidRPr="00C43B34">
              <w:rPr>
                <w:b/>
                <w:lang w:val="ru-RU" w:eastAsia="ru-RU"/>
              </w:rPr>
              <w:t>Поставщик:</w:t>
            </w:r>
          </w:p>
        </w:tc>
        <w:tc>
          <w:tcPr>
            <w:tcW w:w="8470" w:type="dxa"/>
          </w:tcPr>
          <w:p w:rsidR="006C62E8" w:rsidRPr="00C43B34" w:rsidRDefault="004C7999" w:rsidP="00703AC4">
            <w:pPr>
              <w:pStyle w:val="af7"/>
              <w:ind w:firstLine="0"/>
              <w:rPr>
                <w:color w:val="A6A6A6"/>
                <w:lang w:val="ru-RU" w:eastAsia="ru-RU"/>
              </w:rPr>
            </w:pPr>
            <w:r w:rsidRPr="004C7999">
              <w:rPr>
                <w:lang w:val="ru-RU"/>
              </w:rPr>
              <w:t>Пенсионный фонд Российской Федерации</w:t>
            </w:r>
          </w:p>
        </w:tc>
      </w:tr>
      <w:tr w:rsidR="00703AC4" w:rsidRPr="00C43B34" w:rsidTr="00703AC4">
        <w:tc>
          <w:tcPr>
            <w:tcW w:w="1951" w:type="dxa"/>
          </w:tcPr>
          <w:p w:rsidR="00703AC4" w:rsidRPr="00C43B34" w:rsidRDefault="00703AC4" w:rsidP="00703AC4">
            <w:pPr>
              <w:pStyle w:val="af7"/>
              <w:ind w:firstLine="0"/>
              <w:rPr>
                <w:b/>
                <w:lang w:val="ru-RU" w:eastAsia="ru-RU"/>
              </w:rPr>
            </w:pPr>
            <w:r w:rsidRPr="00C43B34">
              <w:rPr>
                <w:b/>
                <w:lang w:val="ru-RU" w:eastAsia="ru-RU"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A659C8" w:rsidRDefault="004C7999" w:rsidP="00750C2C">
            <w:pPr>
              <w:pStyle w:val="af7"/>
              <w:ind w:firstLine="0"/>
              <w:rPr>
                <w:lang w:val="ru-RU"/>
              </w:rPr>
            </w:pPr>
            <w:r w:rsidRPr="00A659C8">
              <w:rPr>
                <w:lang w:val="ru-RU"/>
              </w:rPr>
              <w:t>М</w:t>
            </w:r>
            <w:r w:rsidR="00703AC4" w:rsidRPr="00A659C8">
              <w:rPr>
                <w:lang w:val="ru-RU"/>
              </w:rPr>
              <w:t>ежведомственное взаимодействие</w:t>
            </w:r>
          </w:p>
        </w:tc>
      </w:tr>
    </w:tbl>
    <w:p w:rsidR="006C62E8" w:rsidRPr="004C7999" w:rsidRDefault="006C62E8" w:rsidP="004C7999">
      <w:pPr>
        <w:pStyle w:val="23"/>
        <w:rPr>
          <w:szCs w:val="32"/>
        </w:rPr>
      </w:pPr>
      <w:bookmarkStart w:id="7" w:name="_Toc378598274"/>
      <w:r w:rsidRPr="004C7999">
        <w:rPr>
          <w:szCs w:val="32"/>
        </w:rPr>
        <w:t>Операции (методы) электронного сервиса</w:t>
      </w:r>
      <w:bookmarkEnd w:id="7"/>
    </w:p>
    <w:p w:rsidR="006C62E8" w:rsidRPr="00C43B34" w:rsidRDefault="00522AB4" w:rsidP="00541FFA">
      <w:pPr>
        <w:pStyle w:val="af7"/>
      </w:pPr>
      <w:r w:rsidRPr="004C7999">
        <w:t xml:space="preserve">Электронный </w:t>
      </w:r>
      <w:r w:rsidR="00541FFA" w:rsidRPr="004C7999">
        <w:t xml:space="preserve">сервис </w:t>
      </w:r>
      <w:r w:rsidR="004C7999">
        <w:rPr>
          <w:lang w:val="ru-RU"/>
        </w:rPr>
        <w:t xml:space="preserve">получения </w:t>
      </w:r>
      <w:r w:rsidR="009E72AC">
        <w:rPr>
          <w:lang w:val="ru-RU"/>
        </w:rPr>
        <w:t xml:space="preserve">сведений </w:t>
      </w:r>
      <w:r w:rsidR="007C4AA2" w:rsidRPr="007C4AA2">
        <w:rPr>
          <w:lang w:val="ru-RU"/>
        </w:rPr>
        <w:t>о заработной плате, иных выплатах и вознаграждениях</w:t>
      </w:r>
      <w:r w:rsidR="007C4AA2" w:rsidRPr="004C7999">
        <w:rPr>
          <w:lang w:val="ru-RU"/>
        </w:rPr>
        <w:t xml:space="preserve"> </w:t>
      </w:r>
      <w:r w:rsidR="004C7999">
        <w:rPr>
          <w:lang w:val="ru-RU"/>
        </w:rPr>
        <w:t>застрахованного лица</w:t>
      </w:r>
      <w:r w:rsidR="00475E50" w:rsidRPr="004C7999">
        <w:t xml:space="preserve"> </w:t>
      </w:r>
      <w:r w:rsidRPr="004C7999">
        <w:t xml:space="preserve">обеспечивает </w:t>
      </w:r>
      <w:r w:rsidR="00475E50" w:rsidRPr="004C7999">
        <w:t>возможн</w:t>
      </w:r>
      <w:r w:rsidR="004C7999">
        <w:rPr>
          <w:lang w:val="ru-RU"/>
        </w:rPr>
        <w:t>о</w:t>
      </w:r>
      <w:r w:rsidR="00AA67BC">
        <w:rPr>
          <w:lang w:val="ru-RU"/>
        </w:rPr>
        <w:t>сть</w:t>
      </w:r>
      <w:r w:rsidR="00475E50" w:rsidRPr="004C7999">
        <w:t xml:space="preserve"> получения </w:t>
      </w:r>
      <w:r w:rsidR="009E72AC">
        <w:rPr>
          <w:lang w:val="ru-RU"/>
        </w:rPr>
        <w:t xml:space="preserve">сведений </w:t>
      </w:r>
      <w:r w:rsidR="007C4AA2" w:rsidRPr="007C4AA2">
        <w:rPr>
          <w:lang w:val="ru-RU"/>
        </w:rPr>
        <w:t>о заработной плате, иных выплатах и вознаграждениях</w:t>
      </w:r>
      <w:r w:rsidR="007C4AA2" w:rsidRPr="004C7999">
        <w:rPr>
          <w:lang w:val="ru-RU"/>
        </w:rPr>
        <w:t xml:space="preserve"> </w:t>
      </w:r>
      <w:r w:rsidR="00475E50" w:rsidRPr="004C7999">
        <w:t>по следующим реквизитам</w:t>
      </w:r>
      <w:r w:rsidR="00B73E8D">
        <w:rPr>
          <w:lang w:val="ru-RU"/>
        </w:rPr>
        <w:t xml:space="preserve"> застрахованного лица</w:t>
      </w:r>
      <w:r w:rsidR="00475E50" w:rsidRPr="004C7999">
        <w:t>: фамилия, имя, отчество (</w:t>
      </w:r>
      <w:r w:rsidR="004C7999">
        <w:rPr>
          <w:lang w:val="ru-RU"/>
        </w:rPr>
        <w:t>при наличии</w:t>
      </w:r>
      <w:r w:rsidR="00475E50" w:rsidRPr="004C7999">
        <w:t xml:space="preserve">), </w:t>
      </w:r>
      <w:r w:rsidR="009E72AC">
        <w:rPr>
          <w:lang w:val="ru-RU"/>
        </w:rPr>
        <w:t>страховой номер</w:t>
      </w:r>
      <w:r w:rsidR="00475E50" w:rsidRPr="004C7999">
        <w:t>.</w:t>
      </w:r>
      <w:r w:rsidRPr="004C7999">
        <w:t xml:space="preserve"> Электронный сервис включает </w:t>
      </w:r>
      <w:r w:rsidR="006C62E8" w:rsidRPr="004C7999">
        <w:t>метод, обеспечивающи</w:t>
      </w:r>
      <w:r w:rsidR="00B73E8D">
        <w:rPr>
          <w:lang w:val="ru-RU"/>
        </w:rPr>
        <w:t>й</w:t>
      </w:r>
      <w:r w:rsidR="006C62E8" w:rsidRPr="004C7999">
        <w:t>:</w:t>
      </w:r>
    </w:p>
    <w:p w:rsidR="006C62E8" w:rsidRDefault="00A659C8" w:rsidP="00B75C11">
      <w:pPr>
        <w:pStyle w:val="af7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регистрацию </w:t>
      </w:r>
      <w:r w:rsidR="007B6EB5">
        <w:rPr>
          <w:lang w:val="ru-RU"/>
        </w:rPr>
        <w:t>заявки на</w:t>
      </w:r>
      <w:r w:rsidR="006C62E8" w:rsidRPr="004C7999">
        <w:t xml:space="preserve"> </w:t>
      </w:r>
      <w:r w:rsidR="007B6EB5">
        <w:rPr>
          <w:lang w:val="ru-RU"/>
        </w:rPr>
        <w:t>предоставление сведений</w:t>
      </w:r>
      <w:r w:rsidR="009E72AC">
        <w:rPr>
          <w:lang w:val="ru-RU"/>
        </w:rPr>
        <w:t xml:space="preserve"> </w:t>
      </w:r>
      <w:r w:rsidR="007C4AA2" w:rsidRPr="007C4AA2">
        <w:rPr>
          <w:lang w:val="ru-RU"/>
        </w:rPr>
        <w:t>о заработной плате, иных выплатах и вознаграждениях</w:t>
      </w:r>
      <w:r>
        <w:rPr>
          <w:lang w:val="ru-RU"/>
        </w:rPr>
        <w:t>;</w:t>
      </w:r>
    </w:p>
    <w:p w:rsidR="00A659C8" w:rsidRDefault="00A659C8" w:rsidP="00B75C11">
      <w:pPr>
        <w:pStyle w:val="af7"/>
        <w:numPr>
          <w:ilvl w:val="0"/>
          <w:numId w:val="38"/>
        </w:numPr>
        <w:rPr>
          <w:lang w:val="ru-RU"/>
        </w:rPr>
      </w:pPr>
      <w:r>
        <w:rPr>
          <w:lang w:val="ru-RU"/>
        </w:rPr>
        <w:t>запрос статуса обработки заявки;</w:t>
      </w:r>
    </w:p>
    <w:p w:rsidR="00A659C8" w:rsidRDefault="00A659C8" w:rsidP="00B75C11">
      <w:pPr>
        <w:pStyle w:val="af7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получение сведений </w:t>
      </w:r>
      <w:r w:rsidR="007C4AA2" w:rsidRPr="007C4AA2">
        <w:rPr>
          <w:lang w:val="ru-RU"/>
        </w:rPr>
        <w:t>о заработной плате, иных выплатах и вознаграждениях</w:t>
      </w:r>
      <w:r>
        <w:rPr>
          <w:lang w:val="ru-RU"/>
        </w:rPr>
        <w:t>.</w:t>
      </w:r>
    </w:p>
    <w:p w:rsidR="004C7999" w:rsidRPr="004C7999" w:rsidRDefault="004C7999" w:rsidP="004C7999">
      <w:pPr>
        <w:pStyle w:val="af7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4906DF" w:rsidTr="003D1D9F">
        <w:tc>
          <w:tcPr>
            <w:tcW w:w="5210" w:type="dxa"/>
          </w:tcPr>
          <w:p w:rsidR="00104473" w:rsidRPr="004906DF" w:rsidRDefault="0034741C" w:rsidP="004906DF">
            <w:pPr>
              <w:pStyle w:val="af7"/>
              <w:ind w:firstLine="0"/>
              <w:rPr>
                <w:b/>
              </w:rPr>
            </w:pPr>
            <w:r w:rsidRPr="004906DF">
              <w:rPr>
                <w:b/>
              </w:rPr>
              <w:t>М</w:t>
            </w:r>
            <w:r w:rsidR="00104473" w:rsidRPr="004906DF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4906DF" w:rsidRDefault="0034741C" w:rsidP="004906DF">
            <w:pPr>
              <w:pStyle w:val="af7"/>
              <w:ind w:firstLine="0"/>
              <w:rPr>
                <w:b/>
              </w:rPr>
            </w:pPr>
            <w:r w:rsidRPr="004906DF">
              <w:rPr>
                <w:b/>
              </w:rPr>
              <w:t>Н</w:t>
            </w:r>
            <w:r w:rsidR="00104473" w:rsidRPr="004906DF">
              <w:rPr>
                <w:b/>
              </w:rPr>
              <w:t>азначение</w:t>
            </w:r>
          </w:p>
        </w:tc>
      </w:tr>
      <w:tr w:rsidR="00104473" w:rsidRPr="00C43B34" w:rsidTr="003D1D9F">
        <w:tc>
          <w:tcPr>
            <w:tcW w:w="5210" w:type="dxa"/>
          </w:tcPr>
          <w:p w:rsidR="00104473" w:rsidRPr="004C7999" w:rsidRDefault="00104473" w:rsidP="004906DF">
            <w:pPr>
              <w:pStyle w:val="af7"/>
              <w:ind w:firstLine="0"/>
            </w:pPr>
            <w:r w:rsidRPr="004C7999">
              <w:t xml:space="preserve">Код: </w:t>
            </w:r>
            <w:r w:rsidR="00475E50" w:rsidRPr="004C7999">
              <w:t>Process</w:t>
            </w:r>
          </w:p>
          <w:p w:rsidR="00104473" w:rsidRPr="009E72AC" w:rsidRDefault="00104473" w:rsidP="004906DF">
            <w:pPr>
              <w:pStyle w:val="af7"/>
              <w:ind w:firstLine="0"/>
              <w:rPr>
                <w:lang w:val="ru-RU"/>
              </w:rPr>
            </w:pPr>
            <w:r w:rsidRPr="004C7999">
              <w:t xml:space="preserve">Наименование: </w:t>
            </w:r>
            <w:r w:rsidR="00475E50" w:rsidRPr="004C7999">
              <w:t xml:space="preserve">Запрос </w:t>
            </w:r>
            <w:r w:rsidR="009E72AC">
              <w:rPr>
                <w:lang w:val="ru-RU"/>
              </w:rPr>
              <w:t xml:space="preserve">сведений </w:t>
            </w:r>
            <w:r w:rsidR="007C4AA2" w:rsidRPr="007C4AA2">
              <w:rPr>
                <w:lang w:val="ru-RU"/>
              </w:rPr>
              <w:t>о заработной плате, иных выплатах и вознаграждениях</w:t>
            </w:r>
            <w:r w:rsidR="007C4AA2">
              <w:rPr>
                <w:lang w:val="ru-RU"/>
              </w:rPr>
              <w:t xml:space="preserve"> ЗЛ</w:t>
            </w:r>
          </w:p>
        </w:tc>
        <w:tc>
          <w:tcPr>
            <w:tcW w:w="5211" w:type="dxa"/>
          </w:tcPr>
          <w:p w:rsidR="00104473" w:rsidRPr="004C7999" w:rsidRDefault="00475E50" w:rsidP="00246063">
            <w:pPr>
              <w:pStyle w:val="af7"/>
              <w:ind w:firstLine="0"/>
            </w:pPr>
            <w:r w:rsidRPr="004C7999">
              <w:t>Получает на вход сообщение</w:t>
            </w:r>
            <w:r w:rsidR="004906DF">
              <w:rPr>
                <w:lang w:val="ru-RU"/>
              </w:rPr>
              <w:t>,</w:t>
            </w:r>
            <w:r w:rsidRPr="004C7999">
              <w:t xml:space="preserve"> содержащее </w:t>
            </w:r>
            <w:r w:rsidR="00246063">
              <w:rPr>
                <w:lang w:val="ru-RU"/>
              </w:rPr>
              <w:t>данные ЗЛ</w:t>
            </w:r>
            <w:r w:rsidRPr="004C7999">
              <w:t xml:space="preserve"> и </w:t>
            </w:r>
            <w:r w:rsidR="004906DF">
              <w:rPr>
                <w:lang w:val="ru-RU"/>
              </w:rPr>
              <w:t>возвращает</w:t>
            </w:r>
            <w:r w:rsidRPr="004C7999">
              <w:t xml:space="preserve"> </w:t>
            </w:r>
            <w:r w:rsidR="00B73E8D">
              <w:rPr>
                <w:lang w:val="ru-RU"/>
              </w:rPr>
              <w:t>ответное сооб</w:t>
            </w:r>
            <w:r w:rsidR="00C139C4">
              <w:rPr>
                <w:lang w:val="ru-RU"/>
              </w:rPr>
              <w:t>щение</w:t>
            </w:r>
            <w:r w:rsidRPr="004C7999">
              <w:t>.</w:t>
            </w:r>
          </w:p>
        </w:tc>
      </w:tr>
    </w:tbl>
    <w:p w:rsidR="00F61295" w:rsidRPr="00B73E8D" w:rsidRDefault="005952BB" w:rsidP="00F61295">
      <w:pPr>
        <w:pStyle w:val="23"/>
        <w:rPr>
          <w:szCs w:val="32"/>
        </w:rPr>
      </w:pPr>
      <w:bookmarkStart w:id="8" w:name="_Toc378598275"/>
      <w:r w:rsidRPr="00B73E8D">
        <w:rPr>
          <w:szCs w:val="32"/>
        </w:rPr>
        <w:t>Сценарии использования</w:t>
      </w:r>
      <w:bookmarkEnd w:id="8"/>
    </w:p>
    <w:p w:rsidR="00F61295" w:rsidRDefault="00F61295" w:rsidP="00F61295">
      <w:pPr>
        <w:pStyle w:val="af7"/>
        <w:rPr>
          <w:lang w:val="ru-RU"/>
        </w:rPr>
      </w:pPr>
      <w:r>
        <w:rPr>
          <w:lang w:val="ru-RU"/>
        </w:rPr>
        <w:t>Взаимодействие реализовано в асинхронном режиме.</w:t>
      </w:r>
    </w:p>
    <w:p w:rsidR="00C85595" w:rsidRDefault="00F61295" w:rsidP="00522AB4">
      <w:pPr>
        <w:pStyle w:val="af7"/>
        <w:rPr>
          <w:lang w:val="ru-RU"/>
        </w:rPr>
      </w:pPr>
      <w:r>
        <w:rPr>
          <w:lang w:val="ru-RU"/>
        </w:rPr>
        <w:t>В рамках взаимодействия информационная система ведомства вызывает сервис, передавая сообщение, содержащее тип запроса</w:t>
      </w:r>
      <w:r w:rsidR="007C4AA2">
        <w:rPr>
          <w:lang w:val="ru-RU"/>
        </w:rPr>
        <w:t xml:space="preserve"> и</w:t>
      </w:r>
      <w:r>
        <w:rPr>
          <w:lang w:val="ru-RU"/>
        </w:rPr>
        <w:t xml:space="preserve"> данные </w:t>
      </w:r>
      <w:r w:rsidR="00C85595">
        <w:rPr>
          <w:lang w:val="ru-RU"/>
        </w:rPr>
        <w:t>ЗЛ</w:t>
      </w:r>
      <w:r>
        <w:rPr>
          <w:lang w:val="ru-RU"/>
        </w:rPr>
        <w:t xml:space="preserve">. </w:t>
      </w:r>
      <w:r w:rsidRPr="00C43B34">
        <w:rPr>
          <w:lang w:val="ru-RU"/>
        </w:rPr>
        <w:t>В ответ приходит сообщение</w:t>
      </w:r>
      <w:r>
        <w:rPr>
          <w:lang w:val="ru-RU"/>
        </w:rPr>
        <w:t>,</w:t>
      </w:r>
      <w:r w:rsidRPr="00C43B34">
        <w:rPr>
          <w:lang w:val="ru-RU"/>
        </w:rPr>
        <w:t xml:space="preserve"> содержащее </w:t>
      </w:r>
      <w:r w:rsidR="00B75C11">
        <w:rPr>
          <w:lang w:val="ru-RU"/>
        </w:rPr>
        <w:t xml:space="preserve">присвоенный </w:t>
      </w:r>
      <w:r>
        <w:rPr>
          <w:lang w:val="ru-RU"/>
        </w:rPr>
        <w:t>идентификатор заявки</w:t>
      </w:r>
      <w:r w:rsidR="00C85595">
        <w:rPr>
          <w:lang w:val="ru-RU"/>
        </w:rPr>
        <w:t>, либо сообщение об ошибке</w:t>
      </w:r>
      <w:r>
        <w:rPr>
          <w:lang w:val="ru-RU"/>
        </w:rPr>
        <w:t xml:space="preserve">. </w:t>
      </w:r>
    </w:p>
    <w:p w:rsidR="006C62E8" w:rsidRDefault="00F61295" w:rsidP="00522AB4">
      <w:pPr>
        <w:pStyle w:val="af7"/>
        <w:rPr>
          <w:lang w:val="ru-RU"/>
        </w:rPr>
      </w:pPr>
      <w:r>
        <w:rPr>
          <w:lang w:val="ru-RU"/>
        </w:rPr>
        <w:t>По истечении установленного срока исполнения заявки информационная система ведомства вызывает сервис, передавая сообщение, содержащее</w:t>
      </w:r>
      <w:r w:rsidRPr="00121FE4">
        <w:rPr>
          <w:lang w:val="ru-RU"/>
        </w:rPr>
        <w:t xml:space="preserve"> </w:t>
      </w:r>
      <w:r>
        <w:rPr>
          <w:lang w:val="ru-RU"/>
        </w:rPr>
        <w:t xml:space="preserve">идентификатор заявки. В ответ приходит сообщение, содержащее </w:t>
      </w:r>
      <w:r w:rsidRPr="00C43B34">
        <w:rPr>
          <w:lang w:val="ru-RU"/>
        </w:rPr>
        <w:t>признак успешности</w:t>
      </w:r>
      <w:r>
        <w:rPr>
          <w:lang w:val="ru-RU"/>
        </w:rPr>
        <w:t xml:space="preserve"> или не успешности завершения. </w:t>
      </w:r>
      <w:r w:rsidR="00B73E8D">
        <w:rPr>
          <w:lang w:val="ru-RU"/>
        </w:rPr>
        <w:t>В</w:t>
      </w:r>
      <w:r w:rsidR="00C65B74" w:rsidRPr="00C43B34">
        <w:rPr>
          <w:lang w:val="ru-RU"/>
        </w:rPr>
        <w:t xml:space="preserve"> случае успешности </w:t>
      </w:r>
      <w:r w:rsidR="00B73E8D">
        <w:rPr>
          <w:lang w:val="ru-RU"/>
        </w:rPr>
        <w:t xml:space="preserve">ответное сообщение </w:t>
      </w:r>
      <w:r w:rsidR="00F93CD3" w:rsidRPr="00C43B34">
        <w:rPr>
          <w:lang w:val="ru-RU"/>
        </w:rPr>
        <w:t xml:space="preserve">содержит </w:t>
      </w:r>
      <w:r w:rsidR="00F93CD3" w:rsidRPr="00C43B34">
        <w:rPr>
          <w:lang w:val="en-US"/>
        </w:rPr>
        <w:t>xml</w:t>
      </w:r>
      <w:r w:rsidR="00F93CD3" w:rsidRPr="00C43B34">
        <w:rPr>
          <w:lang w:val="ru-RU"/>
        </w:rPr>
        <w:t xml:space="preserve">-строку </w:t>
      </w:r>
      <w:r w:rsidR="00F93CD3" w:rsidRPr="00C43B34">
        <w:rPr>
          <w:lang w:val="en-US"/>
        </w:rPr>
        <w:t>c</w:t>
      </w:r>
      <w:r w:rsidR="00F93CD3" w:rsidRPr="00C43B34">
        <w:rPr>
          <w:lang w:val="ru-RU"/>
        </w:rPr>
        <w:t xml:space="preserve"> данными </w:t>
      </w:r>
      <w:r w:rsidR="007C4AA2" w:rsidRPr="007C4AA2">
        <w:rPr>
          <w:lang w:val="ru-RU"/>
        </w:rPr>
        <w:t>о заработной плате, иных выплатах и вознаграждениях</w:t>
      </w:r>
      <w:r w:rsidR="007C4AA2" w:rsidRPr="004C7999">
        <w:rPr>
          <w:lang w:val="ru-RU"/>
        </w:rPr>
        <w:t xml:space="preserve"> </w:t>
      </w:r>
      <w:r w:rsidR="00A659C8">
        <w:rPr>
          <w:lang w:val="ru-RU"/>
        </w:rPr>
        <w:t>застрахованного лица</w:t>
      </w:r>
      <w:r w:rsidR="00FA3450" w:rsidRPr="00C43B34">
        <w:rPr>
          <w:lang w:val="ru-RU"/>
        </w:rPr>
        <w:t>, а в</w:t>
      </w:r>
      <w:r w:rsidR="004906DF">
        <w:rPr>
          <w:lang w:val="ru-RU"/>
        </w:rPr>
        <w:t xml:space="preserve"> </w:t>
      </w:r>
      <w:r w:rsidR="00FA3450" w:rsidRPr="00C43B34">
        <w:rPr>
          <w:lang w:val="ru-RU"/>
        </w:rPr>
        <w:t>случ</w:t>
      </w:r>
      <w:r w:rsidR="004906DF">
        <w:rPr>
          <w:lang w:val="ru-RU"/>
        </w:rPr>
        <w:t>а</w:t>
      </w:r>
      <w:r w:rsidR="00FA3450" w:rsidRPr="00C43B34">
        <w:rPr>
          <w:lang w:val="ru-RU"/>
        </w:rPr>
        <w:t xml:space="preserve">е не успешности </w:t>
      </w:r>
      <w:r w:rsidR="00C139C4">
        <w:rPr>
          <w:lang w:val="ru-RU"/>
        </w:rPr>
        <w:t>–</w:t>
      </w:r>
      <w:r w:rsidR="00A659C8">
        <w:rPr>
          <w:lang w:val="ru-RU"/>
        </w:rPr>
        <w:t xml:space="preserve"> </w:t>
      </w:r>
      <w:r w:rsidR="00FA3450" w:rsidRPr="00C43B34">
        <w:rPr>
          <w:lang w:val="ru-RU"/>
        </w:rPr>
        <w:t>данные об ошибке</w:t>
      </w:r>
      <w:r w:rsidR="00F93CD3" w:rsidRPr="00C43B34">
        <w:rPr>
          <w:lang w:val="ru-RU"/>
        </w:rPr>
        <w:t>.</w:t>
      </w:r>
      <w:r w:rsidR="00C85595">
        <w:rPr>
          <w:lang w:val="ru-RU"/>
        </w:rPr>
        <w:t xml:space="preserve"> Если обработка заявки на сведения ещё не завершена, то ответное сообщение будет содержать статус «в обработке».</w:t>
      </w:r>
      <w:r w:rsidR="00F93CD3" w:rsidRPr="00C43B34">
        <w:rPr>
          <w:lang w:val="ru-RU"/>
        </w:rPr>
        <w:t xml:space="preserve"> </w:t>
      </w:r>
    </w:p>
    <w:p w:rsidR="00DD03DA" w:rsidRDefault="00DD03DA" w:rsidP="00522AB4">
      <w:pPr>
        <w:pStyle w:val="af7"/>
        <w:rPr>
          <w:lang w:val="ru-RU"/>
        </w:rPr>
      </w:pPr>
    </w:p>
    <w:p w:rsidR="00861168" w:rsidRPr="00B73E8D" w:rsidRDefault="00861168" w:rsidP="00861168">
      <w:pPr>
        <w:pStyle w:val="23"/>
        <w:rPr>
          <w:szCs w:val="32"/>
        </w:rPr>
      </w:pPr>
      <w:bookmarkStart w:id="9" w:name="_Toc378598276"/>
      <w:r w:rsidRPr="00B73E8D">
        <w:rPr>
          <w:szCs w:val="32"/>
        </w:rPr>
        <w:lastRenderedPageBreak/>
        <w:t>Схема взаимодействия</w:t>
      </w:r>
      <w:bookmarkEnd w:id="9"/>
    </w:p>
    <w:p w:rsidR="006C62E8" w:rsidRPr="00C43B34" w:rsidRDefault="006C62E8" w:rsidP="00861168">
      <w:pPr>
        <w:pStyle w:val="af6"/>
        <w:rPr>
          <w:lang w:val="ru-RU"/>
        </w:rPr>
      </w:pPr>
      <w:r w:rsidRPr="00C43B34">
        <w:t xml:space="preserve">В рамках взаимодействия </w:t>
      </w:r>
      <w:r w:rsidR="00984453">
        <w:rPr>
          <w:lang w:val="ru-RU"/>
        </w:rPr>
        <w:t>ИС</w:t>
      </w:r>
      <w:r w:rsidR="0034741C" w:rsidRPr="00C43B34">
        <w:t xml:space="preserve"> ведомства направляет </w:t>
      </w:r>
      <w:r w:rsidR="00984453">
        <w:rPr>
          <w:lang w:val="ru-RU"/>
        </w:rPr>
        <w:t xml:space="preserve">в ИС </w:t>
      </w:r>
      <w:r w:rsidR="00FA3450" w:rsidRPr="00C43B34">
        <w:rPr>
          <w:lang w:val="ru-RU"/>
        </w:rPr>
        <w:t>ПФР</w:t>
      </w:r>
      <w:r w:rsidR="00D31E9E" w:rsidRPr="00C43B34">
        <w:t xml:space="preserve"> </w:t>
      </w:r>
      <w:r w:rsidR="00984453">
        <w:rPr>
          <w:lang w:val="ru-RU"/>
        </w:rPr>
        <w:t>сообщение-</w:t>
      </w:r>
      <w:r w:rsidR="00C139C4">
        <w:rPr>
          <w:lang w:val="ru-RU"/>
        </w:rPr>
        <w:t>запрос</w:t>
      </w:r>
      <w:r w:rsidR="00FA3450" w:rsidRPr="00C43B34">
        <w:rPr>
          <w:lang w:val="ru-RU"/>
        </w:rPr>
        <w:t xml:space="preserve"> и получает сообщение-ответ. </w:t>
      </w:r>
    </w:p>
    <w:p w:rsidR="00861168" w:rsidRPr="00C43B34" w:rsidRDefault="00861168" w:rsidP="00861168">
      <w:pPr>
        <w:pStyle w:val="af7"/>
      </w:pPr>
      <w:r w:rsidRPr="00C43B34">
        <w:t>Схема взаимодействия представлена на</w:t>
      </w:r>
      <w:r w:rsidR="00F139C9" w:rsidRPr="00C43B34">
        <w:t xml:space="preserve"> рисунке 1</w:t>
      </w:r>
      <w:r w:rsidRPr="00C43B34">
        <w:t>.</w:t>
      </w:r>
    </w:p>
    <w:p w:rsidR="00A659C8" w:rsidRPr="00C43B34" w:rsidRDefault="00DE1BE2" w:rsidP="00A659C8">
      <w:pPr>
        <w:ind w:firstLine="567"/>
      </w:pPr>
      <w:bookmarkStart w:id="10" w:name="_Ref296947167"/>
      <w:r>
        <w:rPr>
          <w:noProof/>
        </w:rPr>
        <mc:AlternateContent>
          <mc:Choice Requires="wpc">
            <w:drawing>
              <wp:inline distT="0" distB="0" distL="0" distR="0">
                <wp:extent cx="5306060" cy="3587750"/>
                <wp:effectExtent l="0" t="0" r="0" b="12700"/>
                <wp:docPr id="35" name="Полотно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Line 26"/>
                        <wps:cNvCnPr/>
                        <wps:spPr bwMode="auto">
                          <a:xfrm flipH="1">
                            <a:off x="561340" y="742315"/>
                            <a:ext cx="36074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27"/>
                        <wps:cNvSpPr>
                          <a:spLocks/>
                        </wps:cNvSpPr>
                        <wps:spPr bwMode="auto">
                          <a:xfrm flipH="1" flipV="1">
                            <a:off x="4014470" y="706755"/>
                            <a:ext cx="154305" cy="70485"/>
                          </a:xfrm>
                          <a:custGeom>
                            <a:avLst/>
                            <a:gdLst>
                              <a:gd name="T0" fmla="*/ 195 w 195"/>
                              <a:gd name="T1" fmla="*/ 0 h 120"/>
                              <a:gd name="T2" fmla="*/ 0 w 195"/>
                              <a:gd name="T3" fmla="*/ 60 h 120"/>
                              <a:gd name="T4" fmla="*/ 195 w 195"/>
                              <a:gd name="T5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5" h="120">
                                <a:moveTo>
                                  <a:pt x="195" y="0"/>
                                </a:moveTo>
                                <a:lnTo>
                                  <a:pt x="0" y="60"/>
                                </a:lnTo>
                                <a:lnTo>
                                  <a:pt x="195" y="12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8"/>
                        <wps:cNvCnPr/>
                        <wps:spPr bwMode="auto">
                          <a:xfrm>
                            <a:off x="534670" y="953135"/>
                            <a:ext cx="36074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29"/>
                        <wps:cNvSpPr>
                          <a:spLocks/>
                        </wps:cNvSpPr>
                        <wps:spPr bwMode="auto">
                          <a:xfrm flipH="1">
                            <a:off x="591820" y="914400"/>
                            <a:ext cx="157480" cy="76200"/>
                          </a:xfrm>
                          <a:custGeom>
                            <a:avLst/>
                            <a:gdLst>
                              <a:gd name="T0" fmla="*/ 0 w 195"/>
                              <a:gd name="T1" fmla="*/ 120 h 120"/>
                              <a:gd name="T2" fmla="*/ 195 w 195"/>
                              <a:gd name="T3" fmla="*/ 60 h 120"/>
                              <a:gd name="T4" fmla="*/ 0 w 195"/>
                              <a:gd name="T5" fmla="*/ 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5" h="120">
                                <a:moveTo>
                                  <a:pt x="0" y="120"/>
                                </a:moveTo>
                                <a:lnTo>
                                  <a:pt x="195" y="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23315" cy="456565"/>
                          </a:xfrm>
                          <a:prstGeom prst="rect">
                            <a:avLst/>
                          </a:prstGeom>
                          <a:solidFill>
                            <a:srgbClr val="C0FFC0"/>
                          </a:solidFill>
                          <a:ln w="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47955" y="90805"/>
                            <a:ext cx="8191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32E0" w:rsidRPr="00FA3450" w:rsidRDefault="00C332E0" w:rsidP="00A659C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3450">
                                <w:rPr>
                                  <w:rFonts w:ascii="Arial Unicode MS" w:eastAsia="Arial Unicode MS" w:cs="Arial Unicode MS"/>
                                  <w:color w:val="000000"/>
                                  <w:sz w:val="28"/>
                                  <w:szCs w:val="28"/>
                                  <w:u w:val="single"/>
                                </w:rPr>
                                <w:t>Ведомство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Line 32"/>
                        <wps:cNvCnPr/>
                        <wps:spPr bwMode="auto">
                          <a:xfrm>
                            <a:off x="561340" y="456565"/>
                            <a:ext cx="635" cy="31311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04190" y="694690"/>
                            <a:ext cx="114300" cy="1370330"/>
                          </a:xfrm>
                          <a:prstGeom prst="rect">
                            <a:avLst/>
                          </a:prstGeom>
                          <a:solidFill>
                            <a:srgbClr val="D0D0FF"/>
                          </a:solidFill>
                          <a:ln w="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397885" y="0"/>
                            <a:ext cx="1541780" cy="456565"/>
                          </a:xfrm>
                          <a:prstGeom prst="rect">
                            <a:avLst/>
                          </a:prstGeom>
                          <a:solidFill>
                            <a:srgbClr val="C0FFC0"/>
                          </a:solidFill>
                          <a:ln w="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044950" y="90805"/>
                            <a:ext cx="368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32E0" w:rsidRPr="00FA3450" w:rsidRDefault="00C332E0" w:rsidP="00A659C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A3450">
                                <w:rPr>
                                  <w:rFonts w:ascii="Arial Unicode MS" w:eastAsia="Arial Unicode MS" w:cs="Arial Unicode MS"/>
                                  <w:color w:val="000000"/>
                                  <w:sz w:val="28"/>
                                  <w:szCs w:val="28"/>
                                  <w:u w:val="single"/>
                                </w:rPr>
                                <w:t>ПФР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" name="Line 36"/>
                        <wps:cNvCnPr/>
                        <wps:spPr bwMode="auto">
                          <a:xfrm>
                            <a:off x="4168775" y="456565"/>
                            <a:ext cx="635" cy="31311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001328" y="466090"/>
                            <a:ext cx="12128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32E0" w:rsidRPr="00E05572" w:rsidRDefault="00C332E0" w:rsidP="00A659C8"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Process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>подача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>заявки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23315" y="685800"/>
                            <a:ext cx="291973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32E0" w:rsidRPr="00E05572" w:rsidRDefault="00C332E0" w:rsidP="00A659C8"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ProcessResponse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>идентификатор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>заявки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>или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>ошибка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9" name="Line 39"/>
                        <wps:cNvCnPr/>
                        <wps:spPr bwMode="auto">
                          <a:xfrm flipH="1">
                            <a:off x="560070" y="1389380"/>
                            <a:ext cx="36074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Freeform 40"/>
                        <wps:cNvSpPr>
                          <a:spLocks/>
                        </wps:cNvSpPr>
                        <wps:spPr bwMode="auto">
                          <a:xfrm flipH="1" flipV="1">
                            <a:off x="4013200" y="1353820"/>
                            <a:ext cx="154305" cy="70485"/>
                          </a:xfrm>
                          <a:custGeom>
                            <a:avLst/>
                            <a:gdLst>
                              <a:gd name="T0" fmla="*/ 195 w 195"/>
                              <a:gd name="T1" fmla="*/ 0 h 120"/>
                              <a:gd name="T2" fmla="*/ 0 w 195"/>
                              <a:gd name="T3" fmla="*/ 60 h 120"/>
                              <a:gd name="T4" fmla="*/ 195 w 195"/>
                              <a:gd name="T5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5" h="120">
                                <a:moveTo>
                                  <a:pt x="195" y="0"/>
                                </a:moveTo>
                                <a:lnTo>
                                  <a:pt x="0" y="60"/>
                                </a:lnTo>
                                <a:lnTo>
                                  <a:pt x="195" y="12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1"/>
                        <wps:cNvCnPr/>
                        <wps:spPr bwMode="auto">
                          <a:xfrm>
                            <a:off x="533400" y="1600200"/>
                            <a:ext cx="36074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Freeform 42"/>
                        <wps:cNvSpPr>
                          <a:spLocks/>
                        </wps:cNvSpPr>
                        <wps:spPr bwMode="auto">
                          <a:xfrm flipH="1">
                            <a:off x="590550" y="1561465"/>
                            <a:ext cx="157480" cy="76200"/>
                          </a:xfrm>
                          <a:custGeom>
                            <a:avLst/>
                            <a:gdLst>
                              <a:gd name="T0" fmla="*/ 0 w 195"/>
                              <a:gd name="T1" fmla="*/ 120 h 120"/>
                              <a:gd name="T2" fmla="*/ 195 w 195"/>
                              <a:gd name="T3" fmla="*/ 60 h 120"/>
                              <a:gd name="T4" fmla="*/ 0 w 195"/>
                              <a:gd name="T5" fmla="*/ 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5" h="120">
                                <a:moveTo>
                                  <a:pt x="0" y="120"/>
                                </a:moveTo>
                                <a:lnTo>
                                  <a:pt x="195" y="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905000" y="1143000"/>
                            <a:ext cx="10979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32E0" w:rsidRPr="00E05572" w:rsidRDefault="00C332E0" w:rsidP="00A659C8"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Process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>запрос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>статуса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67104" y="1371600"/>
                            <a:ext cx="321119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32E0" w:rsidRPr="00E05572" w:rsidRDefault="00C332E0" w:rsidP="00A659C8"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ProcessResponse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>информация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>о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>статусе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>заявки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>ошибка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>или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>ответ</w:t>
                              </w:r>
                              <w:r>
                                <w:rPr>
                                  <w:rFonts w:ascii="Arial Unicode MS" w:eastAsia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" o:spid="_x0000_s1026" editas="canvas" style="width:417.8pt;height:282.5pt;mso-position-horizontal-relative:char;mso-position-vertical-relative:line" coordsize="53060,35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060;height:35877;visibility:visible;mso-wrap-style:square">
                  <v:fill o:detectmouseclick="t"/>
                  <v:path o:connecttype="none"/>
                </v:shape>
                <v:line id="Line 26" o:spid="_x0000_s1028" style="position:absolute;flip:x;visibility:visible;mso-wrap-style:square" from="5613,7423" to="41687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2BucAAAADbAAAADwAAAGRycy9kb3ducmV2LnhtbERPzYrCMBC+C/sOYYS9aaqgrtUoq+Ci&#10;eFHXBxiaMQ02k9Jktfv2RhC8zcf3O/Nl6ypxoyZYzwoG/QwEceG1ZaPg/LvpfYEIEVlj5ZkU/FOA&#10;5eKjM8dc+zsf6XaKRqQQDjkqKGOscylDUZLD0Pc1ceIuvnEYE2yM1A3eU7ir5DDLxtKh5dRQYk3r&#10;korr6c8pKMzI2d10NFhbs7KHzXWS/Zz3Sn122+8ZiEhtfItf7q1O88fw/CUd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9dgbnAAAAA2wAAAA8AAAAAAAAAAAAAAAAA&#10;oQIAAGRycy9kb3ducmV2LnhtbFBLBQYAAAAABAAEAPkAAACOAwAAAAA=&#10;" strokecolor="blue" strokeweight="0"/>
                <v:shape id="Freeform 27" o:spid="_x0000_s1029" style="position:absolute;left:40144;top:7067;width:1543;height:705;flip:x y;visibility:visible;mso-wrap-style:square;v-text-anchor:top" coordsize="19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dTqMQA&#10;AADbAAAADwAAAGRycy9kb3ducmV2LnhtbESPQWuDQBCF74H+h2UKvcXVJmnFuobEIvSQS5L+gMGd&#10;qtSdFXer5t9nC4XeZnjvffMm3y+mFxONrrOsIIliEMS11R03Cj6v1ToF4Tyyxt4yKbiRg33xsMox&#10;03bmM00X34gAYZehgtb7IZPS1S0ZdJEdiIP2ZUeDPqxjI/WIc4CbXj7H8Ys02HG40OJAZUv19+XH&#10;BEpfX5uyrMzmVL273W2bpIdjotTT43J4A+Fp8f/mv/SHDvVf4feXMI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HU6jEAAAA2wAAAA8AAAAAAAAAAAAAAAAAmAIAAGRycy9k&#10;b3ducmV2LnhtbFBLBQYAAAAABAAEAPUAAACJAwAAAAA=&#10;" path="m195,l,60r195,60e" filled="f" strokecolor="blue" strokeweight="0">
                  <v:path arrowok="t" o:connecttype="custom" o:connectlocs="154305,0;0,35243;154305,70485" o:connectangles="0,0,0"/>
                </v:shape>
                <v:line id="Line 28" o:spid="_x0000_s1030" style="position:absolute;visibility:visible;mso-wrap-style:square" from="5346,9531" to="41421,9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s9dMMAAADbAAAADwAAAGRycy9kb3ducmV2LnhtbESPQWvCQBCF74L/YRnBm27aQ2hTV5GW&#10;UhFKMYrnITtNgtnZdHdr4r93DoXeZnhv3vtmtRldp64UYuvZwMMyA0VcedtybeB0fF88gYoJ2WLn&#10;mQzcKMJmPZ2ssLB+4ANdy1QrCeFYoIEmpb7QOlYNOYxL3xOL9u2DwyRrqLUNOEi46/RjluXaYcvS&#10;0GBPrw1Vl/LXGcjz5/g1DvT5dgi7j5+KXT7sz8bMZ+P2BVSiMf2b/653VvAFVn6RAf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rPXTDAAAA2wAAAA8AAAAAAAAAAAAA&#10;AAAAoQIAAGRycy9kb3ducmV2LnhtbFBLBQYAAAAABAAEAPkAAACRAwAAAAA=&#10;" strokecolor="blue" strokeweight="0"/>
                <v:shape id="Freeform 29" o:spid="_x0000_s1031" style="position:absolute;left:5918;top:9144;width:1575;height:762;flip:x;visibility:visible;mso-wrap-style:square;v-text-anchor:top" coordsize="19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xUicIA&#10;AADbAAAADwAAAGRycy9kb3ducmV2LnhtbERPS4vCMBC+C/6HMMJeZE11QdeuUVR2wYuID/Q6NGNb&#10;tpnUJtr6740geJuP7zmTWWMKcaPK5ZYV9HsRCOLE6pxTBYf93+c3COeRNRaWScGdHMym7dYEY21r&#10;3tJt51MRQtjFqCDzvoyldElGBl3PlsSBO9vKoA+wSqWusA7hppCDKBpKgzmHhgxLWmaU/O+uRsH1&#10;5C7zejE6Dn9Pm/NhXXQvX/uuUh+dZv4DwlPj3+KXe6XD/DE8fwk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zFSJwgAAANsAAAAPAAAAAAAAAAAAAAAAAJgCAABkcnMvZG93&#10;bnJldi54bWxQSwUGAAAAAAQABAD1AAAAhwMAAAAA&#10;" path="m,120l195,60,,e" filled="f" strokecolor="blue" strokeweight="0">
                  <v:path arrowok="t" o:connecttype="custom" o:connectlocs="0,76200;157480,38100;0,0" o:connectangles="0,0,0"/>
                </v:shape>
                <v:rect id="Rectangle 30" o:spid="_x0000_s1032" style="position:absolute;width:11233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ZfsMA&#10;AADbAAAADwAAAGRycy9kb3ducmV2LnhtbERPz2vCMBS+D/Y/hDfwtqbzIFKNRYaTDUFYnYi3R/Ns&#10;ujUvXZNq3V9vDsKOH9/veT7YRpyp87VjBS9JCoK4dLrmSsHX7u15CsIHZI2NY1JwJQ/54vFhjpl2&#10;F/6kcxEqEUPYZ6jAhNBmUvrSkEWfuJY4cifXWQwRdpXUHV5iuG3kOE0n0mLNscFgS6+Gyp+itwpW&#10;+xVOiqnZrb+3x79+Q/b38LFWavQ0LGcgAg3hX3x3v2sF47g+fo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DZfsMAAADbAAAADwAAAAAAAAAAAAAAAACYAgAAZHJzL2Rv&#10;d25yZXYueG1sUEsFBgAAAAAEAAQA9QAAAIgDAAAAAA==&#10;" fillcolor="#c0ffc0" strokecolor="blue" strokeweight="0"/>
                <v:rect id="Rectangle 31" o:spid="_x0000_s1033" style="position:absolute;left:1479;top:908;width:8192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:rsidR="00C332E0" w:rsidRPr="00FA3450" w:rsidRDefault="00C332E0" w:rsidP="00A659C8">
                        <w:pPr>
                          <w:rPr>
                            <w:sz w:val="28"/>
                            <w:szCs w:val="28"/>
                          </w:rPr>
                        </w:pPr>
                        <w:r w:rsidRPr="00FA3450">
                          <w:rPr>
                            <w:rFonts w:ascii="Arial Unicode MS" w:eastAsia="Arial Unicode MS" w:cs="Arial Unicode MS"/>
                            <w:color w:val="000000"/>
                            <w:sz w:val="28"/>
                            <w:szCs w:val="28"/>
                            <w:u w:val="single"/>
                          </w:rPr>
                          <w:t>Ведомство</w:t>
                        </w:r>
                      </w:p>
                    </w:txbxContent>
                  </v:textbox>
                </v:rect>
                <v:line id="Line 32" o:spid="_x0000_s1034" style="position:absolute;visibility:visible;mso-wrap-style:square" from="5613,4565" to="5619,3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MyCsEAAADbAAAADwAAAGRycy9kb3ducmV2LnhtbESPQWvCQBSE70L/w/IKvYhuzKFI6ipS&#10;qNZjNRdvr9lnEsy+F3ZXTf99VxA8DjPzDbNYDa5TV/KhFTYwm2agiCuxLdcGysPXZA4qRGSLnTAZ&#10;+KMAq+XLaIGFlRv/0HUfa5UgHAo00MTYF1qHqiGHYSo9cfJO4h3GJH2trcdbgrtO51n2rh22nBYa&#10;7Omzoeq8vzgDm3Kz3bmx3fYi4vVvJUfJxJi312H9ASrSEJ/hR/vbGshzuH9JP0Av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wzIKwQAAANsAAAAPAAAAAAAAAAAAAAAA&#10;AKECAABkcnMvZG93bnJldi54bWxQSwUGAAAAAAQABAD5AAAAjwMAAAAA&#10;" strokecolor="blue" strokeweight="0">
                  <v:stroke dashstyle="1 1"/>
                </v:line>
                <v:rect id="Rectangle 33" o:spid="_x0000_s1035" style="position:absolute;left:5041;top:6946;width:1143;height:13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O22cMA&#10;AADbAAAADwAAAGRycy9kb3ducmV2LnhtbESPT4vCMBTE7wv7HcJb8LamVVy0GmURBQ+K+O/+aJ5t&#10;3ealNLGt394Iwh6HmfkNM1t0phQN1a6wrCDuRyCIU6sLzhScT+vvMQjnkTWWlknBgxws5p8fM0y0&#10;bflAzdFnIkDYJagg975KpHRpTgZd31bEwbva2qAPss6krrENcFPKQRT9SIMFh4UcK1rmlP4d70bB&#10;qNveho91GV+uTbrab3eTkV/tlOp9db9TEJ46/x9+tzdawWAIry/hB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O22cMAAADbAAAADwAAAAAAAAAAAAAAAACYAgAAZHJzL2Rv&#10;d25yZXYueG1sUEsFBgAAAAAEAAQA9QAAAIgDAAAAAA==&#10;" fillcolor="#d0d0ff" strokecolor="blue" strokeweight="0"/>
                <v:rect id="Rectangle 34" o:spid="_x0000_s1036" style="position:absolute;left:33978;width:15418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vffcUA&#10;AADbAAAADwAAAGRycy9kb3ducmV2LnhtbESPQWsCMRSE74L/ITzBm2aVIrIapYhKpVDoWhFvj83r&#10;ZtvNy7qJuu2vbwShx2FmvmHmy9ZW4kqNLx0rGA0TEMS50yUXCj72m8EUhA/IGivHpOCHPCwX3c4c&#10;U+1u/E7XLBQiQtinqMCEUKdS+tyQRT90NXH0Pl1jMUTZFFI3eItwW8lxkkykxZLjgsGaVoby7+xi&#10;FawPa5xkU7Pffr2dfi+vZM/H3Vapfq99noEI1Ib/8KP9ohWMn+D+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999xQAAANsAAAAPAAAAAAAAAAAAAAAAAJgCAABkcnMv&#10;ZG93bnJldi54bWxQSwUGAAAAAAQABAD1AAAAigMAAAAA&#10;" fillcolor="#c0ffc0" strokecolor="blue" strokeweight="0"/>
                <v:rect id="Rectangle 35" o:spid="_x0000_s1037" style="position:absolute;left:40449;top:908;width:3683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/p8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tf6fBAAAA2wAAAA8AAAAAAAAAAAAAAAAAmAIAAGRycy9kb3du&#10;cmV2LnhtbFBLBQYAAAAABAAEAPUAAACGAwAAAAA=&#10;" filled="f" stroked="f">
                  <v:textbox style="mso-fit-shape-to-text:t" inset="0,0,0,0">
                    <w:txbxContent>
                      <w:p w:rsidR="00C332E0" w:rsidRPr="00FA3450" w:rsidRDefault="00C332E0" w:rsidP="00A659C8">
                        <w:pPr>
                          <w:rPr>
                            <w:sz w:val="28"/>
                            <w:szCs w:val="28"/>
                          </w:rPr>
                        </w:pPr>
                        <w:r w:rsidRPr="00FA3450">
                          <w:rPr>
                            <w:rFonts w:ascii="Arial Unicode MS" w:eastAsia="Arial Unicode MS" w:cs="Arial Unicode MS"/>
                            <w:color w:val="000000"/>
                            <w:sz w:val="28"/>
                            <w:szCs w:val="28"/>
                            <w:u w:val="single"/>
                          </w:rPr>
                          <w:t>ПФР</w:t>
                        </w:r>
                      </w:p>
                    </w:txbxContent>
                  </v:textbox>
                </v:rect>
                <v:line id="Line 36" o:spid="_x0000_s1038" style="position:absolute;visibility:visible;mso-wrap-style:square" from="41687,4565" to="41694,3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g0CcAAAADbAAAADwAAAGRycy9kb3ducmV2LnhtbESPQYvCMBSE7wv+h/AEL4umepClGkUE&#10;dT3qetnb2+bZFpv3SpLV+u+NIHgcZuYbZr7sXKOu5EMtbGA8ykARF2JrLg2cfjbDL1AhIltshMnA&#10;nQIsF72POeZWbnyg6zGWKkE45GigirHNtQ5FRQ7DSFri5J3FO4xJ+lJbj7cEd42eZNlUO6w5LVTY&#10;0rqi4nL8dwa2p+1u7z7trhURr/8K+ZVMjBn0u9UMVKQuvsOv9rc1MJnC80v6AXr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4NAnAAAAA2wAAAA8AAAAAAAAAAAAAAAAA&#10;oQIAAGRycy9kb3ducmV2LnhtbFBLBQYAAAAABAAEAPkAAACOAwAAAAA=&#10;" strokecolor="blue" strokeweight="0">
                  <v:stroke dashstyle="1 1"/>
                </v:line>
                <v:rect id="Rectangle 37" o:spid="_x0000_s1039" style="position:absolute;left:20013;top:4660;width:1212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H0AcUA&#10;AADbAAAADwAAAGRycy9kb3ducmV2LnhtbESPQWvCQBSE7wX/w/IEL0U35tBqmo2IIHgQimkPentk&#10;X7Nps29DdjWxv75bKPQ4zMw3TL4ZbStu1PvGsYLlIgFBXDndcK3g/W0/X4HwAVlj65gU3MnDppg8&#10;5JhpN/CJbmWoRYSwz1CBCaHLpPSVIYt+4Tri6H243mKIsq+l7nGIcNvKNEmepMWG44LBjnaGqq/y&#10;ahXsX88N8bc8Pa5Xg/us0ktpjp1Ss+m4fQERaAz/4b/2QStIn+H3S/wB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kfQBxQAAANsAAAAPAAAAAAAAAAAAAAAAAJgCAABkcnMv&#10;ZG93bnJldi54bWxQSwUGAAAAAAQABAD1AAAAigMAAAAA&#10;" filled="f" stroked="f">
                  <v:textbox style="mso-fit-shape-to-text:t" inset="0,0,0,0">
                    <w:txbxContent>
                      <w:p w:rsidR="00C332E0" w:rsidRPr="00E05572" w:rsidRDefault="00C332E0" w:rsidP="00A659C8"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  <w:lang w:val="en-US"/>
                          </w:rPr>
                          <w:t>Process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(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>подача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>заявки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38" o:spid="_x0000_s1040" style="position:absolute;left:11233;top:6858;width:2919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5gc8EA&#10;AADbAAAADwAAAGRycy9kb3ducmV2LnhtbERPTYvCMBC9C/6HMIIXWVN7EO0aRQTBgyDWPay3oZlt&#10;ujaT0kRb99dvDoLHx/tebXpbiwe1vnKsYDZNQBAXTldcKvi67D8WIHxA1lg7JgVP8rBZDwcrzLTr&#10;+EyPPJQihrDPUIEJocmk9IUhi37qGuLI/bjWYoiwLaVusYvhtpZpksylxYpjg8GGdoaKW363Cvan&#10;74r4T54ny0Xnfov0mptjo9R41G8/QQTqw1v8ch+0gjSOjV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OYHPBAAAA2wAAAA8AAAAAAAAAAAAAAAAAmAIAAGRycy9kb3du&#10;cmV2LnhtbFBLBQYAAAAABAAEAPUAAACGAwAAAAA=&#10;" filled="f" stroked="f">
                  <v:textbox style="mso-fit-shape-to-text:t" inset="0,0,0,0">
                    <w:txbxContent>
                      <w:p w:rsidR="00C332E0" w:rsidRPr="00E05572" w:rsidRDefault="00C332E0" w:rsidP="00A659C8"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  <w:lang w:val="en-US"/>
                          </w:rPr>
                          <w:t>ProcessResponse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(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>идентификатор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>заявки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>или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>ошибка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line id="Line 39" o:spid="_x0000_s1041" style="position:absolute;flip:x;visibility:visible;mso-wrap-style:square" from="5600,13893" to="41675,13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7fdsIAAADbAAAADwAAAGRycy9kb3ducmV2LnhtbESPwYoCMRBE74L/EFrYm2YUXHXWKCq4&#10;rHhR1w9oJm0mOOkMk6izf78RBI9FVb2i5svWVeJOTbCeFQwHGQjiwmvLRsH5d9ufgggRWWPlmRT8&#10;UYDlotuZY679g490P0UjEoRDjgrKGOtcylCU5DAMfE2cvItvHMYkGyN1g48Ed5UcZdmndGg5LZRY&#10;06ak4nq6OQWFGTu7m42HG2vW9rC9TrLv816pj167+gIRqY3v8Kv9oxWMZvD8k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K7fdsIAAADbAAAADwAAAAAAAAAAAAAA&#10;AAChAgAAZHJzL2Rvd25yZXYueG1sUEsFBgAAAAAEAAQA+QAAAJADAAAAAA==&#10;" strokecolor="blue" strokeweight="0"/>
                <v:shape id="Freeform 40" o:spid="_x0000_s1042" style="position:absolute;left:40132;top:13538;width:1543;height:705;flip:x y;visibility:visible;mso-wrap-style:square;v-text-anchor:top" coordsize="19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XvMIA&#10;AADbAAAADwAAAGRycy9kb3ducmV2LnhtbESPwYrCQAyG7wu+wxDBm06ruyLVUbRS2MNeVn2A0Ilt&#10;sZMpnVHr228Owh7Dn/9Lvs1ucK16UB8azwbSWQKKuPS24crA5VxMV6BCRLbYeiYDLwqw244+NphZ&#10;/+RfepxipQTCIUMDdYxdpnUoa3IYZr4jluzqe4dRxr7StsenwF2r50my1A4blgs1dpTXVN5OdyeU&#10;tjxXeV64xU9xDF+vz3S1P6TGTMbDfg0q0hD/l9/tb2tgId+Li3iA3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5e8wgAAANsAAAAPAAAAAAAAAAAAAAAAAJgCAABkcnMvZG93&#10;bnJldi54bWxQSwUGAAAAAAQABAD1AAAAhwMAAAAA&#10;" path="m195,l,60r195,60e" filled="f" strokecolor="blue" strokeweight="0">
                  <v:path arrowok="t" o:connecttype="custom" o:connectlocs="154305,0;0,35243;154305,70485" o:connectangles="0,0,0"/>
                </v:shape>
                <v:line id="Line 41" o:spid="_x0000_s1043" style="position:absolute;visibility:visible;mso-wrap-style:square" from="5334,16002" to="41408,16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TIicMAAADbAAAADwAAAGRycy9kb3ducmV2LnhtbESPQWvCQBSE7wX/w/KE3urGFkIb3QSx&#10;FKUgxSieH9lnEsy+TXdXk/57t1DocZiZb5hlMZpO3Mj51rKC+SwBQVxZ3XKt4Hj4eHoF4QOyxs4y&#10;KfghD0U+eVhipu3Ae7qVoRYRwj5DBU0IfSalrxoy6Ge2J47e2TqDIUpXS+1wiHDTyeckSaXBluNC&#10;gz2tG6ou5dUoSNM3/zUOtHvfu+3mu2KTDp8npR6n42oBItAY/sN/7a1W8DKH3y/xB8j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kyInDAAAA2wAAAA8AAAAAAAAAAAAA&#10;AAAAoQIAAGRycy9kb3ducmV2LnhtbFBLBQYAAAAABAAEAPkAAACRAwAAAAA=&#10;" strokecolor="blue" strokeweight="0"/>
                <v:shape id="Freeform 42" o:spid="_x0000_s1044" style="position:absolute;left:5905;top:15614;width:1575;height:762;flip:x;visibility:visible;mso-wrap-style:square;v-text-anchor:top" coordsize="19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amMUA&#10;AADbAAAADwAAAGRycy9kb3ducmV2LnhtbESPT4vCMBTE78J+h/AWvMiaqqBLNYorCl4W8Q96fTTP&#10;tmzzUpvU1m9vFgSPw8z8hpktWlOIO1Uut6xg0I9AECdW55wqOB03X98gnEfWWFgmBQ9ysJh/dGYY&#10;a9vwnu4Hn4oAYRejgsz7MpbSJRkZdH1bEgfvaiuDPsgqlbrCJsBNIYdRNJYGcw4LGZa0yij5O9RG&#10;QX1xt2XzMzmP15fd9fRb9G6jY0+p7me7nILw1Pp3+NXeagWjIfx/CT9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3ZqYxQAAANsAAAAPAAAAAAAAAAAAAAAAAJgCAABkcnMv&#10;ZG93bnJldi54bWxQSwUGAAAAAAQABAD1AAAAigMAAAAA&#10;" path="m,120l195,60,,e" filled="f" strokecolor="blue" strokeweight="0">
                  <v:path arrowok="t" o:connecttype="custom" o:connectlocs="0,76200;157480,38100;0,0" o:connectangles="0,0,0"/>
                </v:shape>
                <v:rect id="Rectangle 43" o:spid="_x0000_s1045" style="position:absolute;left:19050;top:11430;width:10979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    <v:textbox style="mso-fit-shape-to-text:t" inset="0,0,0,0">
                    <w:txbxContent>
                      <w:p w:rsidR="00C332E0" w:rsidRPr="00E05572" w:rsidRDefault="00C332E0" w:rsidP="00A659C8"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  <w:lang w:val="en-US"/>
                          </w:rPr>
                          <w:t>Process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(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>запрос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>статуса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44" o:spid="_x0000_s1046" style="position:absolute;left:9671;top:13716;width:3211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8q8YA&#10;AADbAAAADwAAAGRycy9kb3ducmV2LnhtbESPT2vCQBTE74V+h+UVeim68Q/Fpq6hCAEPgpj2UG+P&#10;7Gs2bfZtyG5N9NO7guBxmJnfMMtssI04Uudrxwom4wQEcel0zZWCr898tADhA7LGxjEpOJGHbPX4&#10;sMRUu573dCxCJSKEfYoKTAhtKqUvDVn0Y9cSR+/HdRZDlF0ldYd9hNtGTpPkVVqsOS4YbGltqPwr&#10;/q2CfPddE5/l/uVt0bvfcnoozLZV6vlp+HgHEWgI9/CtvdEKZnO4fok/QK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r8q8YAAADbAAAADwAAAAAAAAAAAAAAAACYAgAAZHJz&#10;L2Rvd25yZXYueG1sUEsFBgAAAAAEAAQA9QAAAIsDAAAAAA==&#10;" filled="f" stroked="f">
                  <v:textbox style="mso-fit-shape-to-text:t" inset="0,0,0,0">
                    <w:txbxContent>
                      <w:p w:rsidR="00C332E0" w:rsidRPr="00E05572" w:rsidRDefault="00C332E0" w:rsidP="00A659C8"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  <w:lang w:val="en-US"/>
                          </w:rPr>
                          <w:t>ProcessResponse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(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>информация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>о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>статусе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>заявки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>ошибка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>или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>ответ</w:t>
                        </w:r>
                        <w:r>
                          <w:rPr>
                            <w:rFonts w:ascii="Arial Unicode MS" w:eastAsia="Arial Unicode MS" w:cs="Arial Unicode MS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C62E8" w:rsidRPr="005912A3" w:rsidRDefault="00D31E9E" w:rsidP="00D31E9E">
      <w:pPr>
        <w:pStyle w:val="af3"/>
        <w:rPr>
          <w:bCs w:val="0"/>
          <w:sz w:val="24"/>
          <w:szCs w:val="24"/>
          <w:lang w:eastAsia="x-none"/>
        </w:rPr>
      </w:pPr>
      <w:r w:rsidRPr="005912A3">
        <w:rPr>
          <w:bCs w:val="0"/>
          <w:sz w:val="24"/>
          <w:szCs w:val="24"/>
          <w:lang w:eastAsia="x-none"/>
        </w:rPr>
        <w:t xml:space="preserve">Рисунок </w:t>
      </w:r>
      <w:r w:rsidR="00A652F1" w:rsidRPr="005912A3">
        <w:rPr>
          <w:bCs w:val="0"/>
          <w:sz w:val="24"/>
          <w:szCs w:val="24"/>
          <w:lang w:eastAsia="x-none"/>
        </w:rPr>
        <w:fldChar w:fldCharType="begin"/>
      </w:r>
      <w:r w:rsidRPr="005912A3">
        <w:rPr>
          <w:bCs w:val="0"/>
          <w:sz w:val="24"/>
          <w:szCs w:val="24"/>
          <w:lang w:eastAsia="x-none"/>
        </w:rPr>
        <w:instrText xml:space="preserve"> SEQ Рисунок \* ARABIC </w:instrText>
      </w:r>
      <w:r w:rsidR="00A652F1" w:rsidRPr="005912A3">
        <w:rPr>
          <w:bCs w:val="0"/>
          <w:sz w:val="24"/>
          <w:szCs w:val="24"/>
          <w:lang w:eastAsia="x-none"/>
        </w:rPr>
        <w:fldChar w:fldCharType="separate"/>
      </w:r>
      <w:r w:rsidR="0056688D">
        <w:rPr>
          <w:bCs w:val="0"/>
          <w:noProof/>
          <w:sz w:val="24"/>
          <w:szCs w:val="24"/>
          <w:lang w:eastAsia="x-none"/>
        </w:rPr>
        <w:t>1</w:t>
      </w:r>
      <w:r w:rsidR="00A652F1" w:rsidRPr="005912A3">
        <w:rPr>
          <w:bCs w:val="0"/>
          <w:sz w:val="24"/>
          <w:szCs w:val="24"/>
          <w:lang w:eastAsia="x-none"/>
        </w:rPr>
        <w:fldChar w:fldCharType="end"/>
      </w:r>
      <w:bookmarkEnd w:id="10"/>
      <w:r w:rsidR="00984453">
        <w:rPr>
          <w:bCs w:val="0"/>
          <w:sz w:val="24"/>
          <w:szCs w:val="24"/>
          <w:lang w:eastAsia="x-none"/>
        </w:rPr>
        <w:t xml:space="preserve"> - </w:t>
      </w:r>
      <w:r w:rsidR="00F139C9" w:rsidRPr="005912A3">
        <w:rPr>
          <w:bCs w:val="0"/>
          <w:sz w:val="24"/>
          <w:szCs w:val="24"/>
          <w:lang w:eastAsia="x-none"/>
        </w:rPr>
        <w:t>«</w:t>
      </w:r>
      <w:r w:rsidR="00B15F47" w:rsidRPr="005912A3">
        <w:rPr>
          <w:bCs w:val="0"/>
          <w:sz w:val="24"/>
          <w:szCs w:val="24"/>
          <w:lang w:eastAsia="x-none"/>
        </w:rPr>
        <w:t>Схема взаимодействия</w:t>
      </w:r>
      <w:r w:rsidR="00F139C9" w:rsidRPr="005912A3">
        <w:rPr>
          <w:bCs w:val="0"/>
          <w:sz w:val="24"/>
          <w:szCs w:val="24"/>
          <w:lang w:eastAsia="x-none"/>
        </w:rPr>
        <w:t>»</w:t>
      </w:r>
    </w:p>
    <w:p w:rsidR="00DB527F" w:rsidRPr="005912A3" w:rsidRDefault="00DB527F" w:rsidP="00DB527F">
      <w:pPr>
        <w:pStyle w:val="23"/>
        <w:rPr>
          <w:szCs w:val="32"/>
        </w:rPr>
      </w:pPr>
      <w:bookmarkStart w:id="11" w:name="_Toc378598277"/>
      <w:r w:rsidRPr="005912A3">
        <w:rPr>
          <w:szCs w:val="32"/>
        </w:rPr>
        <w:t>Связи с другими электронными сервисами</w:t>
      </w:r>
      <w:bookmarkEnd w:id="11"/>
    </w:p>
    <w:p w:rsidR="00B15F47" w:rsidRPr="00C43B34" w:rsidRDefault="00B15F47" w:rsidP="00440167">
      <w:pPr>
        <w:pStyle w:val="af7"/>
      </w:pPr>
      <w:r w:rsidRPr="00C43B34">
        <w:t>Данный сервис не имеет связей с другими сервисами.</w:t>
      </w:r>
    </w:p>
    <w:p w:rsidR="005B0EE4" w:rsidRPr="005912A3" w:rsidRDefault="005B0EE4" w:rsidP="005912A3">
      <w:pPr>
        <w:pStyle w:val="12"/>
        <w:ind w:left="357"/>
        <w:rPr>
          <w:b w:val="0"/>
        </w:rPr>
      </w:pPr>
      <w:bookmarkStart w:id="12" w:name="_Toc378598278"/>
      <w:r w:rsidRPr="005912A3">
        <w:rPr>
          <w:b w:val="0"/>
        </w:rPr>
        <w:t>Руководство пользователя</w:t>
      </w:r>
      <w:bookmarkEnd w:id="12"/>
    </w:p>
    <w:p w:rsidR="00FB733B" w:rsidRPr="007C4AA2" w:rsidRDefault="00CA5A84" w:rsidP="00703AC4">
      <w:pPr>
        <w:pStyle w:val="23"/>
        <w:rPr>
          <w:szCs w:val="32"/>
          <w:lang w:val="ru-RU"/>
        </w:rPr>
      </w:pPr>
      <w:bookmarkStart w:id="13" w:name="_Toc378598279"/>
      <w:r w:rsidRPr="005912A3">
        <w:rPr>
          <w:szCs w:val="32"/>
        </w:rPr>
        <w:t xml:space="preserve">Операция </w:t>
      </w:r>
      <w:r w:rsidR="00B15F47" w:rsidRPr="005912A3">
        <w:rPr>
          <w:szCs w:val="32"/>
        </w:rPr>
        <w:t>«</w:t>
      </w:r>
      <w:r w:rsidR="00F35E55" w:rsidRPr="005912A3">
        <w:rPr>
          <w:szCs w:val="32"/>
        </w:rPr>
        <w:t>Запрос</w:t>
      </w:r>
      <w:r w:rsidR="00A659C8">
        <w:rPr>
          <w:szCs w:val="32"/>
          <w:lang w:val="ru-RU"/>
        </w:rPr>
        <w:t xml:space="preserve"> сведений </w:t>
      </w:r>
      <w:r w:rsidR="007C4AA2" w:rsidRPr="007C4AA2">
        <w:rPr>
          <w:szCs w:val="32"/>
          <w:lang w:val="ru-RU"/>
        </w:rPr>
        <w:t xml:space="preserve">о заработной плате, иных выплатах и вознаграждениях </w:t>
      </w:r>
      <w:r w:rsidR="00A659C8">
        <w:rPr>
          <w:szCs w:val="32"/>
          <w:lang w:val="ru-RU"/>
        </w:rPr>
        <w:t>ЗЛ</w:t>
      </w:r>
      <w:r w:rsidR="00B15F47" w:rsidRPr="007C4AA2">
        <w:rPr>
          <w:szCs w:val="32"/>
          <w:lang w:val="ru-RU"/>
        </w:rPr>
        <w:t>»</w:t>
      </w:r>
      <w:bookmarkEnd w:id="13"/>
      <w:r w:rsidR="00B15F47" w:rsidRPr="007C4AA2">
        <w:rPr>
          <w:szCs w:val="32"/>
          <w:lang w:val="ru-RU"/>
        </w:rPr>
        <w:t xml:space="preserve"> </w:t>
      </w:r>
    </w:p>
    <w:p w:rsidR="00703AC4" w:rsidRPr="005912A3" w:rsidRDefault="00703AC4" w:rsidP="00703AC4">
      <w:pPr>
        <w:pStyle w:val="32"/>
      </w:pPr>
      <w:bookmarkStart w:id="14" w:name="_Toc378598280"/>
      <w:r w:rsidRPr="005912A3">
        <w:t>Общие сведения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C43B34" w:rsidTr="00703AC4">
        <w:tc>
          <w:tcPr>
            <w:tcW w:w="2943" w:type="dxa"/>
          </w:tcPr>
          <w:p w:rsidR="00703AC4" w:rsidRPr="00C43B34" w:rsidRDefault="00703AC4" w:rsidP="005C5A93">
            <w:pPr>
              <w:rPr>
                <w:b/>
              </w:rPr>
            </w:pPr>
            <w:r w:rsidRPr="00C43B34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C43B34" w:rsidRDefault="00F35E55" w:rsidP="005C5A93">
            <w:pPr>
              <w:rPr>
                <w:lang w:val="en-US"/>
              </w:rPr>
            </w:pPr>
            <w:r w:rsidRPr="00C43B34">
              <w:rPr>
                <w:lang w:val="en-US"/>
              </w:rPr>
              <w:t>Process</w:t>
            </w:r>
          </w:p>
        </w:tc>
      </w:tr>
      <w:tr w:rsidR="00703AC4" w:rsidRPr="00C43B34" w:rsidTr="00703AC4">
        <w:tc>
          <w:tcPr>
            <w:tcW w:w="2943" w:type="dxa"/>
          </w:tcPr>
          <w:p w:rsidR="00703AC4" w:rsidRPr="00C43B34" w:rsidRDefault="00703AC4" w:rsidP="005C5A93">
            <w:pPr>
              <w:rPr>
                <w:b/>
              </w:rPr>
            </w:pPr>
            <w:r w:rsidRPr="00C43B34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C43B34" w:rsidRDefault="00F35E55" w:rsidP="004A489E">
            <w:r w:rsidRPr="00C43B34">
              <w:t xml:space="preserve">Запрос </w:t>
            </w:r>
            <w:r w:rsidR="00A659C8">
              <w:t xml:space="preserve">сведений </w:t>
            </w:r>
            <w:r w:rsidR="007C4AA2" w:rsidRPr="007C4AA2">
              <w:t>о заработной плате, иных выплатах и вознаграждениях</w:t>
            </w:r>
            <w:r w:rsidR="007C4AA2">
              <w:t xml:space="preserve"> </w:t>
            </w:r>
            <w:r w:rsidR="00A659C8">
              <w:t>ЗЛ</w:t>
            </w:r>
          </w:p>
        </w:tc>
      </w:tr>
      <w:tr w:rsidR="00703AC4" w:rsidRPr="00C43B34" w:rsidTr="00703AC4">
        <w:tc>
          <w:tcPr>
            <w:tcW w:w="2943" w:type="dxa"/>
          </w:tcPr>
          <w:p w:rsidR="00703AC4" w:rsidRPr="00C43B34" w:rsidRDefault="00703AC4" w:rsidP="005C5A93">
            <w:pPr>
              <w:rPr>
                <w:b/>
              </w:rPr>
            </w:pPr>
            <w:r w:rsidRPr="00C43B34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C43B34" w:rsidRDefault="00A659C8" w:rsidP="00B73382">
            <w:r w:rsidRPr="00C43B34">
              <w:t xml:space="preserve">Операция предназначена для </w:t>
            </w:r>
            <w:r>
              <w:t>подачи заявки, получения статуса обработки</w:t>
            </w:r>
            <w:r w:rsidR="00AF1165">
              <w:t xml:space="preserve"> заявки</w:t>
            </w:r>
            <w:r>
              <w:t>, получения ответа.</w:t>
            </w:r>
          </w:p>
        </w:tc>
      </w:tr>
    </w:tbl>
    <w:p w:rsidR="00703AC4" w:rsidRDefault="00703AC4" w:rsidP="00703AC4">
      <w:pPr>
        <w:pStyle w:val="32"/>
      </w:pPr>
      <w:bookmarkStart w:id="15" w:name="_Toc378598281"/>
      <w:r w:rsidRPr="005912A3">
        <w:t>Описание входных параметров</w:t>
      </w:r>
      <w:bookmarkEnd w:id="15"/>
    </w:p>
    <w:p w:rsidR="00623110" w:rsidRDefault="00623110" w:rsidP="00623110">
      <w:pPr>
        <w:spacing w:line="240" w:lineRule="auto"/>
        <w:jc w:val="left"/>
        <w:rPr>
          <w:b/>
        </w:rPr>
      </w:pPr>
      <w:r w:rsidRPr="00745CFF">
        <w:rPr>
          <w:b/>
          <w:lang w:val="x-none"/>
        </w:rPr>
        <w:t xml:space="preserve">Входные данные: </w:t>
      </w:r>
      <w:r w:rsidRPr="00745CFF">
        <w:rPr>
          <w:b/>
          <w:lang w:val="en-US"/>
        </w:rPr>
        <w:t>Process</w:t>
      </w:r>
      <w:r w:rsidRPr="00745CFF">
        <w:rPr>
          <w:b/>
          <w:lang w:val="x-none"/>
        </w:rPr>
        <w:t xml:space="preserve"> </w:t>
      </w:r>
    </w:p>
    <w:tbl>
      <w:tblPr>
        <w:tblW w:w="10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24"/>
        <w:gridCol w:w="2060"/>
        <w:gridCol w:w="1447"/>
        <w:gridCol w:w="2280"/>
        <w:gridCol w:w="2393"/>
      </w:tblGrid>
      <w:tr w:rsidR="003560C6" w:rsidRPr="00745CFF" w:rsidTr="00484C47">
        <w:tc>
          <w:tcPr>
            <w:tcW w:w="534" w:type="dxa"/>
            <w:vAlign w:val="center"/>
          </w:tcPr>
          <w:p w:rsidR="003560C6" w:rsidRPr="00745CFF" w:rsidRDefault="003560C6" w:rsidP="003560C6">
            <w:pPr>
              <w:jc w:val="left"/>
              <w:rPr>
                <w:b/>
                <w:lang w:val="en-US"/>
              </w:rPr>
            </w:pPr>
            <w:r w:rsidRPr="00745CFF">
              <w:rPr>
                <w:b/>
              </w:rPr>
              <w:t>№</w:t>
            </w:r>
          </w:p>
        </w:tc>
        <w:tc>
          <w:tcPr>
            <w:tcW w:w="1724" w:type="dxa"/>
            <w:vAlign w:val="center"/>
          </w:tcPr>
          <w:p w:rsidR="003560C6" w:rsidRPr="00745CFF" w:rsidRDefault="003560C6" w:rsidP="003560C6">
            <w:pPr>
              <w:jc w:val="left"/>
              <w:rPr>
                <w:b/>
              </w:rPr>
            </w:pPr>
            <w:r w:rsidRPr="00745CFF">
              <w:rPr>
                <w:b/>
              </w:rPr>
              <w:t xml:space="preserve">Код </w:t>
            </w:r>
            <w:r w:rsidRPr="00745CFF">
              <w:rPr>
                <w:b/>
              </w:rPr>
              <w:lastRenderedPageBreak/>
              <w:t xml:space="preserve">параметра </w:t>
            </w:r>
          </w:p>
        </w:tc>
        <w:tc>
          <w:tcPr>
            <w:tcW w:w="2060" w:type="dxa"/>
            <w:vAlign w:val="center"/>
          </w:tcPr>
          <w:p w:rsidR="003560C6" w:rsidRPr="00745CFF" w:rsidRDefault="003560C6" w:rsidP="003560C6">
            <w:pPr>
              <w:jc w:val="left"/>
              <w:rPr>
                <w:b/>
              </w:rPr>
            </w:pPr>
            <w:r w:rsidRPr="00745CFF">
              <w:rPr>
                <w:b/>
              </w:rPr>
              <w:lastRenderedPageBreak/>
              <w:t xml:space="preserve">Описание </w:t>
            </w:r>
            <w:r w:rsidRPr="00745CFF">
              <w:rPr>
                <w:b/>
              </w:rPr>
              <w:lastRenderedPageBreak/>
              <w:t xml:space="preserve">параметра </w:t>
            </w:r>
          </w:p>
        </w:tc>
        <w:tc>
          <w:tcPr>
            <w:tcW w:w="1447" w:type="dxa"/>
            <w:vAlign w:val="center"/>
          </w:tcPr>
          <w:p w:rsidR="003560C6" w:rsidRPr="00745CFF" w:rsidRDefault="003560C6" w:rsidP="003560C6">
            <w:pPr>
              <w:jc w:val="left"/>
              <w:rPr>
                <w:b/>
              </w:rPr>
            </w:pPr>
            <w:r w:rsidRPr="00745CFF">
              <w:rPr>
                <w:b/>
              </w:rPr>
              <w:lastRenderedPageBreak/>
              <w:t>Обязатель</w:t>
            </w:r>
            <w:r w:rsidRPr="00745CFF">
              <w:rPr>
                <w:b/>
              </w:rPr>
              <w:lastRenderedPageBreak/>
              <w:t xml:space="preserve">ность </w:t>
            </w:r>
          </w:p>
        </w:tc>
        <w:tc>
          <w:tcPr>
            <w:tcW w:w="2280" w:type="dxa"/>
            <w:vAlign w:val="center"/>
          </w:tcPr>
          <w:p w:rsidR="003560C6" w:rsidRPr="00745CFF" w:rsidRDefault="003560C6" w:rsidP="003560C6">
            <w:pPr>
              <w:jc w:val="left"/>
              <w:rPr>
                <w:b/>
              </w:rPr>
            </w:pPr>
            <w:r w:rsidRPr="00745CFF">
              <w:rPr>
                <w:b/>
              </w:rPr>
              <w:lastRenderedPageBreak/>
              <w:t xml:space="preserve">Способ </w:t>
            </w:r>
            <w:r w:rsidRPr="00745CFF">
              <w:rPr>
                <w:b/>
              </w:rPr>
              <w:lastRenderedPageBreak/>
              <w:t xml:space="preserve">заполнения/Тип </w:t>
            </w:r>
          </w:p>
        </w:tc>
        <w:tc>
          <w:tcPr>
            <w:tcW w:w="2393" w:type="dxa"/>
            <w:vAlign w:val="center"/>
          </w:tcPr>
          <w:p w:rsidR="003560C6" w:rsidRPr="00745CFF" w:rsidRDefault="003560C6" w:rsidP="003560C6">
            <w:pPr>
              <w:jc w:val="left"/>
              <w:rPr>
                <w:b/>
              </w:rPr>
            </w:pPr>
            <w:r w:rsidRPr="00745CFF">
              <w:rPr>
                <w:b/>
              </w:rPr>
              <w:lastRenderedPageBreak/>
              <w:t xml:space="preserve">Комментарий </w:t>
            </w:r>
          </w:p>
        </w:tc>
      </w:tr>
      <w:tr w:rsidR="003560C6" w:rsidRPr="00745CFF" w:rsidTr="00484C47">
        <w:tc>
          <w:tcPr>
            <w:tcW w:w="534" w:type="dxa"/>
            <w:vAlign w:val="center"/>
          </w:tcPr>
          <w:p w:rsidR="003560C6" w:rsidRPr="00484C47" w:rsidRDefault="003560C6" w:rsidP="00484C47">
            <w:pPr>
              <w:pStyle w:val="afffff3"/>
              <w:numPr>
                <w:ilvl w:val="0"/>
                <w:numId w:val="29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1724" w:type="dxa"/>
            <w:vAlign w:val="center"/>
          </w:tcPr>
          <w:p w:rsidR="003560C6" w:rsidRPr="00745CFF" w:rsidRDefault="003560C6" w:rsidP="003560C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745CFF">
              <w:rPr>
                <w:lang w:val="en-US"/>
              </w:rPr>
              <w:t>Type</w:t>
            </w:r>
          </w:p>
        </w:tc>
        <w:tc>
          <w:tcPr>
            <w:tcW w:w="2060" w:type="dxa"/>
            <w:vAlign w:val="center"/>
          </w:tcPr>
          <w:p w:rsidR="003560C6" w:rsidRPr="00745CFF" w:rsidRDefault="003560C6" w:rsidP="003560C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745CFF">
              <w:t xml:space="preserve">Тип </w:t>
            </w:r>
            <w:r>
              <w:t>сообщения</w:t>
            </w:r>
          </w:p>
        </w:tc>
        <w:tc>
          <w:tcPr>
            <w:tcW w:w="1447" w:type="dxa"/>
            <w:vAlign w:val="center"/>
          </w:tcPr>
          <w:p w:rsidR="003560C6" w:rsidRPr="00745CFF" w:rsidRDefault="003560C6" w:rsidP="003560C6">
            <w:pPr>
              <w:widowControl/>
              <w:autoSpaceDN/>
              <w:adjustRightInd/>
              <w:spacing w:line="240" w:lineRule="auto"/>
              <w:jc w:val="center"/>
              <w:textAlignment w:val="auto"/>
            </w:pPr>
            <w:r w:rsidRPr="00745CFF">
              <w:t>+</w:t>
            </w:r>
          </w:p>
        </w:tc>
        <w:tc>
          <w:tcPr>
            <w:tcW w:w="2280" w:type="dxa"/>
            <w:vAlign w:val="center"/>
          </w:tcPr>
          <w:p w:rsidR="003560C6" w:rsidRPr="00745CFF" w:rsidRDefault="003560C6" w:rsidP="003560C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745CFF">
              <w:rPr>
                <w:lang w:val="en-US"/>
              </w:rPr>
              <w:t>xs:string</w:t>
            </w:r>
          </w:p>
        </w:tc>
        <w:tc>
          <w:tcPr>
            <w:tcW w:w="2393" w:type="dxa"/>
            <w:vAlign w:val="center"/>
          </w:tcPr>
          <w:p w:rsidR="003560C6" w:rsidRPr="00A07D91" w:rsidRDefault="003560C6" w:rsidP="003560C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bCs/>
              </w:rPr>
            </w:pPr>
            <w:r w:rsidRPr="00836FB8">
              <w:rPr>
                <w:bCs/>
              </w:rPr>
              <w:t>Одно</w:t>
            </w:r>
            <w:r w:rsidRPr="00A07D91">
              <w:rPr>
                <w:bCs/>
              </w:rPr>
              <w:t xml:space="preserve"> </w:t>
            </w:r>
            <w:r w:rsidRPr="00836FB8">
              <w:rPr>
                <w:bCs/>
              </w:rPr>
              <w:t>из</w:t>
            </w:r>
            <w:r w:rsidRPr="00A07D91">
              <w:rPr>
                <w:bCs/>
              </w:rPr>
              <w:t xml:space="preserve"> </w:t>
            </w:r>
            <w:r w:rsidRPr="00836FB8">
              <w:rPr>
                <w:bCs/>
              </w:rPr>
              <w:t>значений</w:t>
            </w:r>
            <w:r w:rsidRPr="00A07D91">
              <w:rPr>
                <w:bCs/>
              </w:rPr>
              <w:t xml:space="preserve">: </w:t>
            </w:r>
          </w:p>
          <w:p w:rsidR="003560C6" w:rsidRDefault="003560C6" w:rsidP="003560C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836FB8">
              <w:rPr>
                <w:b/>
                <w:lang w:val="en-US"/>
              </w:rPr>
              <w:t>REQUEST</w:t>
            </w:r>
            <w:r w:rsidRPr="00A07D91">
              <w:t xml:space="preserve"> </w:t>
            </w:r>
          </w:p>
          <w:p w:rsidR="003560C6" w:rsidRPr="000F16C1" w:rsidRDefault="003560C6" w:rsidP="003560C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или</w:t>
            </w:r>
          </w:p>
          <w:p w:rsidR="003560C6" w:rsidRPr="00A07D91" w:rsidRDefault="003560C6" w:rsidP="003560C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b/>
              </w:rPr>
            </w:pPr>
            <w:r w:rsidRPr="00836FB8">
              <w:rPr>
                <w:b/>
                <w:lang w:val="en-US"/>
              </w:rPr>
              <w:t>STATUSREQUEST</w:t>
            </w:r>
          </w:p>
          <w:p w:rsidR="003560C6" w:rsidRPr="00745CFF" w:rsidRDefault="003560C6" w:rsidP="003560C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</w:tr>
      <w:tr w:rsidR="00484C47" w:rsidRPr="00745CFF" w:rsidTr="00484C47">
        <w:tc>
          <w:tcPr>
            <w:tcW w:w="534" w:type="dxa"/>
            <w:vAlign w:val="center"/>
          </w:tcPr>
          <w:p w:rsidR="00484C47" w:rsidRPr="00484C47" w:rsidRDefault="00484C47" w:rsidP="00B75C11">
            <w:pPr>
              <w:pStyle w:val="afffff3"/>
              <w:numPr>
                <w:ilvl w:val="0"/>
                <w:numId w:val="29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1724" w:type="dxa"/>
            <w:vAlign w:val="center"/>
          </w:tcPr>
          <w:p w:rsidR="00484C47" w:rsidRPr="00745CFF" w:rsidRDefault="00484C47" w:rsidP="003560C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745CFF">
              <w:rPr>
                <w:lang w:val="en-US"/>
              </w:rPr>
              <w:t>Properties</w:t>
            </w:r>
          </w:p>
        </w:tc>
        <w:tc>
          <w:tcPr>
            <w:tcW w:w="2060" w:type="dxa"/>
            <w:vAlign w:val="center"/>
          </w:tcPr>
          <w:p w:rsidR="00484C47" w:rsidRPr="00745CFF" w:rsidRDefault="00484C47" w:rsidP="003560C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Комплексный тип</w:t>
            </w:r>
            <w:r w:rsidRPr="00745CFF">
              <w:t xml:space="preserve">, содержащий </w:t>
            </w:r>
            <w:r>
              <w:t xml:space="preserve">множественные блоки </w:t>
            </w:r>
            <w:r w:rsidRPr="00C43B34">
              <w:rPr>
                <w:lang w:val="en-US"/>
              </w:rPr>
              <w:t>Property</w:t>
            </w:r>
          </w:p>
        </w:tc>
        <w:tc>
          <w:tcPr>
            <w:tcW w:w="1447" w:type="dxa"/>
            <w:vAlign w:val="center"/>
          </w:tcPr>
          <w:p w:rsidR="00484C47" w:rsidRPr="00745CFF" w:rsidRDefault="00484C47" w:rsidP="003560C6">
            <w:pPr>
              <w:widowControl/>
              <w:autoSpaceDN/>
              <w:adjustRightInd/>
              <w:spacing w:line="240" w:lineRule="auto"/>
              <w:jc w:val="center"/>
              <w:textAlignment w:val="auto"/>
            </w:pPr>
            <w:r w:rsidRPr="00745CFF">
              <w:t>+</w:t>
            </w:r>
          </w:p>
        </w:tc>
        <w:tc>
          <w:tcPr>
            <w:tcW w:w="2280" w:type="dxa"/>
            <w:vAlign w:val="center"/>
          </w:tcPr>
          <w:p w:rsidR="00484C47" w:rsidRPr="00745CFF" w:rsidRDefault="00484C47" w:rsidP="003560C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C43B34">
              <w:rPr>
                <w:lang w:val="en-US"/>
              </w:rPr>
              <w:t>Property</w:t>
            </w:r>
          </w:p>
        </w:tc>
        <w:tc>
          <w:tcPr>
            <w:tcW w:w="2393" w:type="dxa"/>
            <w:vAlign w:val="center"/>
          </w:tcPr>
          <w:p w:rsidR="00484C47" w:rsidRPr="00A14BD4" w:rsidRDefault="00484C47" w:rsidP="003560C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 xml:space="preserve">Каждый отдельный блок </w:t>
            </w:r>
            <w:r w:rsidRPr="00C43B34">
              <w:rPr>
                <w:lang w:val="en-US"/>
              </w:rPr>
              <w:t>Property</w:t>
            </w:r>
            <w:r>
              <w:t xml:space="preserve"> содержит данные по одному параметру. Перечень блоков </w:t>
            </w:r>
            <w:r w:rsidRPr="00C43B34">
              <w:rPr>
                <w:lang w:val="en-US"/>
              </w:rPr>
              <w:t>Property</w:t>
            </w:r>
            <w:r>
              <w:t xml:space="preserve"> определяется значением </w:t>
            </w:r>
            <w:r>
              <w:rPr>
                <w:lang w:val="en-US"/>
              </w:rPr>
              <w:t>Type</w:t>
            </w:r>
          </w:p>
        </w:tc>
      </w:tr>
      <w:tr w:rsidR="00484C47" w:rsidRPr="00C43B34" w:rsidTr="00484C4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C47" w:rsidRPr="00484C47" w:rsidRDefault="00484C47" w:rsidP="00B75C11">
            <w:pPr>
              <w:pStyle w:val="afffff3"/>
              <w:numPr>
                <w:ilvl w:val="0"/>
                <w:numId w:val="29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C47" w:rsidRPr="000B2153" w:rsidRDefault="00484C47" w:rsidP="003560C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C43B34">
              <w:rPr>
                <w:lang w:val="en-US"/>
              </w:rPr>
              <w:t>Property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C47" w:rsidRPr="00C43B34" w:rsidRDefault="00484C47" w:rsidP="003560C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Множественный блок, содержащий параметр комплексного типа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C47" w:rsidRPr="00BE2418" w:rsidRDefault="00484C47" w:rsidP="003560C6">
            <w:pPr>
              <w:widowControl/>
              <w:autoSpaceDN/>
              <w:adjustRightInd/>
              <w:spacing w:line="240" w:lineRule="auto"/>
              <w:jc w:val="center"/>
              <w:textAlignment w:val="auto"/>
            </w:pPr>
            <w:r w:rsidRPr="00BE2418">
              <w:t>+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C47" w:rsidRPr="000B2153" w:rsidRDefault="00484C47" w:rsidP="003560C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C47" w:rsidRPr="00C43B34" w:rsidRDefault="00484C47" w:rsidP="003560C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См. п. 4.2, табл. 1</w:t>
            </w:r>
          </w:p>
        </w:tc>
      </w:tr>
    </w:tbl>
    <w:p w:rsidR="003560C6" w:rsidRDefault="003560C6" w:rsidP="00623110">
      <w:pPr>
        <w:spacing w:line="240" w:lineRule="auto"/>
        <w:jc w:val="left"/>
        <w:rPr>
          <w:b/>
        </w:rPr>
      </w:pPr>
    </w:p>
    <w:p w:rsidR="001F2E7C" w:rsidRPr="00745CFF" w:rsidRDefault="003560C6" w:rsidP="001F2E7C">
      <w:pPr>
        <w:widowControl/>
        <w:autoSpaceDN/>
        <w:adjustRightInd/>
        <w:spacing w:line="240" w:lineRule="auto"/>
        <w:jc w:val="left"/>
        <w:textAlignment w:val="auto"/>
        <w:rPr>
          <w:b/>
          <w:bCs/>
        </w:rPr>
      </w:pPr>
      <w:r w:rsidRPr="00745CFF">
        <w:rPr>
          <w:b/>
          <w:bCs/>
        </w:rPr>
        <w:t xml:space="preserve">Перечень </w:t>
      </w:r>
      <w:r w:rsidRPr="00C000B8">
        <w:rPr>
          <w:b/>
          <w:bCs/>
        </w:rPr>
        <w:t>Property</w:t>
      </w:r>
      <w:r>
        <w:rPr>
          <w:b/>
          <w:bCs/>
        </w:rPr>
        <w:t xml:space="preserve"> для подачи запроса (при значении </w:t>
      </w:r>
      <w:r w:rsidR="00FA0595">
        <w:rPr>
          <w:b/>
          <w:bCs/>
          <w:lang w:val="en-US"/>
        </w:rPr>
        <w:t>Type</w:t>
      </w:r>
      <w:r w:rsidR="00FA0595" w:rsidRPr="00FA0595">
        <w:rPr>
          <w:b/>
          <w:bCs/>
        </w:rPr>
        <w:t xml:space="preserve"> = </w:t>
      </w:r>
      <w:r w:rsidR="001F2E7C" w:rsidRPr="00836FB8">
        <w:rPr>
          <w:b/>
          <w:lang w:val="en-US"/>
        </w:rPr>
        <w:t>REQUEST</w:t>
      </w:r>
      <w:r w:rsidR="001F2E7C">
        <w:rPr>
          <w:b/>
        </w:rPr>
        <w:t>)</w:t>
      </w:r>
      <w:r w:rsidR="001F2E7C" w:rsidRPr="00745CFF">
        <w:rPr>
          <w:b/>
          <w:bCs/>
        </w:rPr>
        <w:t>: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2126"/>
        <w:gridCol w:w="1417"/>
        <w:gridCol w:w="2268"/>
        <w:gridCol w:w="1843"/>
      </w:tblGrid>
      <w:tr w:rsidR="00484C47" w:rsidRPr="00745CFF" w:rsidTr="00FA0595">
        <w:trPr>
          <w:tblHeader/>
        </w:trPr>
        <w:tc>
          <w:tcPr>
            <w:tcW w:w="534" w:type="dxa"/>
            <w:vAlign w:val="center"/>
          </w:tcPr>
          <w:p w:rsidR="00484C47" w:rsidRPr="00745CFF" w:rsidRDefault="00484C47" w:rsidP="00B75C11">
            <w:pPr>
              <w:jc w:val="left"/>
              <w:rPr>
                <w:b/>
                <w:lang w:val="en-US"/>
              </w:rPr>
            </w:pPr>
            <w:r w:rsidRPr="00745CFF">
              <w:rPr>
                <w:b/>
              </w:rPr>
              <w:t>№</w:t>
            </w:r>
          </w:p>
        </w:tc>
        <w:tc>
          <w:tcPr>
            <w:tcW w:w="2268" w:type="dxa"/>
            <w:vAlign w:val="center"/>
          </w:tcPr>
          <w:p w:rsidR="00484C47" w:rsidRDefault="00484C47" w:rsidP="00B75C11">
            <w:pPr>
              <w:jc w:val="left"/>
              <w:rPr>
                <w:b/>
              </w:rPr>
            </w:pPr>
            <w:r w:rsidRPr="00745CFF">
              <w:rPr>
                <w:b/>
              </w:rPr>
              <w:t xml:space="preserve">Код параметра </w:t>
            </w:r>
          </w:p>
          <w:p w:rsidR="00484C47" w:rsidRPr="00745CFF" w:rsidRDefault="00484C47" w:rsidP="00B75C11">
            <w:pPr>
              <w:jc w:val="left"/>
              <w:rPr>
                <w:b/>
              </w:rPr>
            </w:pPr>
            <w:r w:rsidRPr="000D44CC">
              <w:t>(PropertyName)</w:t>
            </w:r>
          </w:p>
        </w:tc>
        <w:tc>
          <w:tcPr>
            <w:tcW w:w="2126" w:type="dxa"/>
            <w:vAlign w:val="center"/>
          </w:tcPr>
          <w:p w:rsidR="00FF30D0" w:rsidRPr="00745CFF" w:rsidRDefault="00484C47" w:rsidP="00FF30D0">
            <w:pPr>
              <w:jc w:val="left"/>
              <w:rPr>
                <w:b/>
              </w:rPr>
            </w:pPr>
            <w:r w:rsidRPr="00745CFF">
              <w:rPr>
                <w:b/>
              </w:rPr>
              <w:t xml:space="preserve">Описание параметра </w:t>
            </w:r>
          </w:p>
        </w:tc>
        <w:tc>
          <w:tcPr>
            <w:tcW w:w="1417" w:type="dxa"/>
          </w:tcPr>
          <w:p w:rsidR="00484C47" w:rsidRDefault="00484C47" w:rsidP="00801E26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  <w:tc>
          <w:tcPr>
            <w:tcW w:w="2268" w:type="dxa"/>
            <w:vAlign w:val="center"/>
          </w:tcPr>
          <w:p w:rsidR="00484C47" w:rsidRPr="00745CFF" w:rsidRDefault="00484C47" w:rsidP="00B75C11">
            <w:pPr>
              <w:jc w:val="left"/>
              <w:rPr>
                <w:b/>
              </w:rPr>
            </w:pPr>
            <w:r w:rsidRPr="00745CFF">
              <w:rPr>
                <w:b/>
              </w:rPr>
              <w:t xml:space="preserve">Способ заполнения/Тип </w:t>
            </w:r>
          </w:p>
        </w:tc>
        <w:tc>
          <w:tcPr>
            <w:tcW w:w="1843" w:type="dxa"/>
            <w:vAlign w:val="center"/>
          </w:tcPr>
          <w:p w:rsidR="00484C47" w:rsidRPr="00745CFF" w:rsidRDefault="00484C47" w:rsidP="00B75C11">
            <w:pPr>
              <w:jc w:val="left"/>
              <w:rPr>
                <w:b/>
              </w:rPr>
            </w:pPr>
            <w:r w:rsidRPr="00745CFF">
              <w:rPr>
                <w:b/>
              </w:rPr>
              <w:t xml:space="preserve">Комментарий </w:t>
            </w:r>
          </w:p>
        </w:tc>
      </w:tr>
      <w:tr w:rsidR="00484C47" w:rsidRPr="00745CFF" w:rsidTr="00FA0595">
        <w:tc>
          <w:tcPr>
            <w:tcW w:w="534" w:type="dxa"/>
            <w:vAlign w:val="center"/>
          </w:tcPr>
          <w:p w:rsidR="00484C47" w:rsidRPr="00484C47" w:rsidRDefault="00484C47" w:rsidP="00484C47">
            <w:pPr>
              <w:pStyle w:val="afffff3"/>
              <w:numPr>
                <w:ilvl w:val="0"/>
                <w:numId w:val="30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Align w:val="center"/>
          </w:tcPr>
          <w:p w:rsidR="00484C47" w:rsidRPr="00745CFF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  <w:lang w:val="en-US"/>
              </w:rPr>
            </w:pPr>
            <w:r w:rsidRPr="00745CFF">
              <w:rPr>
                <w:b/>
                <w:bCs/>
                <w:lang w:val="en-US"/>
              </w:rPr>
              <w:t>TYPE_QUERY</w:t>
            </w:r>
          </w:p>
        </w:tc>
        <w:tc>
          <w:tcPr>
            <w:tcW w:w="2126" w:type="dxa"/>
            <w:vAlign w:val="center"/>
          </w:tcPr>
          <w:p w:rsidR="00484C47" w:rsidRPr="00316F94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</w:rPr>
            </w:pPr>
            <w:r w:rsidRPr="00745CFF">
              <w:rPr>
                <w:bCs/>
              </w:rPr>
              <w:t>Тип запроса</w:t>
            </w:r>
            <w:r w:rsidRPr="00745CFF">
              <w:rPr>
                <w:b/>
                <w:bCs/>
              </w:rPr>
              <w:t>: ‘</w:t>
            </w:r>
            <w:r w:rsidRPr="008E40BF">
              <w:rPr>
                <w:b/>
                <w:bCs/>
              </w:rPr>
              <w:t>ЗАПРОС_СВЕДЕНИЙ_О</w:t>
            </w:r>
            <w:r w:rsidRPr="008E40BF">
              <w:rPr>
                <w:b/>
              </w:rPr>
              <w:t>_ЗАРПЛАТЕ_И_ИНЫХ_ВЫПЛАТАХ</w:t>
            </w:r>
            <w:r w:rsidRPr="008E40BF">
              <w:rPr>
                <w:b/>
                <w:bCs/>
              </w:rPr>
              <w:t>’</w:t>
            </w:r>
          </w:p>
        </w:tc>
        <w:tc>
          <w:tcPr>
            <w:tcW w:w="1417" w:type="dxa"/>
            <w:vAlign w:val="center"/>
          </w:tcPr>
          <w:p w:rsidR="00484C47" w:rsidRDefault="00484C47" w:rsidP="00484C47">
            <w:pPr>
              <w:widowControl/>
              <w:autoSpaceDN/>
              <w:adjustRightInd/>
              <w:spacing w:before="120" w:after="120" w:line="240" w:lineRule="auto"/>
              <w:jc w:val="center"/>
              <w:textAlignment w:val="auto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2268" w:type="dxa"/>
            <w:vAlign w:val="center"/>
          </w:tcPr>
          <w:p w:rsidR="00484C47" w:rsidRPr="00745CFF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Строка 50</w:t>
            </w:r>
          </w:p>
        </w:tc>
        <w:tc>
          <w:tcPr>
            <w:tcW w:w="1843" w:type="dxa"/>
            <w:vAlign w:val="center"/>
          </w:tcPr>
          <w:p w:rsidR="00484C47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</w:p>
        </w:tc>
      </w:tr>
      <w:tr w:rsidR="00484C47" w:rsidRPr="00745CFF" w:rsidTr="00FA0595">
        <w:tc>
          <w:tcPr>
            <w:tcW w:w="534" w:type="dxa"/>
            <w:vAlign w:val="center"/>
          </w:tcPr>
          <w:p w:rsidR="00484C47" w:rsidRPr="00484C47" w:rsidRDefault="00484C47" w:rsidP="00484C47">
            <w:pPr>
              <w:pStyle w:val="afffff3"/>
              <w:numPr>
                <w:ilvl w:val="0"/>
                <w:numId w:val="30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Align w:val="center"/>
          </w:tcPr>
          <w:p w:rsidR="00484C47" w:rsidRPr="00745CFF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  <w:lang w:val="en-US"/>
              </w:rPr>
            </w:pPr>
            <w:r w:rsidRPr="00745CFF">
              <w:rPr>
                <w:b/>
                <w:bCs/>
                <w:lang w:val="en-US"/>
              </w:rPr>
              <w:t>SECOND_NAME</w:t>
            </w:r>
          </w:p>
        </w:tc>
        <w:tc>
          <w:tcPr>
            <w:tcW w:w="2126" w:type="dxa"/>
            <w:vAlign w:val="center"/>
          </w:tcPr>
          <w:p w:rsidR="00484C47" w:rsidRPr="00745CFF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 w:rsidRPr="00745CFF">
              <w:rPr>
                <w:bCs/>
              </w:rPr>
              <w:t>Фамилия</w:t>
            </w:r>
          </w:p>
        </w:tc>
        <w:tc>
          <w:tcPr>
            <w:tcW w:w="1417" w:type="dxa"/>
            <w:vAlign w:val="center"/>
          </w:tcPr>
          <w:p w:rsidR="00484C47" w:rsidRDefault="00484C47" w:rsidP="00484C47">
            <w:pPr>
              <w:widowControl/>
              <w:autoSpaceDN/>
              <w:adjustRightInd/>
              <w:spacing w:before="120" w:after="120" w:line="240" w:lineRule="auto"/>
              <w:jc w:val="center"/>
              <w:textAlignment w:val="auto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2268" w:type="dxa"/>
            <w:vAlign w:val="center"/>
          </w:tcPr>
          <w:p w:rsidR="00484C47" w:rsidRPr="00745CFF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Строка 40</w:t>
            </w:r>
          </w:p>
        </w:tc>
        <w:tc>
          <w:tcPr>
            <w:tcW w:w="1843" w:type="dxa"/>
            <w:vAlign w:val="center"/>
          </w:tcPr>
          <w:p w:rsidR="00484C47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</w:p>
        </w:tc>
      </w:tr>
      <w:tr w:rsidR="00484C47" w:rsidRPr="00745CFF" w:rsidTr="00FA0595">
        <w:tc>
          <w:tcPr>
            <w:tcW w:w="534" w:type="dxa"/>
            <w:vAlign w:val="center"/>
          </w:tcPr>
          <w:p w:rsidR="00484C47" w:rsidRPr="00484C47" w:rsidRDefault="00484C47" w:rsidP="00484C47">
            <w:pPr>
              <w:pStyle w:val="afffff3"/>
              <w:numPr>
                <w:ilvl w:val="0"/>
                <w:numId w:val="30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Align w:val="center"/>
          </w:tcPr>
          <w:p w:rsidR="00484C47" w:rsidRPr="00745CFF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  <w:lang w:val="en-US"/>
              </w:rPr>
            </w:pPr>
            <w:r w:rsidRPr="00745CFF">
              <w:rPr>
                <w:b/>
                <w:bCs/>
                <w:lang w:val="en-US"/>
              </w:rPr>
              <w:t>FIRST_NAME</w:t>
            </w:r>
          </w:p>
        </w:tc>
        <w:tc>
          <w:tcPr>
            <w:tcW w:w="2126" w:type="dxa"/>
            <w:vAlign w:val="center"/>
          </w:tcPr>
          <w:p w:rsidR="00484C47" w:rsidRPr="00745CFF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 w:rsidRPr="00745CFF">
              <w:rPr>
                <w:bCs/>
              </w:rPr>
              <w:t>Имя</w:t>
            </w:r>
          </w:p>
        </w:tc>
        <w:tc>
          <w:tcPr>
            <w:tcW w:w="1417" w:type="dxa"/>
            <w:vAlign w:val="center"/>
          </w:tcPr>
          <w:p w:rsidR="00484C47" w:rsidRDefault="00484C47" w:rsidP="00484C47">
            <w:pPr>
              <w:widowControl/>
              <w:autoSpaceDN/>
              <w:adjustRightInd/>
              <w:spacing w:before="120" w:after="120" w:line="240" w:lineRule="auto"/>
              <w:jc w:val="center"/>
              <w:textAlignment w:val="auto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2268" w:type="dxa"/>
            <w:vAlign w:val="center"/>
          </w:tcPr>
          <w:p w:rsidR="00484C47" w:rsidRPr="00745CFF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Строка 40</w:t>
            </w:r>
          </w:p>
        </w:tc>
        <w:tc>
          <w:tcPr>
            <w:tcW w:w="1843" w:type="dxa"/>
            <w:vAlign w:val="center"/>
          </w:tcPr>
          <w:p w:rsidR="00484C47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</w:p>
        </w:tc>
      </w:tr>
      <w:tr w:rsidR="00484C47" w:rsidRPr="00745CFF" w:rsidTr="00FA0595">
        <w:tc>
          <w:tcPr>
            <w:tcW w:w="534" w:type="dxa"/>
            <w:vAlign w:val="center"/>
          </w:tcPr>
          <w:p w:rsidR="00484C47" w:rsidRPr="00484C47" w:rsidRDefault="00484C47" w:rsidP="00484C47">
            <w:pPr>
              <w:pStyle w:val="afffff3"/>
              <w:numPr>
                <w:ilvl w:val="0"/>
                <w:numId w:val="30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Align w:val="center"/>
          </w:tcPr>
          <w:p w:rsidR="00484C47" w:rsidRPr="00745CFF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  <w:lang w:val="en-US"/>
              </w:rPr>
            </w:pPr>
            <w:r w:rsidRPr="00745CFF">
              <w:rPr>
                <w:b/>
                <w:bCs/>
                <w:lang w:val="en-US"/>
              </w:rPr>
              <w:t>PATRONYMIC</w:t>
            </w:r>
          </w:p>
        </w:tc>
        <w:tc>
          <w:tcPr>
            <w:tcW w:w="2126" w:type="dxa"/>
            <w:vAlign w:val="center"/>
          </w:tcPr>
          <w:p w:rsidR="00484C47" w:rsidRPr="00745CFF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 w:rsidRPr="00745CFF">
              <w:rPr>
                <w:bCs/>
              </w:rPr>
              <w:t>Отчество</w:t>
            </w:r>
          </w:p>
          <w:p w:rsidR="00484C47" w:rsidRPr="0078370B" w:rsidRDefault="0065514C" w:rsidP="0065514C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</w:rPr>
            </w:pPr>
            <w:r w:rsidRPr="0078370B">
              <w:rPr>
                <w:b/>
                <w:bCs/>
              </w:rPr>
              <w:t>Обязательно у</w:t>
            </w:r>
            <w:r w:rsidR="00484C47" w:rsidRPr="0078370B">
              <w:rPr>
                <w:b/>
                <w:bCs/>
              </w:rPr>
              <w:t>казывается при наличии у застрахованного лица.</w:t>
            </w:r>
          </w:p>
        </w:tc>
        <w:tc>
          <w:tcPr>
            <w:tcW w:w="1417" w:type="dxa"/>
            <w:vAlign w:val="center"/>
          </w:tcPr>
          <w:p w:rsidR="00484C47" w:rsidRDefault="0078370B" w:rsidP="00484C47">
            <w:pPr>
              <w:widowControl/>
              <w:autoSpaceDN/>
              <w:adjustRightInd/>
              <w:spacing w:before="120" w:after="120" w:line="240" w:lineRule="auto"/>
              <w:jc w:val="center"/>
              <w:textAlignment w:val="auto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:rsidR="00484C47" w:rsidRPr="00745CFF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Строка 40</w:t>
            </w:r>
          </w:p>
        </w:tc>
        <w:tc>
          <w:tcPr>
            <w:tcW w:w="1843" w:type="dxa"/>
            <w:vAlign w:val="center"/>
          </w:tcPr>
          <w:p w:rsidR="00484C47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</w:p>
        </w:tc>
      </w:tr>
      <w:tr w:rsidR="00484C47" w:rsidRPr="00745CFF" w:rsidTr="00FA0595">
        <w:tc>
          <w:tcPr>
            <w:tcW w:w="534" w:type="dxa"/>
            <w:vAlign w:val="center"/>
          </w:tcPr>
          <w:p w:rsidR="00484C47" w:rsidRPr="00484C47" w:rsidRDefault="00484C47" w:rsidP="00484C47">
            <w:pPr>
              <w:pStyle w:val="afffff3"/>
              <w:numPr>
                <w:ilvl w:val="0"/>
                <w:numId w:val="30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Align w:val="center"/>
          </w:tcPr>
          <w:p w:rsidR="00484C47" w:rsidRPr="001F2E7C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SNILS</w:t>
            </w:r>
          </w:p>
        </w:tc>
        <w:tc>
          <w:tcPr>
            <w:tcW w:w="2126" w:type="dxa"/>
            <w:vAlign w:val="center"/>
          </w:tcPr>
          <w:p w:rsidR="00484C47" w:rsidRPr="001F2E7C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 w:rsidRPr="001F2E7C">
              <w:rPr>
                <w:bCs/>
              </w:rPr>
              <w:t>Стр</w:t>
            </w:r>
            <w:r>
              <w:rPr>
                <w:bCs/>
              </w:rPr>
              <w:t>аховой номер индивидуального лицевого счета</w:t>
            </w:r>
          </w:p>
        </w:tc>
        <w:tc>
          <w:tcPr>
            <w:tcW w:w="1417" w:type="dxa"/>
            <w:vAlign w:val="center"/>
          </w:tcPr>
          <w:p w:rsidR="00484C47" w:rsidRDefault="00484C47" w:rsidP="00484C47">
            <w:pPr>
              <w:widowControl/>
              <w:autoSpaceDN/>
              <w:adjustRightInd/>
              <w:spacing w:before="120" w:after="120" w:line="240" w:lineRule="auto"/>
              <w:jc w:val="center"/>
              <w:textAlignment w:val="auto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2268" w:type="dxa"/>
            <w:vAlign w:val="center"/>
          </w:tcPr>
          <w:p w:rsidR="00484C47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Строка 14</w:t>
            </w:r>
          </w:p>
          <w:p w:rsidR="00484C47" w:rsidRPr="001F2E7C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(ххх-ххх-ххх хх или ххх-ххх-ххх-хх)</w:t>
            </w:r>
          </w:p>
        </w:tc>
        <w:tc>
          <w:tcPr>
            <w:tcW w:w="1843" w:type="dxa"/>
            <w:vAlign w:val="center"/>
          </w:tcPr>
          <w:p w:rsidR="00484C47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</w:p>
        </w:tc>
      </w:tr>
      <w:tr w:rsidR="00484C47" w:rsidRPr="00745CFF" w:rsidTr="00FA0595">
        <w:trPr>
          <w:trHeight w:val="1603"/>
        </w:trPr>
        <w:tc>
          <w:tcPr>
            <w:tcW w:w="534" w:type="dxa"/>
            <w:vAlign w:val="center"/>
          </w:tcPr>
          <w:p w:rsidR="00484C47" w:rsidRPr="00484C47" w:rsidRDefault="00484C47" w:rsidP="00484C47">
            <w:pPr>
              <w:pStyle w:val="afffff3"/>
              <w:numPr>
                <w:ilvl w:val="0"/>
                <w:numId w:val="30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Align w:val="center"/>
          </w:tcPr>
          <w:p w:rsidR="00484C47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YEARS</w:t>
            </w:r>
          </w:p>
        </w:tc>
        <w:tc>
          <w:tcPr>
            <w:tcW w:w="2126" w:type="dxa"/>
            <w:vAlign w:val="center"/>
          </w:tcPr>
          <w:p w:rsidR="00484C47" w:rsidRPr="006859D0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 xml:space="preserve">Год, за который запрашиваются сведения. Если нужно указать </w:t>
            </w:r>
            <w:r w:rsidR="0065514C">
              <w:rPr>
                <w:bCs/>
              </w:rPr>
              <w:t>два года</w:t>
            </w:r>
            <w:r>
              <w:rPr>
                <w:bCs/>
              </w:rPr>
              <w:t xml:space="preserve">, то указать их через точку с запятой, например: </w:t>
            </w:r>
            <w:r w:rsidRPr="006859D0">
              <w:rPr>
                <w:bCs/>
              </w:rPr>
              <w:t>‘</w:t>
            </w:r>
            <w:r>
              <w:rPr>
                <w:bCs/>
              </w:rPr>
              <w:t>2010;</w:t>
            </w:r>
            <w:smartTag w:uri="urn:schemas-microsoft-com:office:smarttags" w:element="metricconverter">
              <w:smartTagPr>
                <w:attr w:name="ProductID" w:val="2011’"/>
              </w:smartTagPr>
              <w:r>
                <w:rPr>
                  <w:bCs/>
                </w:rPr>
                <w:t>2011</w:t>
              </w:r>
              <w:r w:rsidRPr="006859D0">
                <w:rPr>
                  <w:bCs/>
                </w:rPr>
                <w:t>’</w:t>
              </w:r>
            </w:smartTag>
          </w:p>
          <w:p w:rsidR="00484C47" w:rsidRPr="008E40BF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</w:p>
        </w:tc>
        <w:tc>
          <w:tcPr>
            <w:tcW w:w="1417" w:type="dxa"/>
            <w:vAlign w:val="center"/>
          </w:tcPr>
          <w:p w:rsidR="00484C47" w:rsidRDefault="00484C47" w:rsidP="00484C47">
            <w:pPr>
              <w:widowControl/>
              <w:autoSpaceDN/>
              <w:adjustRightInd/>
              <w:spacing w:before="120" w:after="120" w:line="240" w:lineRule="auto"/>
              <w:jc w:val="center"/>
              <w:textAlignment w:val="auto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2268" w:type="dxa"/>
            <w:vAlign w:val="center"/>
          </w:tcPr>
          <w:p w:rsidR="00484C47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Строка 9</w:t>
            </w:r>
          </w:p>
        </w:tc>
        <w:tc>
          <w:tcPr>
            <w:tcW w:w="1843" w:type="dxa"/>
            <w:vAlign w:val="center"/>
          </w:tcPr>
          <w:p w:rsidR="00484C47" w:rsidRDefault="00484C47" w:rsidP="00484C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</w:p>
        </w:tc>
      </w:tr>
    </w:tbl>
    <w:p w:rsidR="001F2E7C" w:rsidRDefault="001F2E7C" w:rsidP="001F2E7C">
      <w:pPr>
        <w:widowControl/>
        <w:autoSpaceDN/>
        <w:adjustRightInd/>
        <w:spacing w:line="240" w:lineRule="auto"/>
        <w:jc w:val="left"/>
        <w:textAlignment w:val="auto"/>
        <w:rPr>
          <w:b/>
          <w:bCs/>
        </w:rPr>
      </w:pPr>
    </w:p>
    <w:p w:rsidR="001F2E7C" w:rsidRDefault="00E10447" w:rsidP="001F2E7C">
      <w:pPr>
        <w:widowControl/>
        <w:autoSpaceDN/>
        <w:adjustRightInd/>
        <w:spacing w:line="240" w:lineRule="auto"/>
        <w:jc w:val="left"/>
        <w:textAlignment w:val="auto"/>
        <w:rPr>
          <w:b/>
          <w:bCs/>
        </w:rPr>
      </w:pPr>
      <w:r w:rsidRPr="00745CFF">
        <w:rPr>
          <w:b/>
          <w:bCs/>
        </w:rPr>
        <w:t xml:space="preserve">Перечень </w:t>
      </w:r>
      <w:r w:rsidRPr="00C000B8">
        <w:rPr>
          <w:b/>
          <w:bCs/>
        </w:rPr>
        <w:t>Property</w:t>
      </w:r>
      <w:r>
        <w:rPr>
          <w:b/>
          <w:bCs/>
        </w:rPr>
        <w:t xml:space="preserve"> для подачи запроса (при значении </w:t>
      </w:r>
      <w:r>
        <w:rPr>
          <w:b/>
          <w:bCs/>
          <w:lang w:val="en-US"/>
        </w:rPr>
        <w:t>Type</w:t>
      </w:r>
      <w:r w:rsidRPr="00FA0595">
        <w:rPr>
          <w:b/>
          <w:bCs/>
        </w:rPr>
        <w:t xml:space="preserve"> = </w:t>
      </w:r>
      <w:r w:rsidR="001F2E7C" w:rsidRPr="00836FB8">
        <w:rPr>
          <w:b/>
          <w:lang w:val="en-US"/>
        </w:rPr>
        <w:t>STATUSREQUEST</w:t>
      </w:r>
      <w:r w:rsidR="001F2E7C">
        <w:rPr>
          <w:b/>
        </w:rPr>
        <w:t>)</w:t>
      </w:r>
      <w:r w:rsidR="001F2E7C" w:rsidRPr="00745CFF">
        <w:rPr>
          <w:b/>
          <w:bCs/>
        </w:rPr>
        <w:t>: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2126"/>
        <w:gridCol w:w="1417"/>
        <w:gridCol w:w="2268"/>
        <w:gridCol w:w="1843"/>
      </w:tblGrid>
      <w:tr w:rsidR="00E10447" w:rsidRPr="00745CFF" w:rsidTr="00E10447">
        <w:trPr>
          <w:tblHeader/>
        </w:trPr>
        <w:tc>
          <w:tcPr>
            <w:tcW w:w="534" w:type="dxa"/>
            <w:vAlign w:val="center"/>
          </w:tcPr>
          <w:p w:rsidR="00E10447" w:rsidRPr="00745CFF" w:rsidRDefault="00E10447" w:rsidP="00B75C11">
            <w:pPr>
              <w:jc w:val="left"/>
              <w:rPr>
                <w:b/>
                <w:lang w:val="en-US"/>
              </w:rPr>
            </w:pPr>
            <w:r w:rsidRPr="00745CFF">
              <w:rPr>
                <w:b/>
              </w:rPr>
              <w:t>№</w:t>
            </w:r>
          </w:p>
        </w:tc>
        <w:tc>
          <w:tcPr>
            <w:tcW w:w="2268" w:type="dxa"/>
            <w:vAlign w:val="center"/>
          </w:tcPr>
          <w:p w:rsidR="00E10447" w:rsidRDefault="00E10447" w:rsidP="00B75C11">
            <w:pPr>
              <w:jc w:val="left"/>
              <w:rPr>
                <w:b/>
              </w:rPr>
            </w:pPr>
            <w:r w:rsidRPr="00745CFF">
              <w:rPr>
                <w:b/>
              </w:rPr>
              <w:t xml:space="preserve">Код параметра </w:t>
            </w:r>
          </w:p>
          <w:p w:rsidR="00E10447" w:rsidRPr="00745CFF" w:rsidRDefault="00E10447" w:rsidP="00B75C11">
            <w:pPr>
              <w:jc w:val="left"/>
              <w:rPr>
                <w:b/>
              </w:rPr>
            </w:pPr>
            <w:r w:rsidRPr="000D44CC">
              <w:t>(PropertyName)</w:t>
            </w:r>
          </w:p>
        </w:tc>
        <w:tc>
          <w:tcPr>
            <w:tcW w:w="2126" w:type="dxa"/>
            <w:vAlign w:val="center"/>
          </w:tcPr>
          <w:p w:rsidR="00FF30D0" w:rsidRPr="00745CFF" w:rsidRDefault="00E10447" w:rsidP="00B75C11">
            <w:pPr>
              <w:jc w:val="left"/>
              <w:rPr>
                <w:b/>
              </w:rPr>
            </w:pPr>
            <w:r w:rsidRPr="00745CFF">
              <w:rPr>
                <w:b/>
              </w:rPr>
              <w:t xml:space="preserve">Описание параметра </w:t>
            </w:r>
          </w:p>
        </w:tc>
        <w:tc>
          <w:tcPr>
            <w:tcW w:w="1417" w:type="dxa"/>
          </w:tcPr>
          <w:p w:rsidR="00E10447" w:rsidRDefault="00E10447" w:rsidP="00B75C11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  <w:tc>
          <w:tcPr>
            <w:tcW w:w="2268" w:type="dxa"/>
            <w:vAlign w:val="center"/>
          </w:tcPr>
          <w:p w:rsidR="00E10447" w:rsidRPr="00745CFF" w:rsidRDefault="00E10447" w:rsidP="00B75C11">
            <w:pPr>
              <w:jc w:val="left"/>
              <w:rPr>
                <w:b/>
              </w:rPr>
            </w:pPr>
            <w:r w:rsidRPr="00745CFF">
              <w:rPr>
                <w:b/>
              </w:rPr>
              <w:t xml:space="preserve">Способ заполнения/Тип </w:t>
            </w:r>
          </w:p>
        </w:tc>
        <w:tc>
          <w:tcPr>
            <w:tcW w:w="1843" w:type="dxa"/>
            <w:vAlign w:val="center"/>
          </w:tcPr>
          <w:p w:rsidR="00E10447" w:rsidRPr="00745CFF" w:rsidRDefault="00E10447" w:rsidP="00B75C11">
            <w:pPr>
              <w:jc w:val="left"/>
              <w:rPr>
                <w:b/>
              </w:rPr>
            </w:pPr>
            <w:r w:rsidRPr="00745CFF">
              <w:rPr>
                <w:b/>
              </w:rPr>
              <w:t xml:space="preserve">Комментарий </w:t>
            </w:r>
          </w:p>
        </w:tc>
      </w:tr>
      <w:tr w:rsidR="00E10447" w:rsidRPr="00745CFF" w:rsidTr="005F603C">
        <w:tc>
          <w:tcPr>
            <w:tcW w:w="534" w:type="dxa"/>
            <w:vAlign w:val="center"/>
          </w:tcPr>
          <w:p w:rsidR="00E10447" w:rsidRPr="00484C47" w:rsidRDefault="00E10447" w:rsidP="005F603C">
            <w:pPr>
              <w:pStyle w:val="afffff3"/>
              <w:numPr>
                <w:ilvl w:val="0"/>
                <w:numId w:val="31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Align w:val="center"/>
          </w:tcPr>
          <w:p w:rsidR="00E10447" w:rsidRPr="00745CFF" w:rsidRDefault="00E10447" w:rsidP="005F603C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  <w:lang w:val="en-US"/>
              </w:rPr>
            </w:pPr>
            <w:r w:rsidRPr="00F6527A">
              <w:rPr>
                <w:b/>
                <w:bCs/>
                <w:lang w:val="en-US"/>
              </w:rPr>
              <w:t>QRYNMB</w:t>
            </w:r>
          </w:p>
        </w:tc>
        <w:tc>
          <w:tcPr>
            <w:tcW w:w="2126" w:type="dxa"/>
            <w:vAlign w:val="center"/>
          </w:tcPr>
          <w:p w:rsidR="00E10447" w:rsidRPr="00B12276" w:rsidRDefault="00E10447" w:rsidP="005F603C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</w:rPr>
            </w:pPr>
            <w:r>
              <w:rPr>
                <w:bCs/>
              </w:rPr>
              <w:t>Идентификатор заявки</w:t>
            </w:r>
          </w:p>
        </w:tc>
        <w:tc>
          <w:tcPr>
            <w:tcW w:w="1417" w:type="dxa"/>
            <w:vAlign w:val="center"/>
          </w:tcPr>
          <w:p w:rsidR="00E10447" w:rsidRDefault="00E10447" w:rsidP="005F603C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2268" w:type="dxa"/>
            <w:vAlign w:val="center"/>
          </w:tcPr>
          <w:p w:rsidR="00E10447" w:rsidRPr="00714C7F" w:rsidRDefault="00E10447" w:rsidP="005F603C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  <w:lang w:val="en-US"/>
              </w:rPr>
            </w:pPr>
            <w:r>
              <w:rPr>
                <w:bCs/>
              </w:rPr>
              <w:t>число</w:t>
            </w:r>
            <w:r w:rsidRPr="00714C7F">
              <w:rPr>
                <w:bCs/>
                <w:lang w:val="en-US"/>
              </w:rPr>
              <w:t xml:space="preserve"> 10 </w:t>
            </w:r>
            <w:r>
              <w:rPr>
                <w:bCs/>
                <w:lang w:val="en-US"/>
              </w:rPr>
              <w:t xml:space="preserve">- </w:t>
            </w:r>
            <w:r>
              <w:rPr>
                <w:bCs/>
              </w:rPr>
              <w:t>число</w:t>
            </w:r>
            <w:r w:rsidRPr="00714C7F">
              <w:rPr>
                <w:bCs/>
                <w:lang w:val="en-US"/>
              </w:rPr>
              <w:t xml:space="preserve"> 19</w:t>
            </w:r>
          </w:p>
          <w:p w:rsidR="00E10447" w:rsidRPr="00745CFF" w:rsidRDefault="00E10447" w:rsidP="005F603C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(например, 12-2381)</w:t>
            </w:r>
          </w:p>
        </w:tc>
        <w:tc>
          <w:tcPr>
            <w:tcW w:w="1843" w:type="dxa"/>
            <w:vAlign w:val="center"/>
          </w:tcPr>
          <w:p w:rsidR="00E10447" w:rsidRDefault="00E10447" w:rsidP="005F603C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</w:p>
        </w:tc>
      </w:tr>
    </w:tbl>
    <w:p w:rsidR="00E10447" w:rsidRPr="00745CFF" w:rsidRDefault="00E10447" w:rsidP="001F2E7C">
      <w:pPr>
        <w:widowControl/>
        <w:autoSpaceDN/>
        <w:adjustRightInd/>
        <w:spacing w:line="240" w:lineRule="auto"/>
        <w:jc w:val="left"/>
        <w:textAlignment w:val="auto"/>
        <w:rPr>
          <w:b/>
          <w:bCs/>
        </w:rPr>
      </w:pPr>
    </w:p>
    <w:p w:rsidR="004A489E" w:rsidRPr="007965CE" w:rsidRDefault="004A489E" w:rsidP="004A489E">
      <w:pPr>
        <w:pStyle w:val="32"/>
      </w:pPr>
      <w:bookmarkStart w:id="16" w:name="_Toc378598282"/>
      <w:r w:rsidRPr="007965CE">
        <w:t>Описание выходных параметров</w:t>
      </w:r>
      <w:bookmarkEnd w:id="16"/>
    </w:p>
    <w:p w:rsidR="00800CDD" w:rsidRDefault="00800CDD" w:rsidP="00800CDD">
      <w:pPr>
        <w:spacing w:line="240" w:lineRule="auto"/>
        <w:jc w:val="left"/>
        <w:rPr>
          <w:b/>
          <w:bCs/>
        </w:rPr>
      </w:pPr>
      <w:r w:rsidRPr="00745CFF">
        <w:rPr>
          <w:b/>
          <w:bCs/>
          <w:lang w:val="x-none"/>
        </w:rPr>
        <w:t xml:space="preserve">Выходные данные: </w:t>
      </w:r>
      <w:r w:rsidRPr="00745CFF">
        <w:rPr>
          <w:b/>
          <w:bCs/>
          <w:lang w:val="en-US"/>
        </w:rPr>
        <w:t>ProcessResponse</w:t>
      </w:r>
      <w:r w:rsidRPr="00745CFF">
        <w:rPr>
          <w:b/>
          <w:bCs/>
          <w:lang w:val="x-none"/>
        </w:rPr>
        <w:t xml:space="preserve"> </w:t>
      </w:r>
    </w:p>
    <w:p w:rsidR="0078370B" w:rsidRDefault="0078370B" w:rsidP="00800CDD">
      <w:pPr>
        <w:spacing w:line="240" w:lineRule="auto"/>
        <w:jc w:val="left"/>
        <w:rPr>
          <w:b/>
          <w:bCs/>
        </w:rPr>
      </w:pPr>
    </w:p>
    <w:tbl>
      <w:tblPr>
        <w:tblW w:w="10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24"/>
        <w:gridCol w:w="2060"/>
        <w:gridCol w:w="1447"/>
        <w:gridCol w:w="2160"/>
        <w:gridCol w:w="2516"/>
      </w:tblGrid>
      <w:tr w:rsidR="0078370B" w:rsidRPr="00745CFF" w:rsidTr="0078370B">
        <w:trPr>
          <w:tblHeader/>
        </w:trPr>
        <w:tc>
          <w:tcPr>
            <w:tcW w:w="534" w:type="dxa"/>
            <w:vAlign w:val="center"/>
          </w:tcPr>
          <w:p w:rsidR="0078370B" w:rsidRPr="00745CFF" w:rsidRDefault="0078370B" w:rsidP="00B75C11">
            <w:pPr>
              <w:jc w:val="left"/>
              <w:rPr>
                <w:b/>
                <w:bCs/>
                <w:lang w:val="en-US"/>
              </w:rPr>
            </w:pPr>
            <w:r w:rsidRPr="00745CFF">
              <w:rPr>
                <w:b/>
                <w:bCs/>
              </w:rPr>
              <w:t>№</w:t>
            </w:r>
          </w:p>
        </w:tc>
        <w:tc>
          <w:tcPr>
            <w:tcW w:w="1724" w:type="dxa"/>
            <w:vAlign w:val="center"/>
          </w:tcPr>
          <w:p w:rsidR="0078370B" w:rsidRPr="00745CFF" w:rsidRDefault="0078370B" w:rsidP="00B75C11">
            <w:pPr>
              <w:jc w:val="left"/>
              <w:rPr>
                <w:b/>
                <w:bCs/>
              </w:rPr>
            </w:pPr>
            <w:r w:rsidRPr="00745CFF">
              <w:rPr>
                <w:b/>
                <w:bCs/>
              </w:rPr>
              <w:t xml:space="preserve">Код параметра </w:t>
            </w:r>
          </w:p>
        </w:tc>
        <w:tc>
          <w:tcPr>
            <w:tcW w:w="2060" w:type="dxa"/>
            <w:vAlign w:val="center"/>
          </w:tcPr>
          <w:p w:rsidR="0078370B" w:rsidRPr="00745CFF" w:rsidRDefault="0078370B" w:rsidP="00B75C11">
            <w:pPr>
              <w:jc w:val="left"/>
              <w:rPr>
                <w:b/>
                <w:bCs/>
              </w:rPr>
            </w:pPr>
            <w:r w:rsidRPr="00745CFF">
              <w:rPr>
                <w:b/>
                <w:bCs/>
              </w:rPr>
              <w:t xml:space="preserve">Описание параметра </w:t>
            </w:r>
          </w:p>
        </w:tc>
        <w:tc>
          <w:tcPr>
            <w:tcW w:w="1447" w:type="dxa"/>
            <w:vAlign w:val="center"/>
          </w:tcPr>
          <w:p w:rsidR="0078370B" w:rsidRPr="00745CFF" w:rsidRDefault="0078370B" w:rsidP="00B75C11">
            <w:pPr>
              <w:jc w:val="left"/>
              <w:rPr>
                <w:b/>
                <w:bCs/>
              </w:rPr>
            </w:pPr>
            <w:r w:rsidRPr="00745CFF">
              <w:rPr>
                <w:b/>
                <w:bCs/>
              </w:rPr>
              <w:t xml:space="preserve">Обязательность </w:t>
            </w:r>
          </w:p>
        </w:tc>
        <w:tc>
          <w:tcPr>
            <w:tcW w:w="2160" w:type="dxa"/>
            <w:vAlign w:val="center"/>
          </w:tcPr>
          <w:p w:rsidR="0078370B" w:rsidRPr="00745CFF" w:rsidRDefault="0078370B" w:rsidP="00B75C11">
            <w:pPr>
              <w:jc w:val="left"/>
              <w:rPr>
                <w:b/>
                <w:bCs/>
              </w:rPr>
            </w:pPr>
            <w:r w:rsidRPr="00745CFF">
              <w:rPr>
                <w:b/>
                <w:bCs/>
              </w:rPr>
              <w:t xml:space="preserve">Способ заполнения/Тип </w:t>
            </w:r>
          </w:p>
        </w:tc>
        <w:tc>
          <w:tcPr>
            <w:tcW w:w="2516" w:type="dxa"/>
            <w:vAlign w:val="center"/>
          </w:tcPr>
          <w:p w:rsidR="0078370B" w:rsidRPr="00745CFF" w:rsidRDefault="0078370B" w:rsidP="00B75C11">
            <w:pPr>
              <w:jc w:val="left"/>
              <w:rPr>
                <w:b/>
                <w:bCs/>
              </w:rPr>
            </w:pPr>
            <w:r w:rsidRPr="00745CFF">
              <w:rPr>
                <w:b/>
                <w:bCs/>
              </w:rPr>
              <w:t xml:space="preserve">Комментарий </w:t>
            </w:r>
          </w:p>
        </w:tc>
      </w:tr>
      <w:tr w:rsidR="0078370B" w:rsidRPr="0078370B" w:rsidTr="0078370B">
        <w:tc>
          <w:tcPr>
            <w:tcW w:w="534" w:type="dxa"/>
            <w:vAlign w:val="center"/>
          </w:tcPr>
          <w:p w:rsidR="0078370B" w:rsidRPr="0078370B" w:rsidRDefault="0078370B" w:rsidP="0078370B">
            <w:pPr>
              <w:pStyle w:val="afffff3"/>
              <w:numPr>
                <w:ilvl w:val="0"/>
                <w:numId w:val="32"/>
              </w:numPr>
              <w:ind w:left="0" w:right="742" w:firstLine="0"/>
              <w:rPr>
                <w:rFonts w:ascii="Times New Roman" w:hAnsi="Times New Roman"/>
              </w:rPr>
            </w:pPr>
            <w:r w:rsidRPr="0078370B">
              <w:rPr>
                <w:rFonts w:ascii="Times New Roman" w:hAnsi="Times New Roman"/>
              </w:rPr>
              <w:t>1</w:t>
            </w:r>
          </w:p>
        </w:tc>
        <w:tc>
          <w:tcPr>
            <w:tcW w:w="1724" w:type="dxa"/>
            <w:vAlign w:val="center"/>
          </w:tcPr>
          <w:p w:rsidR="0078370B" w:rsidRPr="00701BEE" w:rsidRDefault="0078370B" w:rsidP="00B75C1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bCs/>
                <w:lang w:val="en-US"/>
              </w:rPr>
            </w:pPr>
            <w:r w:rsidRPr="00701BEE">
              <w:rPr>
                <w:bCs/>
                <w:lang w:val="en-US"/>
              </w:rPr>
              <w:t>Type</w:t>
            </w:r>
          </w:p>
        </w:tc>
        <w:tc>
          <w:tcPr>
            <w:tcW w:w="2060" w:type="dxa"/>
            <w:vAlign w:val="center"/>
          </w:tcPr>
          <w:p w:rsidR="0078370B" w:rsidRPr="00701BEE" w:rsidRDefault="0078370B" w:rsidP="00B75C1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bCs/>
              </w:rPr>
            </w:pPr>
            <w:r w:rsidRPr="00701BEE">
              <w:rPr>
                <w:bCs/>
              </w:rPr>
              <w:t>Тип сообщения</w:t>
            </w:r>
          </w:p>
        </w:tc>
        <w:tc>
          <w:tcPr>
            <w:tcW w:w="1447" w:type="dxa"/>
            <w:vAlign w:val="center"/>
          </w:tcPr>
          <w:p w:rsidR="0078370B" w:rsidRPr="00701BEE" w:rsidRDefault="0078370B" w:rsidP="00B75C11">
            <w:pPr>
              <w:widowControl/>
              <w:autoSpaceDN/>
              <w:adjustRightInd/>
              <w:spacing w:line="240" w:lineRule="auto"/>
              <w:jc w:val="center"/>
              <w:textAlignment w:val="auto"/>
              <w:rPr>
                <w:bCs/>
              </w:rPr>
            </w:pPr>
            <w:r w:rsidRPr="00701BEE">
              <w:rPr>
                <w:bCs/>
              </w:rPr>
              <w:t>+</w:t>
            </w:r>
          </w:p>
        </w:tc>
        <w:tc>
          <w:tcPr>
            <w:tcW w:w="2160" w:type="dxa"/>
            <w:vAlign w:val="center"/>
          </w:tcPr>
          <w:p w:rsidR="0078370B" w:rsidRPr="00701BEE" w:rsidRDefault="0078370B" w:rsidP="00B75C1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bCs/>
                <w:lang w:val="en-US"/>
              </w:rPr>
            </w:pPr>
            <w:r w:rsidRPr="00701BEE">
              <w:rPr>
                <w:bCs/>
                <w:lang w:val="en-US"/>
              </w:rPr>
              <w:t>xs:string</w:t>
            </w:r>
          </w:p>
        </w:tc>
        <w:tc>
          <w:tcPr>
            <w:tcW w:w="2516" w:type="dxa"/>
            <w:vAlign w:val="center"/>
          </w:tcPr>
          <w:p w:rsidR="0078370B" w:rsidRPr="00701BEE" w:rsidRDefault="0078370B" w:rsidP="00B75C1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bCs/>
                <w:lang w:val="en-US"/>
              </w:rPr>
            </w:pPr>
            <w:r w:rsidRPr="00701BEE">
              <w:rPr>
                <w:bCs/>
              </w:rPr>
              <w:t>Одно</w:t>
            </w:r>
            <w:r w:rsidRPr="00701BEE">
              <w:rPr>
                <w:bCs/>
                <w:lang w:val="en-US"/>
              </w:rPr>
              <w:t xml:space="preserve"> </w:t>
            </w:r>
            <w:r w:rsidRPr="00701BEE">
              <w:rPr>
                <w:bCs/>
              </w:rPr>
              <w:t>из</w:t>
            </w:r>
            <w:r w:rsidRPr="00701BEE">
              <w:rPr>
                <w:bCs/>
                <w:lang w:val="en-US"/>
              </w:rPr>
              <w:t xml:space="preserve"> </w:t>
            </w:r>
            <w:r w:rsidRPr="00701BEE">
              <w:rPr>
                <w:bCs/>
              </w:rPr>
              <w:t>значений</w:t>
            </w:r>
            <w:r w:rsidRPr="00701BEE">
              <w:rPr>
                <w:bCs/>
                <w:lang w:val="en-US"/>
              </w:rPr>
              <w:t xml:space="preserve">: </w:t>
            </w:r>
          </w:p>
          <w:p w:rsidR="0078370B" w:rsidRPr="00701BEE" w:rsidRDefault="0078370B" w:rsidP="00B75C11">
            <w:pPr>
              <w:widowControl/>
              <w:autoSpaceDN/>
              <w:adjustRightInd/>
              <w:spacing w:line="240" w:lineRule="auto"/>
              <w:ind w:left="30"/>
              <w:jc w:val="left"/>
              <w:textAlignment w:val="auto"/>
              <w:rPr>
                <w:b/>
                <w:bCs/>
                <w:lang w:val="en-US"/>
              </w:rPr>
            </w:pPr>
            <w:r w:rsidRPr="00701BEE">
              <w:rPr>
                <w:b/>
                <w:bCs/>
                <w:lang w:val="en-US"/>
              </w:rPr>
              <w:t>RESPONSE</w:t>
            </w:r>
          </w:p>
          <w:p w:rsidR="0078370B" w:rsidRPr="00701BEE" w:rsidRDefault="0078370B" w:rsidP="00B75C11">
            <w:pPr>
              <w:widowControl/>
              <w:autoSpaceDN/>
              <w:adjustRightInd/>
              <w:spacing w:line="240" w:lineRule="auto"/>
              <w:ind w:left="30"/>
              <w:jc w:val="left"/>
              <w:textAlignment w:val="auto"/>
              <w:rPr>
                <w:b/>
                <w:bCs/>
                <w:lang w:val="en-US"/>
              </w:rPr>
            </w:pPr>
            <w:r w:rsidRPr="00701BEE">
              <w:rPr>
                <w:b/>
                <w:bCs/>
                <w:lang w:val="en-US"/>
              </w:rPr>
              <w:t>ERROR</w:t>
            </w:r>
          </w:p>
          <w:p w:rsidR="0078370B" w:rsidRPr="00701BEE" w:rsidRDefault="0078370B" w:rsidP="00B75C11">
            <w:pPr>
              <w:widowControl/>
              <w:autoSpaceDN/>
              <w:adjustRightInd/>
              <w:spacing w:line="240" w:lineRule="auto"/>
              <w:ind w:left="30"/>
              <w:jc w:val="left"/>
              <w:textAlignment w:val="auto"/>
              <w:rPr>
                <w:bCs/>
                <w:lang w:val="en-US"/>
              </w:rPr>
            </w:pPr>
            <w:r w:rsidRPr="00701BEE">
              <w:rPr>
                <w:b/>
                <w:lang w:val="en-US"/>
              </w:rPr>
              <w:t>STATUS</w:t>
            </w:r>
            <w:r w:rsidRPr="00701BEE">
              <w:rPr>
                <w:b/>
                <w:bCs/>
                <w:lang w:val="en-US"/>
              </w:rPr>
              <w:t>RESPONSE</w:t>
            </w:r>
          </w:p>
        </w:tc>
      </w:tr>
      <w:tr w:rsidR="0078370B" w:rsidRPr="00701BEE" w:rsidTr="0078370B">
        <w:tc>
          <w:tcPr>
            <w:tcW w:w="534" w:type="dxa"/>
            <w:vAlign w:val="center"/>
          </w:tcPr>
          <w:p w:rsidR="0078370B" w:rsidRPr="0078370B" w:rsidRDefault="0078370B" w:rsidP="0078370B">
            <w:pPr>
              <w:pStyle w:val="afffff3"/>
              <w:numPr>
                <w:ilvl w:val="0"/>
                <w:numId w:val="32"/>
              </w:numPr>
              <w:ind w:left="0" w:right="742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724" w:type="dxa"/>
            <w:vAlign w:val="center"/>
          </w:tcPr>
          <w:p w:rsidR="0078370B" w:rsidRPr="00745CFF" w:rsidRDefault="0078370B" w:rsidP="00B75C1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745CFF">
              <w:rPr>
                <w:lang w:val="en-US"/>
              </w:rPr>
              <w:t>Properties</w:t>
            </w:r>
          </w:p>
        </w:tc>
        <w:tc>
          <w:tcPr>
            <w:tcW w:w="2060" w:type="dxa"/>
            <w:vAlign w:val="center"/>
          </w:tcPr>
          <w:p w:rsidR="0078370B" w:rsidRPr="00745CFF" w:rsidRDefault="0078370B" w:rsidP="00B75C1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Комплексный тип</w:t>
            </w:r>
            <w:r w:rsidRPr="00745CFF">
              <w:t xml:space="preserve">, содержащий </w:t>
            </w:r>
            <w:r>
              <w:t xml:space="preserve">множественные блоки </w:t>
            </w:r>
            <w:r w:rsidRPr="00C43B34">
              <w:rPr>
                <w:lang w:val="en-US"/>
              </w:rPr>
              <w:t>Property</w:t>
            </w:r>
          </w:p>
        </w:tc>
        <w:tc>
          <w:tcPr>
            <w:tcW w:w="1447" w:type="dxa"/>
            <w:vAlign w:val="center"/>
          </w:tcPr>
          <w:p w:rsidR="0078370B" w:rsidRPr="00745CFF" w:rsidRDefault="0078370B" w:rsidP="00B75C11">
            <w:pPr>
              <w:widowControl/>
              <w:autoSpaceDN/>
              <w:adjustRightInd/>
              <w:spacing w:line="240" w:lineRule="auto"/>
              <w:jc w:val="center"/>
              <w:textAlignment w:val="auto"/>
            </w:pPr>
            <w:r w:rsidRPr="00745CFF">
              <w:t>+</w:t>
            </w:r>
          </w:p>
        </w:tc>
        <w:tc>
          <w:tcPr>
            <w:tcW w:w="2160" w:type="dxa"/>
            <w:vAlign w:val="center"/>
          </w:tcPr>
          <w:p w:rsidR="0078370B" w:rsidRPr="00745CFF" w:rsidRDefault="0078370B" w:rsidP="00B75C1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C43B34">
              <w:rPr>
                <w:lang w:val="en-US"/>
              </w:rPr>
              <w:t>Property</w:t>
            </w:r>
          </w:p>
        </w:tc>
        <w:tc>
          <w:tcPr>
            <w:tcW w:w="2516" w:type="dxa"/>
            <w:vAlign w:val="center"/>
          </w:tcPr>
          <w:p w:rsidR="0078370B" w:rsidRPr="00A14BD4" w:rsidRDefault="0078370B" w:rsidP="00B75C1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 xml:space="preserve">Каждый отдельный блок </w:t>
            </w:r>
            <w:r w:rsidRPr="00C43B34">
              <w:rPr>
                <w:lang w:val="en-US"/>
              </w:rPr>
              <w:t>Property</w:t>
            </w:r>
            <w:r>
              <w:t xml:space="preserve"> содержит данные по одному параметру. Перечень блоков </w:t>
            </w:r>
            <w:r w:rsidRPr="00C43B34">
              <w:rPr>
                <w:lang w:val="en-US"/>
              </w:rPr>
              <w:t>Property</w:t>
            </w:r>
            <w:r>
              <w:t xml:space="preserve"> определяется значением </w:t>
            </w:r>
            <w:r>
              <w:rPr>
                <w:lang w:val="en-US"/>
              </w:rPr>
              <w:t>Type</w:t>
            </w:r>
          </w:p>
        </w:tc>
      </w:tr>
      <w:tr w:rsidR="0078370B" w:rsidRPr="00701BEE" w:rsidTr="0078370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70B" w:rsidRPr="0078370B" w:rsidRDefault="0078370B" w:rsidP="0078370B">
            <w:pPr>
              <w:pStyle w:val="afffff3"/>
              <w:numPr>
                <w:ilvl w:val="0"/>
                <w:numId w:val="32"/>
              </w:numPr>
              <w:ind w:left="0" w:right="742" w:firstLine="0"/>
              <w:rPr>
                <w:rFonts w:ascii="Times New Roman" w:hAnsi="Times New Roman"/>
              </w:rPr>
            </w:pPr>
            <w:r w:rsidRPr="0078370B">
              <w:rPr>
                <w:rFonts w:ascii="Times New Roman" w:hAnsi="Times New Roman"/>
              </w:rPr>
              <w:t>3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70B" w:rsidRPr="000B2153" w:rsidRDefault="0078370B" w:rsidP="00B75C1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C43B34">
              <w:rPr>
                <w:lang w:val="en-US"/>
              </w:rPr>
              <w:t>Property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70B" w:rsidRPr="00C43B34" w:rsidRDefault="0078370B" w:rsidP="00B75C1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Множественный блок, содержащий параметр комплексного типа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70B" w:rsidRPr="00BE2418" w:rsidRDefault="0078370B" w:rsidP="00B75C11">
            <w:pPr>
              <w:widowControl/>
              <w:autoSpaceDN/>
              <w:adjustRightInd/>
              <w:spacing w:line="240" w:lineRule="auto"/>
              <w:jc w:val="center"/>
              <w:textAlignment w:val="auto"/>
            </w:pPr>
            <w:r w:rsidRPr="00BE2418">
              <w:t>+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70B" w:rsidRPr="000B2153" w:rsidRDefault="0078370B" w:rsidP="00B75C1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70B" w:rsidRPr="00C43B34" w:rsidRDefault="0078370B" w:rsidP="00B75C1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См. п. 4.2, табл. 1</w:t>
            </w:r>
          </w:p>
        </w:tc>
      </w:tr>
      <w:tr w:rsidR="0078370B" w:rsidRPr="00701BEE" w:rsidTr="0078370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70B" w:rsidRPr="0078370B" w:rsidRDefault="0078370B" w:rsidP="0078370B">
            <w:pPr>
              <w:pStyle w:val="afffff3"/>
              <w:numPr>
                <w:ilvl w:val="0"/>
                <w:numId w:val="32"/>
              </w:numPr>
              <w:ind w:left="0" w:right="742" w:firstLine="0"/>
              <w:rPr>
                <w:rFonts w:ascii="Times New Roman" w:hAnsi="Times New Roman"/>
              </w:rPr>
            </w:pPr>
            <w:r w:rsidRPr="0078370B">
              <w:rPr>
                <w:rFonts w:ascii="Times New Roman" w:hAnsi="Times New Roman"/>
              </w:rPr>
              <w:t>4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70B" w:rsidRPr="00701BEE" w:rsidRDefault="0078370B" w:rsidP="00B75C1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bCs/>
                <w:lang w:val="en-US"/>
              </w:rPr>
            </w:pPr>
            <w:r w:rsidRPr="00701BEE">
              <w:rPr>
                <w:bCs/>
                <w:lang w:val="en-US"/>
              </w:rPr>
              <w:t>FilePFR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70B" w:rsidRPr="00701BEE" w:rsidRDefault="0078370B" w:rsidP="00B75C1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bCs/>
              </w:rPr>
            </w:pPr>
            <w:r w:rsidRPr="00701BEE">
              <w:rPr>
                <w:bCs/>
              </w:rPr>
              <w:t>Xml-ответ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70B" w:rsidRPr="00701BEE" w:rsidRDefault="0078370B" w:rsidP="00B75C11">
            <w:pPr>
              <w:widowControl/>
              <w:autoSpaceDN/>
              <w:adjustRightInd/>
              <w:spacing w:line="240" w:lineRule="auto"/>
              <w:jc w:val="center"/>
              <w:textAlignment w:val="auto"/>
              <w:rPr>
                <w:bCs/>
              </w:rPr>
            </w:pPr>
            <w:r w:rsidRPr="00701BEE">
              <w:rPr>
                <w:bCs/>
              </w:rPr>
              <w:t>-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70B" w:rsidRPr="00701BEE" w:rsidRDefault="0078370B" w:rsidP="00B75C1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bCs/>
                <w:lang w:val="en-US"/>
              </w:rPr>
            </w:pPr>
            <w:r w:rsidRPr="00701BEE">
              <w:rPr>
                <w:bCs/>
                <w:lang w:val="en-US"/>
              </w:rPr>
              <w:t>xsd:Base64Binary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70B" w:rsidRPr="00B75C11" w:rsidRDefault="0078370B" w:rsidP="00FF3A7E">
            <w:pPr>
              <w:widowControl/>
              <w:autoSpaceDN/>
              <w:adjustRightInd/>
              <w:spacing w:line="240" w:lineRule="auto"/>
              <w:ind w:left="30"/>
              <w:jc w:val="left"/>
              <w:textAlignment w:val="auto"/>
              <w:rPr>
                <w:b/>
                <w:bCs/>
              </w:rPr>
            </w:pPr>
            <w:r>
              <w:t xml:space="preserve">Заполняется для сообщения типа </w:t>
            </w:r>
            <w:r w:rsidRPr="00701BEE">
              <w:rPr>
                <w:b/>
                <w:bCs/>
                <w:lang w:val="en-US"/>
              </w:rPr>
              <w:t>RESPONSE</w:t>
            </w:r>
          </w:p>
        </w:tc>
      </w:tr>
    </w:tbl>
    <w:p w:rsidR="00800CDD" w:rsidRPr="001F2E7C" w:rsidRDefault="00800CDD" w:rsidP="00800CDD">
      <w:pPr>
        <w:widowControl/>
        <w:autoSpaceDN/>
        <w:adjustRightInd/>
        <w:spacing w:line="240" w:lineRule="auto"/>
        <w:jc w:val="left"/>
        <w:textAlignment w:val="auto"/>
        <w:rPr>
          <w:b/>
          <w:bCs/>
        </w:rPr>
      </w:pPr>
    </w:p>
    <w:p w:rsidR="00D63724" w:rsidRDefault="00D63724" w:rsidP="00D63724">
      <w:pPr>
        <w:widowControl/>
        <w:autoSpaceDN/>
        <w:adjustRightInd/>
        <w:spacing w:line="240" w:lineRule="auto"/>
        <w:jc w:val="left"/>
        <w:textAlignment w:val="auto"/>
        <w:rPr>
          <w:b/>
          <w:bCs/>
        </w:rPr>
      </w:pPr>
      <w:r w:rsidRPr="00745CFF">
        <w:rPr>
          <w:b/>
          <w:bCs/>
        </w:rPr>
        <w:t>Перечень</w:t>
      </w:r>
      <w:r w:rsidRPr="000E4A47">
        <w:rPr>
          <w:b/>
          <w:bCs/>
          <w:lang w:val="en-US"/>
        </w:rPr>
        <w:t xml:space="preserve"> Property (</w:t>
      </w:r>
      <w:r>
        <w:rPr>
          <w:b/>
          <w:bCs/>
        </w:rPr>
        <w:t>при</w:t>
      </w:r>
      <w:r w:rsidRPr="000E4A47">
        <w:rPr>
          <w:b/>
          <w:bCs/>
          <w:lang w:val="en-US"/>
        </w:rPr>
        <w:t xml:space="preserve"> </w:t>
      </w:r>
      <w:r>
        <w:rPr>
          <w:b/>
          <w:bCs/>
        </w:rPr>
        <w:t>значении</w:t>
      </w:r>
      <w:r w:rsidRPr="000E4A4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Type</w:t>
      </w:r>
      <w:r w:rsidRPr="000E4A47">
        <w:rPr>
          <w:b/>
          <w:bCs/>
          <w:lang w:val="en-US"/>
        </w:rPr>
        <w:t xml:space="preserve"> =  </w:t>
      </w:r>
      <w:r w:rsidRPr="00745CFF">
        <w:rPr>
          <w:b/>
          <w:bCs/>
          <w:lang w:val="en-US"/>
        </w:rPr>
        <w:t>RESPONSE</w:t>
      </w:r>
      <w:r>
        <w:rPr>
          <w:b/>
        </w:rPr>
        <w:t>)</w:t>
      </w:r>
      <w:r>
        <w:rPr>
          <w:b/>
          <w:bCs/>
        </w:rPr>
        <w:t>:</w:t>
      </w:r>
    </w:p>
    <w:tbl>
      <w:tblPr>
        <w:tblW w:w="10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800"/>
        <w:gridCol w:w="1447"/>
        <w:gridCol w:w="2160"/>
        <w:gridCol w:w="2516"/>
      </w:tblGrid>
      <w:tr w:rsidR="00CC3E53" w:rsidRPr="00745CFF" w:rsidTr="00B75C11">
        <w:trPr>
          <w:tblHeader/>
        </w:trPr>
        <w:tc>
          <w:tcPr>
            <w:tcW w:w="534" w:type="dxa"/>
            <w:vAlign w:val="center"/>
          </w:tcPr>
          <w:p w:rsidR="00CC3E53" w:rsidRPr="00745CFF" w:rsidRDefault="00CC3E53" w:rsidP="00B75C11">
            <w:pPr>
              <w:jc w:val="left"/>
              <w:rPr>
                <w:b/>
                <w:bCs/>
                <w:lang w:val="en-US"/>
              </w:rPr>
            </w:pPr>
            <w:r w:rsidRPr="00745CFF">
              <w:rPr>
                <w:b/>
                <w:bCs/>
              </w:rPr>
              <w:t>№</w:t>
            </w:r>
          </w:p>
        </w:tc>
        <w:tc>
          <w:tcPr>
            <w:tcW w:w="1984" w:type="dxa"/>
            <w:vAlign w:val="center"/>
          </w:tcPr>
          <w:p w:rsidR="00CC3E53" w:rsidRDefault="00CC3E53" w:rsidP="00B75C11">
            <w:pPr>
              <w:jc w:val="left"/>
              <w:rPr>
                <w:b/>
                <w:bCs/>
              </w:rPr>
            </w:pPr>
            <w:r w:rsidRPr="00745CFF">
              <w:rPr>
                <w:b/>
                <w:bCs/>
              </w:rPr>
              <w:t xml:space="preserve">Код параметра </w:t>
            </w:r>
          </w:p>
          <w:p w:rsidR="00520DC6" w:rsidRPr="00745CFF" w:rsidRDefault="00520DC6" w:rsidP="00B75C11">
            <w:pPr>
              <w:jc w:val="left"/>
              <w:rPr>
                <w:b/>
                <w:bCs/>
              </w:rPr>
            </w:pPr>
            <w:r w:rsidRPr="000D44CC">
              <w:t>(PropertyName)</w:t>
            </w:r>
          </w:p>
        </w:tc>
        <w:tc>
          <w:tcPr>
            <w:tcW w:w="1800" w:type="dxa"/>
            <w:vAlign w:val="center"/>
          </w:tcPr>
          <w:p w:rsidR="00CC3E53" w:rsidRPr="00745CFF" w:rsidRDefault="00CC3E53" w:rsidP="00B75C11">
            <w:pPr>
              <w:jc w:val="left"/>
              <w:rPr>
                <w:b/>
                <w:bCs/>
              </w:rPr>
            </w:pPr>
            <w:r w:rsidRPr="00745CFF">
              <w:rPr>
                <w:b/>
                <w:bCs/>
              </w:rPr>
              <w:t xml:space="preserve">Описание параметра </w:t>
            </w:r>
          </w:p>
        </w:tc>
        <w:tc>
          <w:tcPr>
            <w:tcW w:w="1447" w:type="dxa"/>
            <w:vAlign w:val="center"/>
          </w:tcPr>
          <w:p w:rsidR="00CC3E53" w:rsidRPr="00745CFF" w:rsidRDefault="00CC3E53" w:rsidP="00B75C11">
            <w:pPr>
              <w:jc w:val="left"/>
              <w:rPr>
                <w:b/>
                <w:bCs/>
              </w:rPr>
            </w:pPr>
            <w:r w:rsidRPr="00745CFF">
              <w:rPr>
                <w:b/>
                <w:bCs/>
              </w:rPr>
              <w:t xml:space="preserve">Обязательность </w:t>
            </w:r>
          </w:p>
        </w:tc>
        <w:tc>
          <w:tcPr>
            <w:tcW w:w="2160" w:type="dxa"/>
            <w:vAlign w:val="center"/>
          </w:tcPr>
          <w:p w:rsidR="00CC3E53" w:rsidRPr="00745CFF" w:rsidRDefault="00CC3E53" w:rsidP="00B75C11">
            <w:pPr>
              <w:jc w:val="left"/>
              <w:rPr>
                <w:b/>
                <w:bCs/>
              </w:rPr>
            </w:pPr>
            <w:r w:rsidRPr="00745CFF">
              <w:rPr>
                <w:b/>
                <w:bCs/>
              </w:rPr>
              <w:t xml:space="preserve">Способ заполнения/Тип </w:t>
            </w:r>
          </w:p>
        </w:tc>
        <w:tc>
          <w:tcPr>
            <w:tcW w:w="2516" w:type="dxa"/>
            <w:vAlign w:val="center"/>
          </w:tcPr>
          <w:p w:rsidR="00CC3E53" w:rsidRPr="00745CFF" w:rsidRDefault="00CC3E53" w:rsidP="00B75C11">
            <w:pPr>
              <w:jc w:val="left"/>
              <w:rPr>
                <w:b/>
                <w:bCs/>
              </w:rPr>
            </w:pPr>
            <w:r w:rsidRPr="00745CFF">
              <w:rPr>
                <w:b/>
                <w:bCs/>
              </w:rPr>
              <w:t xml:space="preserve">Комментарий </w:t>
            </w:r>
          </w:p>
        </w:tc>
      </w:tr>
      <w:tr w:rsidR="00CC3E53" w:rsidRPr="0078370B" w:rsidTr="00CC3E53">
        <w:tc>
          <w:tcPr>
            <w:tcW w:w="534" w:type="dxa"/>
            <w:vAlign w:val="center"/>
          </w:tcPr>
          <w:p w:rsidR="00CC3E53" w:rsidRPr="0078370B" w:rsidRDefault="00CC3E53" w:rsidP="00CC3E53">
            <w:pPr>
              <w:pStyle w:val="afffff3"/>
              <w:numPr>
                <w:ilvl w:val="0"/>
                <w:numId w:val="33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:rsidR="00CC3E53" w:rsidRPr="00792CDC" w:rsidRDefault="00CC3E53" w:rsidP="00CC3E53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</w:rPr>
            </w:pPr>
            <w:r w:rsidRPr="00792CDC">
              <w:rPr>
                <w:b/>
                <w:bCs/>
              </w:rPr>
              <w:t>TYPE_RESPONSE</w:t>
            </w:r>
          </w:p>
        </w:tc>
        <w:tc>
          <w:tcPr>
            <w:tcW w:w="1800" w:type="dxa"/>
            <w:vAlign w:val="center"/>
          </w:tcPr>
          <w:p w:rsidR="00CC3E53" w:rsidRPr="00CC3E53" w:rsidRDefault="00CC3E53" w:rsidP="00CC3E53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 w:rsidRPr="00CC3E53">
              <w:rPr>
                <w:bCs/>
              </w:rPr>
              <w:t>Тип ответа на запрос.</w:t>
            </w:r>
          </w:p>
          <w:p w:rsidR="00CC3E53" w:rsidRPr="00CC3E53" w:rsidRDefault="00CC3E53" w:rsidP="00CC3E53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 w:rsidRPr="00CC3E53">
              <w:rPr>
                <w:bCs/>
              </w:rPr>
              <w:t>Допустимые значения:</w:t>
            </w:r>
          </w:p>
          <w:p w:rsidR="00CC3E53" w:rsidRPr="00745CFF" w:rsidRDefault="00CC3E53" w:rsidP="00CC3E53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</w:rPr>
            </w:pPr>
            <w:r w:rsidRPr="00745CFF">
              <w:rPr>
                <w:b/>
                <w:bCs/>
              </w:rPr>
              <w:t>‘</w:t>
            </w:r>
            <w:r w:rsidRPr="008E40BF">
              <w:rPr>
                <w:b/>
              </w:rPr>
              <w:t>СВЕДЕНИЯ_О_ЗАРПЛАТЕ_И_ИНЫХ_ВЫПЛАТАХ</w:t>
            </w:r>
            <w:r w:rsidRPr="008E40BF">
              <w:rPr>
                <w:b/>
                <w:bCs/>
              </w:rPr>
              <w:t>’</w:t>
            </w:r>
          </w:p>
        </w:tc>
        <w:tc>
          <w:tcPr>
            <w:tcW w:w="1447" w:type="dxa"/>
            <w:vAlign w:val="center"/>
          </w:tcPr>
          <w:p w:rsidR="00CC3E53" w:rsidRPr="00701BEE" w:rsidRDefault="00CC3E53" w:rsidP="00CC3E53">
            <w:pPr>
              <w:widowControl/>
              <w:autoSpaceDN/>
              <w:adjustRightInd/>
              <w:spacing w:line="240" w:lineRule="auto"/>
              <w:jc w:val="center"/>
              <w:textAlignment w:val="auto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2160" w:type="dxa"/>
            <w:vAlign w:val="center"/>
          </w:tcPr>
          <w:p w:rsidR="00CC3E53" w:rsidRPr="00E8481C" w:rsidRDefault="00CC3E53" w:rsidP="00CC3E53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 w:rsidRPr="00316F94">
              <w:rPr>
                <w:bCs/>
              </w:rPr>
              <w:t>Строка 50</w:t>
            </w:r>
          </w:p>
        </w:tc>
        <w:tc>
          <w:tcPr>
            <w:tcW w:w="2516" w:type="dxa"/>
            <w:vAlign w:val="center"/>
          </w:tcPr>
          <w:p w:rsidR="00CC3E53" w:rsidRPr="00701BEE" w:rsidRDefault="00CC3E53" w:rsidP="00CC3E53">
            <w:pPr>
              <w:widowControl/>
              <w:autoSpaceDN/>
              <w:adjustRightInd/>
              <w:spacing w:line="240" w:lineRule="auto"/>
              <w:ind w:left="30"/>
              <w:jc w:val="left"/>
              <w:textAlignment w:val="auto"/>
              <w:rPr>
                <w:bCs/>
                <w:lang w:val="en-US"/>
              </w:rPr>
            </w:pPr>
          </w:p>
        </w:tc>
      </w:tr>
      <w:tr w:rsidR="00B821A4" w:rsidRPr="0078370B" w:rsidTr="00CC3E53">
        <w:tc>
          <w:tcPr>
            <w:tcW w:w="534" w:type="dxa"/>
            <w:vAlign w:val="center"/>
          </w:tcPr>
          <w:p w:rsidR="00B821A4" w:rsidRPr="0078370B" w:rsidRDefault="00B821A4" w:rsidP="00CC3E53">
            <w:pPr>
              <w:pStyle w:val="afffff3"/>
              <w:numPr>
                <w:ilvl w:val="0"/>
                <w:numId w:val="33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:rsidR="00B821A4" w:rsidRPr="00520DC6" w:rsidRDefault="00B821A4" w:rsidP="00C332E0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</w:rPr>
            </w:pPr>
            <w:r w:rsidRPr="00F6527A">
              <w:rPr>
                <w:b/>
                <w:bCs/>
                <w:lang w:val="en-US"/>
              </w:rPr>
              <w:t>QRYNMB</w:t>
            </w:r>
          </w:p>
        </w:tc>
        <w:tc>
          <w:tcPr>
            <w:tcW w:w="1800" w:type="dxa"/>
            <w:vAlign w:val="center"/>
          </w:tcPr>
          <w:p w:rsidR="00B821A4" w:rsidRPr="00B12276" w:rsidRDefault="00B821A4" w:rsidP="00C332E0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</w:rPr>
            </w:pPr>
            <w:r>
              <w:rPr>
                <w:bCs/>
              </w:rPr>
              <w:t>Идентификатор заявки</w:t>
            </w:r>
          </w:p>
        </w:tc>
        <w:tc>
          <w:tcPr>
            <w:tcW w:w="1447" w:type="dxa"/>
            <w:vAlign w:val="center"/>
          </w:tcPr>
          <w:p w:rsidR="00B821A4" w:rsidRPr="00701BEE" w:rsidRDefault="00B821A4" w:rsidP="00C332E0">
            <w:pPr>
              <w:widowControl/>
              <w:autoSpaceDN/>
              <w:adjustRightInd/>
              <w:spacing w:line="240" w:lineRule="auto"/>
              <w:jc w:val="center"/>
              <w:textAlignment w:val="auto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2160" w:type="dxa"/>
            <w:vAlign w:val="center"/>
          </w:tcPr>
          <w:p w:rsidR="00B821A4" w:rsidRPr="00520DC6" w:rsidRDefault="00B821A4" w:rsidP="00C332E0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число</w:t>
            </w:r>
            <w:r w:rsidRPr="00520DC6">
              <w:rPr>
                <w:bCs/>
              </w:rPr>
              <w:t xml:space="preserve"> 10 - </w:t>
            </w:r>
            <w:r>
              <w:rPr>
                <w:bCs/>
              </w:rPr>
              <w:t>число</w:t>
            </w:r>
            <w:r w:rsidRPr="00520DC6">
              <w:rPr>
                <w:bCs/>
              </w:rPr>
              <w:t xml:space="preserve"> 19</w:t>
            </w:r>
          </w:p>
          <w:p w:rsidR="00B821A4" w:rsidRDefault="00B821A4" w:rsidP="00C332E0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(например, 12-2381)</w:t>
            </w:r>
          </w:p>
        </w:tc>
        <w:tc>
          <w:tcPr>
            <w:tcW w:w="2516" w:type="dxa"/>
            <w:vAlign w:val="center"/>
          </w:tcPr>
          <w:p w:rsidR="00B821A4" w:rsidRPr="00701BEE" w:rsidRDefault="00B821A4" w:rsidP="00CC3E53">
            <w:pPr>
              <w:widowControl/>
              <w:autoSpaceDN/>
              <w:adjustRightInd/>
              <w:spacing w:line="240" w:lineRule="auto"/>
              <w:ind w:left="30"/>
              <w:jc w:val="left"/>
              <w:textAlignment w:val="auto"/>
              <w:rPr>
                <w:bCs/>
                <w:lang w:val="en-US"/>
              </w:rPr>
            </w:pPr>
          </w:p>
        </w:tc>
      </w:tr>
    </w:tbl>
    <w:p w:rsidR="00D63724" w:rsidRDefault="00D63724" w:rsidP="00D63724">
      <w:pPr>
        <w:widowControl/>
        <w:autoSpaceDN/>
        <w:adjustRightInd/>
        <w:spacing w:line="240" w:lineRule="auto"/>
        <w:jc w:val="left"/>
        <w:textAlignment w:val="auto"/>
        <w:rPr>
          <w:b/>
          <w:bCs/>
        </w:rPr>
      </w:pPr>
    </w:p>
    <w:p w:rsidR="00D63724" w:rsidRDefault="00D63724" w:rsidP="001F2E7C">
      <w:pPr>
        <w:widowControl/>
        <w:autoSpaceDN/>
        <w:adjustRightInd/>
        <w:spacing w:line="240" w:lineRule="auto"/>
        <w:jc w:val="left"/>
        <w:textAlignment w:val="auto"/>
        <w:rPr>
          <w:b/>
          <w:bCs/>
        </w:rPr>
      </w:pPr>
    </w:p>
    <w:p w:rsidR="001F2E7C" w:rsidRPr="000E4A47" w:rsidRDefault="000E4A47" w:rsidP="001F2E7C">
      <w:pPr>
        <w:widowControl/>
        <w:autoSpaceDN/>
        <w:adjustRightInd/>
        <w:spacing w:line="240" w:lineRule="auto"/>
        <w:jc w:val="left"/>
        <w:textAlignment w:val="auto"/>
        <w:rPr>
          <w:b/>
          <w:bCs/>
          <w:lang w:val="en-US"/>
        </w:rPr>
      </w:pPr>
      <w:r w:rsidRPr="00745CFF">
        <w:rPr>
          <w:b/>
          <w:bCs/>
        </w:rPr>
        <w:t>Перечень</w:t>
      </w:r>
      <w:r w:rsidRPr="000E4A47">
        <w:rPr>
          <w:b/>
          <w:bCs/>
          <w:lang w:val="en-US"/>
        </w:rPr>
        <w:t xml:space="preserve"> Property (</w:t>
      </w:r>
      <w:r>
        <w:rPr>
          <w:b/>
          <w:bCs/>
        </w:rPr>
        <w:t>при</w:t>
      </w:r>
      <w:r w:rsidRPr="000E4A47">
        <w:rPr>
          <w:b/>
          <w:bCs/>
          <w:lang w:val="en-US"/>
        </w:rPr>
        <w:t xml:space="preserve"> </w:t>
      </w:r>
      <w:r>
        <w:rPr>
          <w:b/>
          <w:bCs/>
        </w:rPr>
        <w:t>значении</w:t>
      </w:r>
      <w:r w:rsidRPr="000E4A4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Type</w:t>
      </w:r>
      <w:r w:rsidRPr="000E4A47">
        <w:rPr>
          <w:b/>
          <w:bCs/>
          <w:lang w:val="en-US"/>
        </w:rPr>
        <w:t xml:space="preserve"> = </w:t>
      </w:r>
      <w:r w:rsidR="001F2E7C" w:rsidRPr="000E4A47">
        <w:rPr>
          <w:b/>
          <w:bCs/>
          <w:lang w:val="en-US"/>
        </w:rPr>
        <w:t xml:space="preserve"> </w:t>
      </w:r>
      <w:r w:rsidR="001F2E7C" w:rsidRPr="00836FB8">
        <w:rPr>
          <w:b/>
          <w:lang w:val="en-US"/>
        </w:rPr>
        <w:t>STATUS</w:t>
      </w:r>
      <w:r w:rsidR="001F2E7C" w:rsidRPr="00745CFF">
        <w:rPr>
          <w:b/>
          <w:bCs/>
          <w:lang w:val="en-US"/>
        </w:rPr>
        <w:t>RESPONSE</w:t>
      </w:r>
      <w:r w:rsidR="001F2E7C" w:rsidRPr="000E4A47">
        <w:rPr>
          <w:b/>
          <w:lang w:val="en-US"/>
        </w:rPr>
        <w:t>)</w:t>
      </w:r>
      <w:r w:rsidR="001F2E7C" w:rsidRPr="000E4A47">
        <w:rPr>
          <w:b/>
          <w:bCs/>
          <w:lang w:val="en-US"/>
        </w:rPr>
        <w:t>:</w:t>
      </w:r>
    </w:p>
    <w:p w:rsidR="000E4A47" w:rsidRPr="00D63724" w:rsidRDefault="000E4A47" w:rsidP="001F2E7C">
      <w:pPr>
        <w:widowControl/>
        <w:autoSpaceDN/>
        <w:adjustRightInd/>
        <w:spacing w:line="240" w:lineRule="auto"/>
        <w:jc w:val="left"/>
        <w:textAlignment w:val="auto"/>
        <w:rPr>
          <w:b/>
          <w:bCs/>
          <w:lang w:val="en-US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2409"/>
        <w:gridCol w:w="1447"/>
        <w:gridCol w:w="2160"/>
        <w:gridCol w:w="1638"/>
      </w:tblGrid>
      <w:tr w:rsidR="000E4A47" w:rsidRPr="00745CFF" w:rsidTr="00CC3E53">
        <w:trPr>
          <w:tblHeader/>
        </w:trPr>
        <w:tc>
          <w:tcPr>
            <w:tcW w:w="675" w:type="dxa"/>
            <w:vAlign w:val="center"/>
          </w:tcPr>
          <w:p w:rsidR="000E4A47" w:rsidRPr="00745CFF" w:rsidRDefault="000E4A47" w:rsidP="00B75C11">
            <w:pPr>
              <w:jc w:val="left"/>
              <w:rPr>
                <w:b/>
                <w:bCs/>
                <w:lang w:val="en-US"/>
              </w:rPr>
            </w:pPr>
            <w:r w:rsidRPr="00745CFF">
              <w:rPr>
                <w:b/>
                <w:bCs/>
              </w:rPr>
              <w:t>№</w:t>
            </w:r>
          </w:p>
        </w:tc>
        <w:tc>
          <w:tcPr>
            <w:tcW w:w="2127" w:type="dxa"/>
            <w:vAlign w:val="center"/>
          </w:tcPr>
          <w:p w:rsidR="000E4A47" w:rsidRDefault="000E4A47" w:rsidP="00B75C11">
            <w:pPr>
              <w:jc w:val="left"/>
              <w:rPr>
                <w:b/>
                <w:bCs/>
              </w:rPr>
            </w:pPr>
            <w:r w:rsidRPr="00745CFF">
              <w:rPr>
                <w:b/>
                <w:bCs/>
              </w:rPr>
              <w:t xml:space="preserve">Код параметра </w:t>
            </w:r>
          </w:p>
          <w:p w:rsidR="00520DC6" w:rsidRPr="00745CFF" w:rsidRDefault="00520DC6" w:rsidP="00B75C11">
            <w:pPr>
              <w:jc w:val="left"/>
              <w:rPr>
                <w:b/>
                <w:bCs/>
              </w:rPr>
            </w:pPr>
            <w:r w:rsidRPr="000D44CC">
              <w:t>(PropertyName)</w:t>
            </w:r>
          </w:p>
        </w:tc>
        <w:tc>
          <w:tcPr>
            <w:tcW w:w="2409" w:type="dxa"/>
            <w:vAlign w:val="center"/>
          </w:tcPr>
          <w:p w:rsidR="000E4A47" w:rsidRPr="00745CFF" w:rsidRDefault="000E4A47" w:rsidP="00B75C11">
            <w:pPr>
              <w:jc w:val="left"/>
              <w:rPr>
                <w:b/>
                <w:bCs/>
              </w:rPr>
            </w:pPr>
            <w:r w:rsidRPr="00745CFF">
              <w:rPr>
                <w:b/>
                <w:bCs/>
              </w:rPr>
              <w:t xml:space="preserve">Описание параметра </w:t>
            </w:r>
          </w:p>
        </w:tc>
        <w:tc>
          <w:tcPr>
            <w:tcW w:w="1447" w:type="dxa"/>
            <w:vAlign w:val="center"/>
          </w:tcPr>
          <w:p w:rsidR="000E4A47" w:rsidRPr="00745CFF" w:rsidRDefault="000E4A47" w:rsidP="00B75C11">
            <w:pPr>
              <w:jc w:val="left"/>
              <w:rPr>
                <w:b/>
                <w:bCs/>
              </w:rPr>
            </w:pPr>
            <w:r w:rsidRPr="00745CFF">
              <w:rPr>
                <w:b/>
                <w:bCs/>
              </w:rPr>
              <w:t xml:space="preserve">Обязательность </w:t>
            </w:r>
          </w:p>
        </w:tc>
        <w:tc>
          <w:tcPr>
            <w:tcW w:w="2160" w:type="dxa"/>
            <w:vAlign w:val="center"/>
          </w:tcPr>
          <w:p w:rsidR="000E4A47" w:rsidRPr="00745CFF" w:rsidRDefault="000E4A47" w:rsidP="00B75C11">
            <w:pPr>
              <w:jc w:val="left"/>
              <w:rPr>
                <w:b/>
                <w:bCs/>
              </w:rPr>
            </w:pPr>
            <w:r w:rsidRPr="00745CFF">
              <w:rPr>
                <w:b/>
                <w:bCs/>
              </w:rPr>
              <w:t xml:space="preserve">Способ заполнения/Тип </w:t>
            </w:r>
          </w:p>
        </w:tc>
        <w:tc>
          <w:tcPr>
            <w:tcW w:w="1638" w:type="dxa"/>
            <w:vAlign w:val="center"/>
          </w:tcPr>
          <w:p w:rsidR="000E4A47" w:rsidRPr="00745CFF" w:rsidRDefault="000E4A47" w:rsidP="00B75C11">
            <w:pPr>
              <w:jc w:val="left"/>
              <w:rPr>
                <w:b/>
                <w:bCs/>
              </w:rPr>
            </w:pPr>
            <w:r w:rsidRPr="00745CFF">
              <w:rPr>
                <w:b/>
                <w:bCs/>
              </w:rPr>
              <w:t xml:space="preserve">Комментарий </w:t>
            </w:r>
          </w:p>
        </w:tc>
      </w:tr>
      <w:tr w:rsidR="000E4A47" w:rsidRPr="00520DC6" w:rsidTr="00CC3E53">
        <w:tc>
          <w:tcPr>
            <w:tcW w:w="675" w:type="dxa"/>
            <w:vAlign w:val="center"/>
          </w:tcPr>
          <w:p w:rsidR="000E4A47" w:rsidRPr="0078370B" w:rsidRDefault="000E4A47" w:rsidP="00CC3E53">
            <w:pPr>
              <w:pStyle w:val="afffff3"/>
              <w:numPr>
                <w:ilvl w:val="0"/>
                <w:numId w:val="34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2127" w:type="dxa"/>
            <w:vAlign w:val="center"/>
          </w:tcPr>
          <w:p w:rsidR="000E4A47" w:rsidRPr="00745CFF" w:rsidRDefault="000E4A47" w:rsidP="000E4A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  <w:lang w:val="en-US"/>
              </w:rPr>
            </w:pPr>
            <w:r w:rsidRPr="00836FB8">
              <w:rPr>
                <w:b/>
                <w:lang w:val="en-US"/>
              </w:rPr>
              <w:t>STATUS</w:t>
            </w:r>
            <w:r w:rsidRPr="00745CFF">
              <w:rPr>
                <w:b/>
                <w:bCs/>
                <w:lang w:val="en-US"/>
              </w:rPr>
              <w:t>CODE</w:t>
            </w:r>
          </w:p>
        </w:tc>
        <w:tc>
          <w:tcPr>
            <w:tcW w:w="2409" w:type="dxa"/>
            <w:vAlign w:val="center"/>
          </w:tcPr>
          <w:p w:rsidR="000E4A47" w:rsidRPr="00E8481C" w:rsidRDefault="000E4A47" w:rsidP="000E4A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 w:rsidRPr="00E8481C">
              <w:rPr>
                <w:bCs/>
              </w:rPr>
              <w:t>Код статуса обработки</w:t>
            </w:r>
          </w:p>
        </w:tc>
        <w:tc>
          <w:tcPr>
            <w:tcW w:w="1447" w:type="dxa"/>
            <w:vAlign w:val="center"/>
          </w:tcPr>
          <w:p w:rsidR="000E4A47" w:rsidRPr="00701BEE" w:rsidRDefault="000E4A47" w:rsidP="000E4A47">
            <w:pPr>
              <w:widowControl/>
              <w:autoSpaceDN/>
              <w:adjustRightInd/>
              <w:spacing w:line="240" w:lineRule="auto"/>
              <w:jc w:val="center"/>
              <w:textAlignment w:val="auto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2160" w:type="dxa"/>
            <w:vAlign w:val="center"/>
          </w:tcPr>
          <w:p w:rsidR="000E4A47" w:rsidRPr="00E8481C" w:rsidRDefault="000E4A47" w:rsidP="000E4A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Число 4</w:t>
            </w:r>
          </w:p>
        </w:tc>
        <w:tc>
          <w:tcPr>
            <w:tcW w:w="1638" w:type="dxa"/>
            <w:vAlign w:val="center"/>
          </w:tcPr>
          <w:p w:rsidR="000E4A47" w:rsidRPr="00520DC6" w:rsidRDefault="00520DC6" w:rsidP="000E4A47">
            <w:pPr>
              <w:widowControl/>
              <w:autoSpaceDN/>
              <w:adjustRightInd/>
              <w:spacing w:line="240" w:lineRule="auto"/>
              <w:ind w:left="30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См. пункт 2.1.5</w:t>
            </w:r>
          </w:p>
        </w:tc>
      </w:tr>
      <w:tr w:rsidR="000E4A47" w:rsidRPr="00520DC6" w:rsidTr="00CC3E53">
        <w:tc>
          <w:tcPr>
            <w:tcW w:w="675" w:type="dxa"/>
            <w:vAlign w:val="center"/>
          </w:tcPr>
          <w:p w:rsidR="000E4A47" w:rsidRPr="0078370B" w:rsidRDefault="000E4A47" w:rsidP="00CC3E53">
            <w:pPr>
              <w:pStyle w:val="afffff3"/>
              <w:numPr>
                <w:ilvl w:val="0"/>
                <w:numId w:val="34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2127" w:type="dxa"/>
            <w:vAlign w:val="center"/>
          </w:tcPr>
          <w:p w:rsidR="000E4A47" w:rsidRPr="00E8481C" w:rsidRDefault="000E4A47" w:rsidP="000E4A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</w:rPr>
            </w:pPr>
            <w:r w:rsidRPr="00836FB8">
              <w:rPr>
                <w:b/>
                <w:lang w:val="en-US"/>
              </w:rPr>
              <w:t>STATUS</w:t>
            </w:r>
            <w:r>
              <w:rPr>
                <w:b/>
                <w:lang w:val="en-US"/>
              </w:rPr>
              <w:t>DESC</w:t>
            </w:r>
          </w:p>
        </w:tc>
        <w:tc>
          <w:tcPr>
            <w:tcW w:w="2409" w:type="dxa"/>
            <w:vAlign w:val="center"/>
          </w:tcPr>
          <w:p w:rsidR="000E4A47" w:rsidRPr="00E8481C" w:rsidRDefault="000E4A47" w:rsidP="000E4A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 w:rsidRPr="00E8481C">
              <w:rPr>
                <w:bCs/>
              </w:rPr>
              <w:t>Описание статуса обработки</w:t>
            </w:r>
          </w:p>
        </w:tc>
        <w:tc>
          <w:tcPr>
            <w:tcW w:w="1447" w:type="dxa"/>
            <w:vAlign w:val="center"/>
          </w:tcPr>
          <w:p w:rsidR="000E4A47" w:rsidRPr="00701BEE" w:rsidRDefault="000E4A47" w:rsidP="000E4A47">
            <w:pPr>
              <w:widowControl/>
              <w:autoSpaceDN/>
              <w:adjustRightInd/>
              <w:spacing w:line="240" w:lineRule="auto"/>
              <w:jc w:val="center"/>
              <w:textAlignment w:val="auto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2160" w:type="dxa"/>
            <w:vAlign w:val="center"/>
          </w:tcPr>
          <w:p w:rsidR="000E4A47" w:rsidRPr="00E8481C" w:rsidRDefault="000E4A47" w:rsidP="000E4A47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Строка 200</w:t>
            </w:r>
          </w:p>
        </w:tc>
        <w:tc>
          <w:tcPr>
            <w:tcW w:w="1638" w:type="dxa"/>
            <w:vAlign w:val="center"/>
          </w:tcPr>
          <w:p w:rsidR="000E4A47" w:rsidRPr="00520DC6" w:rsidRDefault="00520DC6" w:rsidP="000E4A47">
            <w:pPr>
              <w:widowControl/>
              <w:autoSpaceDN/>
              <w:adjustRightInd/>
              <w:spacing w:line="240" w:lineRule="auto"/>
              <w:ind w:left="30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См. пункт 2.1.5</w:t>
            </w:r>
          </w:p>
        </w:tc>
      </w:tr>
      <w:tr w:rsidR="00B821A4" w:rsidRPr="00520DC6" w:rsidTr="00CC3E53">
        <w:tc>
          <w:tcPr>
            <w:tcW w:w="675" w:type="dxa"/>
            <w:vAlign w:val="center"/>
          </w:tcPr>
          <w:p w:rsidR="00B821A4" w:rsidRPr="0078370B" w:rsidRDefault="00B821A4" w:rsidP="00CC3E53">
            <w:pPr>
              <w:pStyle w:val="afffff3"/>
              <w:numPr>
                <w:ilvl w:val="0"/>
                <w:numId w:val="34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2127" w:type="dxa"/>
            <w:vAlign w:val="center"/>
          </w:tcPr>
          <w:p w:rsidR="00B821A4" w:rsidRPr="00520DC6" w:rsidRDefault="00B821A4" w:rsidP="00C332E0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</w:rPr>
            </w:pPr>
            <w:r w:rsidRPr="00F6527A">
              <w:rPr>
                <w:b/>
                <w:bCs/>
                <w:lang w:val="en-US"/>
              </w:rPr>
              <w:t>QRYNMB</w:t>
            </w:r>
          </w:p>
        </w:tc>
        <w:tc>
          <w:tcPr>
            <w:tcW w:w="2409" w:type="dxa"/>
            <w:vAlign w:val="center"/>
          </w:tcPr>
          <w:p w:rsidR="00B821A4" w:rsidRPr="00B12276" w:rsidRDefault="00B821A4" w:rsidP="00C332E0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</w:rPr>
            </w:pPr>
            <w:r>
              <w:rPr>
                <w:bCs/>
              </w:rPr>
              <w:t>Идентификатор заявки</w:t>
            </w:r>
          </w:p>
        </w:tc>
        <w:tc>
          <w:tcPr>
            <w:tcW w:w="1447" w:type="dxa"/>
            <w:vAlign w:val="center"/>
          </w:tcPr>
          <w:p w:rsidR="00B821A4" w:rsidRPr="00701BEE" w:rsidRDefault="00B821A4" w:rsidP="00C332E0">
            <w:pPr>
              <w:widowControl/>
              <w:autoSpaceDN/>
              <w:adjustRightInd/>
              <w:spacing w:line="240" w:lineRule="auto"/>
              <w:jc w:val="center"/>
              <w:textAlignment w:val="auto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60" w:type="dxa"/>
            <w:vAlign w:val="center"/>
          </w:tcPr>
          <w:p w:rsidR="00B821A4" w:rsidRPr="00520DC6" w:rsidRDefault="00B821A4" w:rsidP="00C332E0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число</w:t>
            </w:r>
            <w:r w:rsidRPr="00520DC6">
              <w:rPr>
                <w:bCs/>
              </w:rPr>
              <w:t xml:space="preserve"> 10 - </w:t>
            </w:r>
            <w:r>
              <w:rPr>
                <w:bCs/>
              </w:rPr>
              <w:t>число</w:t>
            </w:r>
            <w:r w:rsidRPr="00520DC6">
              <w:rPr>
                <w:bCs/>
              </w:rPr>
              <w:t xml:space="preserve"> 19</w:t>
            </w:r>
          </w:p>
          <w:p w:rsidR="00B821A4" w:rsidRDefault="00B821A4" w:rsidP="00C332E0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(например, 12-2381)</w:t>
            </w:r>
          </w:p>
        </w:tc>
        <w:tc>
          <w:tcPr>
            <w:tcW w:w="1638" w:type="dxa"/>
            <w:vAlign w:val="center"/>
          </w:tcPr>
          <w:p w:rsidR="00B821A4" w:rsidRDefault="00B821A4" w:rsidP="000E4A47">
            <w:pPr>
              <w:widowControl/>
              <w:autoSpaceDN/>
              <w:adjustRightInd/>
              <w:spacing w:line="240" w:lineRule="auto"/>
              <w:ind w:left="30"/>
              <w:jc w:val="left"/>
              <w:textAlignment w:val="auto"/>
              <w:rPr>
                <w:bCs/>
              </w:rPr>
            </w:pPr>
          </w:p>
        </w:tc>
      </w:tr>
    </w:tbl>
    <w:p w:rsidR="000E4A47" w:rsidRPr="000E4A47" w:rsidRDefault="000E4A47" w:rsidP="001F2E7C">
      <w:pPr>
        <w:widowControl/>
        <w:autoSpaceDN/>
        <w:adjustRightInd/>
        <w:spacing w:line="240" w:lineRule="auto"/>
        <w:jc w:val="left"/>
        <w:textAlignment w:val="auto"/>
        <w:rPr>
          <w:b/>
          <w:bCs/>
        </w:rPr>
      </w:pPr>
    </w:p>
    <w:p w:rsidR="001F2E7C" w:rsidRDefault="001F2E7C" w:rsidP="001F2E7C">
      <w:pPr>
        <w:widowControl/>
        <w:autoSpaceDN/>
        <w:adjustRightInd/>
        <w:spacing w:line="240" w:lineRule="auto"/>
        <w:jc w:val="left"/>
        <w:textAlignment w:val="auto"/>
        <w:rPr>
          <w:b/>
          <w:bCs/>
        </w:rPr>
      </w:pPr>
    </w:p>
    <w:p w:rsidR="001F2E7C" w:rsidRDefault="00520DC6" w:rsidP="001F2E7C">
      <w:pPr>
        <w:widowControl/>
        <w:autoSpaceDN/>
        <w:adjustRightInd/>
        <w:spacing w:line="240" w:lineRule="auto"/>
        <w:jc w:val="left"/>
        <w:textAlignment w:val="auto"/>
        <w:rPr>
          <w:b/>
          <w:bCs/>
        </w:rPr>
      </w:pPr>
      <w:r w:rsidRPr="00745CFF">
        <w:rPr>
          <w:b/>
          <w:bCs/>
        </w:rPr>
        <w:t>Перечень</w:t>
      </w:r>
      <w:r w:rsidRPr="00520DC6">
        <w:rPr>
          <w:b/>
          <w:bCs/>
        </w:rPr>
        <w:t xml:space="preserve"> </w:t>
      </w:r>
      <w:r w:rsidRPr="000E4A47">
        <w:rPr>
          <w:b/>
          <w:bCs/>
          <w:lang w:val="en-US"/>
        </w:rPr>
        <w:t>Property</w:t>
      </w:r>
      <w:r w:rsidRPr="00520DC6">
        <w:rPr>
          <w:b/>
          <w:bCs/>
        </w:rPr>
        <w:t xml:space="preserve"> (</w:t>
      </w:r>
      <w:r>
        <w:rPr>
          <w:b/>
          <w:bCs/>
        </w:rPr>
        <w:t>при</w:t>
      </w:r>
      <w:r w:rsidRPr="00520DC6">
        <w:rPr>
          <w:b/>
          <w:bCs/>
        </w:rPr>
        <w:t xml:space="preserve"> </w:t>
      </w:r>
      <w:r>
        <w:rPr>
          <w:b/>
          <w:bCs/>
        </w:rPr>
        <w:t>значении</w:t>
      </w:r>
      <w:r w:rsidRPr="00520DC6">
        <w:rPr>
          <w:b/>
          <w:bCs/>
        </w:rPr>
        <w:t xml:space="preserve"> </w:t>
      </w:r>
      <w:r>
        <w:rPr>
          <w:b/>
          <w:bCs/>
          <w:lang w:val="en-US"/>
        </w:rPr>
        <w:t>Type</w:t>
      </w:r>
      <w:r w:rsidRPr="00520DC6">
        <w:rPr>
          <w:b/>
          <w:bCs/>
        </w:rPr>
        <w:t xml:space="preserve"> =  </w:t>
      </w:r>
      <w:r w:rsidR="001F2E7C">
        <w:rPr>
          <w:b/>
          <w:bCs/>
        </w:rPr>
        <w:t xml:space="preserve"> </w:t>
      </w:r>
      <w:r w:rsidR="001F2E7C" w:rsidRPr="00745CFF">
        <w:rPr>
          <w:b/>
          <w:bCs/>
          <w:lang w:val="en-US"/>
        </w:rPr>
        <w:t>ERROR</w:t>
      </w:r>
      <w:r w:rsidR="001F2E7C">
        <w:rPr>
          <w:b/>
        </w:rPr>
        <w:t>)</w:t>
      </w:r>
      <w:r w:rsidR="001F2E7C" w:rsidRPr="00745CFF">
        <w:rPr>
          <w:b/>
          <w:bCs/>
        </w:rPr>
        <w:t>:</w:t>
      </w:r>
    </w:p>
    <w:p w:rsidR="00520DC6" w:rsidRDefault="00520DC6" w:rsidP="001F2E7C">
      <w:pPr>
        <w:widowControl/>
        <w:autoSpaceDN/>
        <w:adjustRightInd/>
        <w:spacing w:line="240" w:lineRule="auto"/>
        <w:jc w:val="left"/>
        <w:textAlignment w:val="auto"/>
        <w:rPr>
          <w:b/>
          <w:bCs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2409"/>
        <w:gridCol w:w="1447"/>
        <w:gridCol w:w="2160"/>
        <w:gridCol w:w="1638"/>
      </w:tblGrid>
      <w:tr w:rsidR="00520DC6" w:rsidRPr="00745CFF" w:rsidTr="00520DC6">
        <w:trPr>
          <w:tblHeader/>
        </w:trPr>
        <w:tc>
          <w:tcPr>
            <w:tcW w:w="675" w:type="dxa"/>
            <w:vAlign w:val="center"/>
          </w:tcPr>
          <w:p w:rsidR="00520DC6" w:rsidRPr="00745CFF" w:rsidRDefault="00520DC6" w:rsidP="00B75C11">
            <w:pPr>
              <w:jc w:val="left"/>
              <w:rPr>
                <w:b/>
                <w:bCs/>
                <w:lang w:val="en-US"/>
              </w:rPr>
            </w:pPr>
            <w:r w:rsidRPr="00745CFF">
              <w:rPr>
                <w:b/>
                <w:bCs/>
              </w:rPr>
              <w:t>№</w:t>
            </w:r>
          </w:p>
        </w:tc>
        <w:tc>
          <w:tcPr>
            <w:tcW w:w="2127" w:type="dxa"/>
            <w:vAlign w:val="center"/>
          </w:tcPr>
          <w:p w:rsidR="00520DC6" w:rsidRDefault="00520DC6" w:rsidP="00B75C11">
            <w:pPr>
              <w:jc w:val="left"/>
              <w:rPr>
                <w:b/>
                <w:bCs/>
              </w:rPr>
            </w:pPr>
            <w:r w:rsidRPr="00745CFF">
              <w:rPr>
                <w:b/>
                <w:bCs/>
              </w:rPr>
              <w:t xml:space="preserve">Код параметра </w:t>
            </w:r>
          </w:p>
          <w:p w:rsidR="00520DC6" w:rsidRPr="00745CFF" w:rsidRDefault="00520DC6" w:rsidP="00B75C11">
            <w:pPr>
              <w:jc w:val="left"/>
              <w:rPr>
                <w:b/>
                <w:bCs/>
              </w:rPr>
            </w:pPr>
            <w:r w:rsidRPr="000D44CC">
              <w:t>(PropertyName)</w:t>
            </w:r>
          </w:p>
        </w:tc>
        <w:tc>
          <w:tcPr>
            <w:tcW w:w="2409" w:type="dxa"/>
            <w:vAlign w:val="center"/>
          </w:tcPr>
          <w:p w:rsidR="00520DC6" w:rsidRPr="00745CFF" w:rsidRDefault="00520DC6" w:rsidP="00B75C11">
            <w:pPr>
              <w:jc w:val="left"/>
              <w:rPr>
                <w:b/>
                <w:bCs/>
              </w:rPr>
            </w:pPr>
            <w:r w:rsidRPr="00745CFF">
              <w:rPr>
                <w:b/>
                <w:bCs/>
              </w:rPr>
              <w:t xml:space="preserve">Описание параметра </w:t>
            </w:r>
          </w:p>
        </w:tc>
        <w:tc>
          <w:tcPr>
            <w:tcW w:w="1447" w:type="dxa"/>
            <w:vAlign w:val="center"/>
          </w:tcPr>
          <w:p w:rsidR="00520DC6" w:rsidRPr="00745CFF" w:rsidRDefault="00520DC6" w:rsidP="00B75C11">
            <w:pPr>
              <w:jc w:val="left"/>
              <w:rPr>
                <w:b/>
                <w:bCs/>
              </w:rPr>
            </w:pPr>
            <w:r w:rsidRPr="00745CFF">
              <w:rPr>
                <w:b/>
                <w:bCs/>
              </w:rPr>
              <w:t xml:space="preserve">Обязательность </w:t>
            </w:r>
          </w:p>
        </w:tc>
        <w:tc>
          <w:tcPr>
            <w:tcW w:w="2160" w:type="dxa"/>
            <w:vAlign w:val="center"/>
          </w:tcPr>
          <w:p w:rsidR="00520DC6" w:rsidRPr="00745CFF" w:rsidRDefault="00520DC6" w:rsidP="00B75C11">
            <w:pPr>
              <w:jc w:val="left"/>
              <w:rPr>
                <w:b/>
                <w:bCs/>
              </w:rPr>
            </w:pPr>
            <w:r w:rsidRPr="00745CFF">
              <w:rPr>
                <w:b/>
                <w:bCs/>
              </w:rPr>
              <w:t xml:space="preserve">Способ заполнения/Тип </w:t>
            </w:r>
          </w:p>
        </w:tc>
        <w:tc>
          <w:tcPr>
            <w:tcW w:w="1638" w:type="dxa"/>
            <w:vAlign w:val="center"/>
          </w:tcPr>
          <w:p w:rsidR="00520DC6" w:rsidRPr="00745CFF" w:rsidRDefault="00520DC6" w:rsidP="00B75C11">
            <w:pPr>
              <w:jc w:val="left"/>
              <w:rPr>
                <w:b/>
                <w:bCs/>
              </w:rPr>
            </w:pPr>
            <w:r w:rsidRPr="00745CFF">
              <w:rPr>
                <w:b/>
                <w:bCs/>
              </w:rPr>
              <w:t xml:space="preserve">Комментарий </w:t>
            </w:r>
          </w:p>
        </w:tc>
      </w:tr>
      <w:tr w:rsidR="00520DC6" w:rsidRPr="00520DC6" w:rsidTr="00B75C11">
        <w:tc>
          <w:tcPr>
            <w:tcW w:w="675" w:type="dxa"/>
            <w:vAlign w:val="center"/>
          </w:tcPr>
          <w:p w:rsidR="00520DC6" w:rsidRPr="0078370B" w:rsidRDefault="00520DC6" w:rsidP="00B75C11">
            <w:pPr>
              <w:pStyle w:val="afffff3"/>
              <w:numPr>
                <w:ilvl w:val="0"/>
                <w:numId w:val="35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520DC6" w:rsidRPr="00745CFF" w:rsidRDefault="00520DC6" w:rsidP="00B75C11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  <w:lang w:val="en-US"/>
              </w:rPr>
            </w:pPr>
            <w:r w:rsidRPr="00745CFF">
              <w:rPr>
                <w:b/>
                <w:bCs/>
                <w:lang w:val="en-US"/>
              </w:rPr>
              <w:t>ERROR_CODE</w:t>
            </w:r>
          </w:p>
        </w:tc>
        <w:tc>
          <w:tcPr>
            <w:tcW w:w="2409" w:type="dxa"/>
          </w:tcPr>
          <w:p w:rsidR="00520DC6" w:rsidRPr="00E8481C" w:rsidRDefault="00520DC6" w:rsidP="00B75C11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Код возврата</w:t>
            </w:r>
          </w:p>
        </w:tc>
        <w:tc>
          <w:tcPr>
            <w:tcW w:w="1447" w:type="dxa"/>
            <w:vAlign w:val="center"/>
          </w:tcPr>
          <w:p w:rsidR="00520DC6" w:rsidRPr="00701BEE" w:rsidRDefault="00520DC6" w:rsidP="00B75C11">
            <w:pPr>
              <w:widowControl/>
              <w:autoSpaceDN/>
              <w:adjustRightInd/>
              <w:spacing w:line="240" w:lineRule="auto"/>
              <w:jc w:val="center"/>
              <w:textAlignment w:val="auto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2160" w:type="dxa"/>
          </w:tcPr>
          <w:p w:rsidR="00520DC6" w:rsidRPr="00E8481C" w:rsidRDefault="00520DC6" w:rsidP="00B75C11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Число 4</w:t>
            </w:r>
          </w:p>
        </w:tc>
        <w:tc>
          <w:tcPr>
            <w:tcW w:w="1638" w:type="dxa"/>
            <w:vAlign w:val="center"/>
          </w:tcPr>
          <w:p w:rsidR="00520DC6" w:rsidRPr="00520DC6" w:rsidRDefault="00520DC6" w:rsidP="00B75C11">
            <w:pPr>
              <w:widowControl/>
              <w:autoSpaceDN/>
              <w:adjustRightInd/>
              <w:spacing w:line="240" w:lineRule="auto"/>
              <w:ind w:left="30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См. пункт 2.1.4</w:t>
            </w:r>
          </w:p>
        </w:tc>
      </w:tr>
      <w:tr w:rsidR="00520DC6" w:rsidRPr="00520DC6" w:rsidTr="00B75C11">
        <w:tc>
          <w:tcPr>
            <w:tcW w:w="675" w:type="dxa"/>
            <w:vAlign w:val="center"/>
          </w:tcPr>
          <w:p w:rsidR="00520DC6" w:rsidRPr="0078370B" w:rsidRDefault="00520DC6" w:rsidP="00520DC6">
            <w:pPr>
              <w:pStyle w:val="afffff3"/>
              <w:numPr>
                <w:ilvl w:val="0"/>
                <w:numId w:val="35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520DC6" w:rsidRPr="00745CFF" w:rsidRDefault="00520DC6" w:rsidP="00B75C11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/>
                <w:bCs/>
              </w:rPr>
            </w:pPr>
            <w:r w:rsidRPr="00745CFF">
              <w:rPr>
                <w:b/>
                <w:bCs/>
                <w:lang w:val="en-US"/>
              </w:rPr>
              <w:t>ERROR</w:t>
            </w:r>
            <w:r w:rsidRPr="00745CFF">
              <w:rPr>
                <w:b/>
                <w:bCs/>
              </w:rPr>
              <w:t>_</w:t>
            </w:r>
            <w:r w:rsidRPr="00745CFF">
              <w:rPr>
                <w:b/>
                <w:bCs/>
                <w:lang w:val="en-US"/>
              </w:rPr>
              <w:t>NAME</w:t>
            </w:r>
          </w:p>
        </w:tc>
        <w:tc>
          <w:tcPr>
            <w:tcW w:w="2409" w:type="dxa"/>
          </w:tcPr>
          <w:p w:rsidR="00520DC6" w:rsidRPr="00E8481C" w:rsidRDefault="00520DC6" w:rsidP="00B75C11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Описание кода возврата</w:t>
            </w:r>
            <w:r w:rsidRPr="00E8481C">
              <w:rPr>
                <w:bCs/>
              </w:rPr>
              <w:t xml:space="preserve"> </w:t>
            </w:r>
          </w:p>
        </w:tc>
        <w:tc>
          <w:tcPr>
            <w:tcW w:w="1447" w:type="dxa"/>
            <w:vAlign w:val="center"/>
          </w:tcPr>
          <w:p w:rsidR="00520DC6" w:rsidRPr="00701BEE" w:rsidRDefault="00520DC6" w:rsidP="00B75C11">
            <w:pPr>
              <w:widowControl/>
              <w:autoSpaceDN/>
              <w:adjustRightInd/>
              <w:spacing w:line="240" w:lineRule="auto"/>
              <w:jc w:val="center"/>
              <w:textAlignment w:val="auto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2160" w:type="dxa"/>
          </w:tcPr>
          <w:p w:rsidR="00520DC6" w:rsidRPr="00E8481C" w:rsidRDefault="00520DC6" w:rsidP="00B75C11">
            <w:pPr>
              <w:widowControl/>
              <w:autoSpaceDN/>
              <w:adjustRightInd/>
              <w:spacing w:before="120" w:after="120" w:line="240" w:lineRule="auto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Строка 200</w:t>
            </w:r>
          </w:p>
        </w:tc>
        <w:tc>
          <w:tcPr>
            <w:tcW w:w="1638" w:type="dxa"/>
            <w:vAlign w:val="center"/>
          </w:tcPr>
          <w:p w:rsidR="00520DC6" w:rsidRPr="00520DC6" w:rsidRDefault="00520DC6" w:rsidP="00B75C11">
            <w:pPr>
              <w:widowControl/>
              <w:autoSpaceDN/>
              <w:adjustRightInd/>
              <w:spacing w:line="240" w:lineRule="auto"/>
              <w:ind w:left="30"/>
              <w:jc w:val="left"/>
              <w:textAlignment w:val="auto"/>
              <w:rPr>
                <w:bCs/>
              </w:rPr>
            </w:pPr>
            <w:r>
              <w:rPr>
                <w:bCs/>
              </w:rPr>
              <w:t>См. пункт 2.1.4</w:t>
            </w:r>
          </w:p>
        </w:tc>
      </w:tr>
    </w:tbl>
    <w:p w:rsidR="00520DC6" w:rsidRDefault="00520DC6" w:rsidP="001F2E7C">
      <w:pPr>
        <w:widowControl/>
        <w:autoSpaceDN/>
        <w:adjustRightInd/>
        <w:spacing w:line="240" w:lineRule="auto"/>
        <w:jc w:val="left"/>
        <w:textAlignment w:val="auto"/>
        <w:rPr>
          <w:b/>
          <w:bCs/>
        </w:rPr>
      </w:pPr>
    </w:p>
    <w:p w:rsidR="00520DC6" w:rsidRPr="00745CFF" w:rsidRDefault="00520DC6" w:rsidP="001F2E7C">
      <w:pPr>
        <w:widowControl/>
        <w:autoSpaceDN/>
        <w:adjustRightInd/>
        <w:spacing w:line="240" w:lineRule="auto"/>
        <w:jc w:val="left"/>
        <w:textAlignment w:val="auto"/>
        <w:rPr>
          <w:b/>
          <w:bCs/>
        </w:rPr>
      </w:pPr>
    </w:p>
    <w:p w:rsidR="001F2E7C" w:rsidRDefault="001F2E7C" w:rsidP="001F2E7C">
      <w:pPr>
        <w:widowControl/>
        <w:autoSpaceDN/>
        <w:adjustRightInd/>
        <w:spacing w:line="240" w:lineRule="auto"/>
        <w:jc w:val="left"/>
        <w:textAlignment w:val="auto"/>
        <w:rPr>
          <w:b/>
          <w:bCs/>
        </w:rPr>
      </w:pPr>
    </w:p>
    <w:p w:rsidR="001B7E41" w:rsidRPr="00C03E58" w:rsidRDefault="00E938B3" w:rsidP="00B15F47">
      <w:pPr>
        <w:pStyle w:val="32"/>
      </w:pPr>
      <w:bookmarkStart w:id="17" w:name="_Toc378598283"/>
      <w:r w:rsidRPr="00C03E58">
        <w:t>Коды возвратов</w:t>
      </w:r>
      <w:bookmarkEnd w:id="17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938B3" w:rsidRPr="00C43B34" w:rsidTr="00520DC6">
        <w:tc>
          <w:tcPr>
            <w:tcW w:w="534" w:type="dxa"/>
            <w:vAlign w:val="center"/>
          </w:tcPr>
          <w:p w:rsidR="00E938B3" w:rsidRPr="00520DC6" w:rsidRDefault="00E938B3" w:rsidP="00916933">
            <w:pPr>
              <w:pStyle w:val="a9"/>
            </w:pPr>
            <w:r w:rsidRPr="00C43B34">
              <w:t>№</w:t>
            </w:r>
          </w:p>
        </w:tc>
        <w:tc>
          <w:tcPr>
            <w:tcW w:w="2050" w:type="dxa"/>
            <w:vAlign w:val="center"/>
          </w:tcPr>
          <w:p w:rsidR="00E938B3" w:rsidRDefault="00E938B3" w:rsidP="00E938B3">
            <w:pPr>
              <w:pStyle w:val="a9"/>
            </w:pPr>
            <w:r w:rsidRPr="00C43B34">
              <w:t xml:space="preserve">Код возврата </w:t>
            </w:r>
          </w:p>
          <w:p w:rsidR="00520DC6" w:rsidRPr="00C43B34" w:rsidRDefault="00520DC6" w:rsidP="00520DC6">
            <w:pPr>
              <w:pStyle w:val="a9"/>
            </w:pPr>
            <w:r w:rsidRPr="000D44CC">
              <w:rPr>
                <w:b w:val="0"/>
              </w:rPr>
              <w:t>(</w:t>
            </w:r>
            <w:r w:rsidRPr="00520DC6">
              <w:rPr>
                <w:b w:val="0"/>
              </w:rPr>
              <w:t>PropertyValue</w:t>
            </w:r>
            <w:r>
              <w:rPr>
                <w:b w:val="0"/>
              </w:rPr>
              <w:t xml:space="preserve"> для </w:t>
            </w:r>
            <w:r w:rsidRPr="00745CFF">
              <w:rPr>
                <w:b w:val="0"/>
                <w:bCs/>
                <w:lang w:val="en-US"/>
              </w:rPr>
              <w:t>ERROR_CODE</w:t>
            </w:r>
            <w:r w:rsidRPr="000D44CC">
              <w:rPr>
                <w:b w:val="0"/>
              </w:rPr>
              <w:t>)</w:t>
            </w:r>
          </w:p>
        </w:tc>
        <w:tc>
          <w:tcPr>
            <w:tcW w:w="1903" w:type="dxa"/>
            <w:vAlign w:val="center"/>
          </w:tcPr>
          <w:p w:rsidR="00E938B3" w:rsidRPr="00520DC6" w:rsidRDefault="00E938B3" w:rsidP="00E938B3">
            <w:pPr>
              <w:pStyle w:val="a9"/>
              <w:rPr>
                <w:lang w:val="en-US"/>
              </w:rPr>
            </w:pPr>
            <w:r w:rsidRPr="00C43B34">
              <w:t>Описание кода</w:t>
            </w:r>
            <w:r w:rsidRPr="00520DC6">
              <w:rPr>
                <w:lang w:val="en-US"/>
              </w:rPr>
              <w:t xml:space="preserve"> </w:t>
            </w:r>
            <w:r w:rsidRPr="00C43B34">
              <w:t>возврата</w:t>
            </w:r>
            <w:r w:rsidRPr="00520DC6">
              <w:rPr>
                <w:lang w:val="en-US"/>
              </w:rPr>
              <w:t xml:space="preserve"> </w:t>
            </w:r>
          </w:p>
          <w:p w:rsidR="00520DC6" w:rsidRPr="00520DC6" w:rsidRDefault="00520DC6" w:rsidP="00520DC6">
            <w:pPr>
              <w:pStyle w:val="a9"/>
              <w:rPr>
                <w:lang w:val="en-US"/>
              </w:rPr>
            </w:pPr>
            <w:r w:rsidRPr="00520DC6">
              <w:rPr>
                <w:b w:val="0"/>
                <w:lang w:val="en-US"/>
              </w:rPr>
              <w:t xml:space="preserve">(PropertyValue </w:t>
            </w:r>
            <w:r>
              <w:rPr>
                <w:b w:val="0"/>
              </w:rPr>
              <w:t>для</w:t>
            </w:r>
            <w:r w:rsidRPr="00520DC6">
              <w:rPr>
                <w:b w:val="0"/>
                <w:lang w:val="en-US"/>
              </w:rPr>
              <w:t xml:space="preserve"> </w:t>
            </w:r>
            <w:r w:rsidRPr="00745CFF">
              <w:rPr>
                <w:b w:val="0"/>
                <w:bCs/>
                <w:lang w:val="en-US"/>
              </w:rPr>
              <w:t>ERROR</w:t>
            </w:r>
            <w:r w:rsidRPr="00520DC6">
              <w:rPr>
                <w:b w:val="0"/>
                <w:bCs/>
                <w:lang w:val="en-US"/>
              </w:rPr>
              <w:t>_</w:t>
            </w:r>
            <w:r w:rsidRPr="00745CFF">
              <w:rPr>
                <w:b w:val="0"/>
                <w:bCs/>
                <w:lang w:val="en-US"/>
              </w:rPr>
              <w:t>NAME</w:t>
            </w:r>
            <w:r w:rsidRPr="00520DC6">
              <w:rPr>
                <w:b w:val="0"/>
                <w:lang w:val="en-US"/>
              </w:rPr>
              <w:t>)</w:t>
            </w:r>
          </w:p>
        </w:tc>
        <w:tc>
          <w:tcPr>
            <w:tcW w:w="3276" w:type="dxa"/>
            <w:vAlign w:val="center"/>
          </w:tcPr>
          <w:p w:rsidR="00E938B3" w:rsidRPr="00C43B34" w:rsidRDefault="00E938B3" w:rsidP="002B6E0E">
            <w:pPr>
              <w:pStyle w:val="a9"/>
            </w:pPr>
            <w:r w:rsidRPr="00C43B34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C43B34" w:rsidRDefault="00E938B3" w:rsidP="00916933">
            <w:pPr>
              <w:pStyle w:val="a9"/>
            </w:pPr>
            <w:r w:rsidRPr="00C43B34">
              <w:t>Комментарий</w:t>
            </w:r>
          </w:p>
        </w:tc>
      </w:tr>
      <w:tr w:rsidR="00E938B3" w:rsidRPr="003646A5" w:rsidTr="00E95FBE">
        <w:tc>
          <w:tcPr>
            <w:tcW w:w="534" w:type="dxa"/>
            <w:vAlign w:val="center"/>
          </w:tcPr>
          <w:p w:rsidR="00E938B3" w:rsidRPr="00520DC6" w:rsidRDefault="00E938B3" w:rsidP="00520DC6">
            <w:pPr>
              <w:pStyle w:val="afffff3"/>
              <w:numPr>
                <w:ilvl w:val="0"/>
                <w:numId w:val="36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2050" w:type="dxa"/>
            <w:vAlign w:val="center"/>
          </w:tcPr>
          <w:p w:rsidR="00E938B3" w:rsidRPr="003646A5" w:rsidRDefault="00E938B3" w:rsidP="00785CF4">
            <w:pPr>
              <w:jc w:val="center"/>
              <w:rPr>
                <w:lang w:val="en-US"/>
              </w:rPr>
            </w:pPr>
            <w:r w:rsidRPr="003646A5">
              <w:t>1</w:t>
            </w:r>
            <w:r w:rsidR="00802563" w:rsidRPr="003646A5">
              <w:rPr>
                <w:lang w:val="en-US"/>
              </w:rPr>
              <w:t>040</w:t>
            </w:r>
          </w:p>
        </w:tc>
        <w:tc>
          <w:tcPr>
            <w:tcW w:w="1903" w:type="dxa"/>
            <w:vAlign w:val="center"/>
          </w:tcPr>
          <w:p w:rsidR="00E938B3" w:rsidRPr="003646A5" w:rsidRDefault="00802563" w:rsidP="00E95FBE">
            <w:pPr>
              <w:jc w:val="left"/>
            </w:pPr>
            <w:r w:rsidRPr="003646A5">
              <w:t xml:space="preserve">СНИЛС не </w:t>
            </w:r>
            <w:proofErr w:type="gramStart"/>
            <w:r w:rsidRPr="003646A5">
              <w:t>найден</w:t>
            </w:r>
            <w:proofErr w:type="gramEnd"/>
          </w:p>
        </w:tc>
        <w:tc>
          <w:tcPr>
            <w:tcW w:w="3276" w:type="dxa"/>
            <w:vAlign w:val="center"/>
          </w:tcPr>
          <w:p w:rsidR="00E938B3" w:rsidRPr="003646A5" w:rsidRDefault="00802563" w:rsidP="00E95FBE">
            <w:pPr>
              <w:jc w:val="left"/>
            </w:pPr>
            <w:r w:rsidRPr="003646A5">
              <w:t>Если не</w:t>
            </w:r>
            <w:r w:rsidR="00C03E58" w:rsidRPr="003646A5">
              <w:t xml:space="preserve"> </w:t>
            </w:r>
            <w:r w:rsidRPr="003646A5">
              <w:t>удалось найти страховой номер по заданным параметрам</w:t>
            </w:r>
          </w:p>
        </w:tc>
        <w:tc>
          <w:tcPr>
            <w:tcW w:w="2693" w:type="dxa"/>
            <w:vAlign w:val="center"/>
          </w:tcPr>
          <w:p w:rsidR="00E938B3" w:rsidRPr="003646A5" w:rsidRDefault="00E938B3" w:rsidP="00E938B3">
            <w:pPr>
              <w:pStyle w:val="1f1"/>
              <w:ind w:left="0"/>
            </w:pPr>
          </w:p>
        </w:tc>
      </w:tr>
      <w:tr w:rsidR="003646A5" w:rsidRPr="003646A5" w:rsidTr="00E95FBE">
        <w:tc>
          <w:tcPr>
            <w:tcW w:w="534" w:type="dxa"/>
            <w:vAlign w:val="center"/>
          </w:tcPr>
          <w:p w:rsidR="003646A5" w:rsidRPr="00520DC6" w:rsidRDefault="003646A5" w:rsidP="00520DC6">
            <w:pPr>
              <w:pStyle w:val="afffff3"/>
              <w:numPr>
                <w:ilvl w:val="0"/>
                <w:numId w:val="36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2050" w:type="dxa"/>
            <w:vAlign w:val="center"/>
          </w:tcPr>
          <w:p w:rsidR="003646A5" w:rsidRPr="003646A5" w:rsidRDefault="003646A5" w:rsidP="00785CF4">
            <w:pPr>
              <w:jc w:val="center"/>
            </w:pPr>
            <w:r w:rsidRPr="003646A5">
              <w:t>1013</w:t>
            </w:r>
          </w:p>
        </w:tc>
        <w:tc>
          <w:tcPr>
            <w:tcW w:w="1903" w:type="dxa"/>
            <w:vAlign w:val="center"/>
          </w:tcPr>
          <w:p w:rsidR="003646A5" w:rsidRPr="003646A5" w:rsidRDefault="003646A5" w:rsidP="00E95FBE">
            <w:pPr>
              <w:jc w:val="left"/>
            </w:pPr>
            <w:r w:rsidRPr="003646A5">
              <w:t>ФИО не соответствует страховому номеру</w:t>
            </w:r>
          </w:p>
        </w:tc>
        <w:tc>
          <w:tcPr>
            <w:tcW w:w="3276" w:type="dxa"/>
            <w:vAlign w:val="center"/>
          </w:tcPr>
          <w:p w:rsidR="003646A5" w:rsidRPr="003646A5" w:rsidRDefault="003646A5" w:rsidP="00E95FBE">
            <w:pPr>
              <w:jc w:val="left"/>
            </w:pPr>
            <w:r w:rsidRPr="003646A5">
              <w:t>Если страховой номер не соответс</w:t>
            </w:r>
            <w:r>
              <w:t>т</w:t>
            </w:r>
            <w:r w:rsidRPr="003646A5">
              <w:t>вует ФИО</w:t>
            </w:r>
          </w:p>
        </w:tc>
        <w:tc>
          <w:tcPr>
            <w:tcW w:w="2693" w:type="dxa"/>
            <w:vAlign w:val="center"/>
          </w:tcPr>
          <w:p w:rsidR="003646A5" w:rsidRPr="003646A5" w:rsidRDefault="003646A5" w:rsidP="00E938B3">
            <w:pPr>
              <w:pStyle w:val="1f1"/>
              <w:ind w:left="0"/>
            </w:pPr>
          </w:p>
        </w:tc>
      </w:tr>
      <w:tr w:rsidR="003646A5" w:rsidRPr="00C43B34" w:rsidTr="00E95FBE">
        <w:tc>
          <w:tcPr>
            <w:tcW w:w="534" w:type="dxa"/>
            <w:vAlign w:val="center"/>
          </w:tcPr>
          <w:p w:rsidR="003646A5" w:rsidRPr="00520DC6" w:rsidRDefault="003646A5" w:rsidP="00520DC6">
            <w:pPr>
              <w:pStyle w:val="afffff3"/>
              <w:numPr>
                <w:ilvl w:val="0"/>
                <w:numId w:val="36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2050" w:type="dxa"/>
            <w:vAlign w:val="center"/>
          </w:tcPr>
          <w:p w:rsidR="003646A5" w:rsidRPr="00C43B34" w:rsidRDefault="003646A5" w:rsidP="00785CF4">
            <w:pPr>
              <w:jc w:val="center"/>
              <w:rPr>
                <w:lang w:val="en-US"/>
              </w:rPr>
            </w:pPr>
            <w:r w:rsidRPr="00C43B34">
              <w:t>8</w:t>
            </w:r>
          </w:p>
        </w:tc>
        <w:tc>
          <w:tcPr>
            <w:tcW w:w="1903" w:type="dxa"/>
            <w:vAlign w:val="center"/>
          </w:tcPr>
          <w:p w:rsidR="003646A5" w:rsidRPr="00C43B34" w:rsidRDefault="003646A5" w:rsidP="00E95FBE">
            <w:pPr>
              <w:jc w:val="left"/>
            </w:pPr>
            <w:r w:rsidRPr="00C43B34">
              <w:t>Внутренняя ошибка</w:t>
            </w:r>
          </w:p>
        </w:tc>
        <w:tc>
          <w:tcPr>
            <w:tcW w:w="3276" w:type="dxa"/>
            <w:vAlign w:val="center"/>
          </w:tcPr>
          <w:p w:rsidR="003646A5" w:rsidRPr="00C43B34" w:rsidRDefault="003646A5" w:rsidP="00E95FBE">
            <w:pPr>
              <w:jc w:val="left"/>
            </w:pPr>
            <w:r w:rsidRPr="00C43B34">
              <w:t>Произошла непредвиденная ошибка при обработке  запроса.</w:t>
            </w:r>
          </w:p>
        </w:tc>
        <w:tc>
          <w:tcPr>
            <w:tcW w:w="2693" w:type="dxa"/>
            <w:vAlign w:val="center"/>
          </w:tcPr>
          <w:p w:rsidR="003646A5" w:rsidRPr="00C43B34" w:rsidRDefault="003646A5" w:rsidP="00E938B3">
            <w:pPr>
              <w:pStyle w:val="1f1"/>
              <w:ind w:left="0"/>
            </w:pPr>
          </w:p>
        </w:tc>
      </w:tr>
      <w:tr w:rsidR="008163A9" w:rsidRPr="00C43B34" w:rsidTr="00E95FBE">
        <w:tc>
          <w:tcPr>
            <w:tcW w:w="534" w:type="dxa"/>
            <w:vAlign w:val="center"/>
          </w:tcPr>
          <w:p w:rsidR="008163A9" w:rsidRPr="00520DC6" w:rsidRDefault="008163A9" w:rsidP="00520DC6">
            <w:pPr>
              <w:pStyle w:val="afffff3"/>
              <w:numPr>
                <w:ilvl w:val="0"/>
                <w:numId w:val="36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2050" w:type="dxa"/>
            <w:vAlign w:val="center"/>
          </w:tcPr>
          <w:p w:rsidR="008163A9" w:rsidRPr="000468D8" w:rsidRDefault="008163A9" w:rsidP="00785CF4">
            <w:pPr>
              <w:jc w:val="center"/>
            </w:pPr>
            <w:r>
              <w:t>1057</w:t>
            </w:r>
          </w:p>
        </w:tc>
        <w:tc>
          <w:tcPr>
            <w:tcW w:w="1903" w:type="dxa"/>
            <w:vAlign w:val="center"/>
          </w:tcPr>
          <w:p w:rsidR="008163A9" w:rsidRPr="00C43B34" w:rsidRDefault="008163A9" w:rsidP="00E95FBE">
            <w:pPr>
              <w:jc w:val="left"/>
            </w:pPr>
            <w:r>
              <w:t>Предоставление услуги заблокировано</w:t>
            </w:r>
          </w:p>
        </w:tc>
        <w:tc>
          <w:tcPr>
            <w:tcW w:w="3276" w:type="dxa"/>
            <w:vAlign w:val="center"/>
          </w:tcPr>
          <w:p w:rsidR="008163A9" w:rsidRPr="00C43B34" w:rsidRDefault="008163A9" w:rsidP="00E95FBE">
            <w:pPr>
              <w:jc w:val="left"/>
            </w:pPr>
            <w:r>
              <w:t>Предоставление услуги для данного ведомства заблокировано ПФР</w:t>
            </w:r>
          </w:p>
        </w:tc>
        <w:tc>
          <w:tcPr>
            <w:tcW w:w="2693" w:type="dxa"/>
            <w:vAlign w:val="center"/>
          </w:tcPr>
          <w:p w:rsidR="008163A9" w:rsidRPr="00C43B34" w:rsidRDefault="008163A9" w:rsidP="00905F53">
            <w:pPr>
              <w:pStyle w:val="1f1"/>
              <w:ind w:left="0"/>
            </w:pPr>
          </w:p>
        </w:tc>
      </w:tr>
      <w:tr w:rsidR="008163A9" w:rsidRPr="00C43B34" w:rsidTr="00E95FBE">
        <w:tc>
          <w:tcPr>
            <w:tcW w:w="534" w:type="dxa"/>
            <w:vAlign w:val="center"/>
          </w:tcPr>
          <w:p w:rsidR="008163A9" w:rsidRPr="00520DC6" w:rsidRDefault="008163A9" w:rsidP="00520DC6">
            <w:pPr>
              <w:pStyle w:val="afffff3"/>
              <w:numPr>
                <w:ilvl w:val="0"/>
                <w:numId w:val="36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2050" w:type="dxa"/>
            <w:vAlign w:val="center"/>
          </w:tcPr>
          <w:p w:rsidR="008163A9" w:rsidRDefault="008163A9" w:rsidP="00785CF4">
            <w:pPr>
              <w:jc w:val="center"/>
            </w:pPr>
            <w:r>
              <w:t>1050</w:t>
            </w:r>
          </w:p>
        </w:tc>
        <w:tc>
          <w:tcPr>
            <w:tcW w:w="1903" w:type="dxa"/>
            <w:vAlign w:val="center"/>
          </w:tcPr>
          <w:p w:rsidR="008163A9" w:rsidRDefault="008163A9" w:rsidP="00E95FBE">
            <w:pPr>
              <w:jc w:val="left"/>
            </w:pPr>
            <w:r>
              <w:t>Неверный номер заявки</w:t>
            </w:r>
          </w:p>
        </w:tc>
        <w:tc>
          <w:tcPr>
            <w:tcW w:w="3276" w:type="dxa"/>
            <w:vAlign w:val="center"/>
          </w:tcPr>
          <w:p w:rsidR="008163A9" w:rsidRDefault="008163A9" w:rsidP="00E95FBE">
            <w:pPr>
              <w:jc w:val="left"/>
            </w:pPr>
            <w:r>
              <w:t>При попытке получить ответ, указан неверный номер заявки.</w:t>
            </w:r>
          </w:p>
        </w:tc>
        <w:tc>
          <w:tcPr>
            <w:tcW w:w="2693" w:type="dxa"/>
            <w:vAlign w:val="center"/>
          </w:tcPr>
          <w:p w:rsidR="008163A9" w:rsidRPr="00C43B34" w:rsidRDefault="008163A9" w:rsidP="00905F53">
            <w:pPr>
              <w:pStyle w:val="1f1"/>
              <w:ind w:left="0"/>
            </w:pPr>
          </w:p>
        </w:tc>
      </w:tr>
      <w:tr w:rsidR="008163A9" w:rsidRPr="00C43B34" w:rsidTr="00E95FBE">
        <w:tc>
          <w:tcPr>
            <w:tcW w:w="534" w:type="dxa"/>
            <w:vAlign w:val="center"/>
          </w:tcPr>
          <w:p w:rsidR="008163A9" w:rsidRPr="00520DC6" w:rsidRDefault="008163A9" w:rsidP="00520DC6">
            <w:pPr>
              <w:pStyle w:val="afffff3"/>
              <w:numPr>
                <w:ilvl w:val="0"/>
                <w:numId w:val="36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2050" w:type="dxa"/>
            <w:vAlign w:val="center"/>
          </w:tcPr>
          <w:p w:rsidR="008163A9" w:rsidRPr="000468D8" w:rsidRDefault="008163A9" w:rsidP="00785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1003</w:t>
            </w:r>
          </w:p>
        </w:tc>
        <w:tc>
          <w:tcPr>
            <w:tcW w:w="1903" w:type="dxa"/>
            <w:vAlign w:val="center"/>
          </w:tcPr>
          <w:p w:rsidR="008163A9" w:rsidRPr="00C43B34" w:rsidRDefault="008163A9" w:rsidP="00E95FBE">
            <w:pPr>
              <w:jc w:val="left"/>
            </w:pPr>
            <w:r>
              <w:t>Неверные параметры</w:t>
            </w:r>
          </w:p>
        </w:tc>
        <w:tc>
          <w:tcPr>
            <w:tcW w:w="3276" w:type="dxa"/>
            <w:vAlign w:val="center"/>
          </w:tcPr>
          <w:p w:rsidR="008163A9" w:rsidRPr="00C43B34" w:rsidRDefault="008163A9" w:rsidP="00E95FBE">
            <w:pPr>
              <w:jc w:val="left"/>
            </w:pPr>
            <w:r>
              <w:t>Если в сообщении присутствуют ошибки</w:t>
            </w:r>
          </w:p>
        </w:tc>
        <w:tc>
          <w:tcPr>
            <w:tcW w:w="2693" w:type="dxa"/>
            <w:vAlign w:val="center"/>
          </w:tcPr>
          <w:p w:rsidR="008163A9" w:rsidRPr="00C43B34" w:rsidRDefault="008163A9" w:rsidP="00905F53">
            <w:pPr>
              <w:pStyle w:val="1f1"/>
              <w:ind w:left="0"/>
            </w:pPr>
          </w:p>
        </w:tc>
      </w:tr>
      <w:tr w:rsidR="00CC6AED" w:rsidRPr="00C43B34" w:rsidTr="00E95FBE">
        <w:tc>
          <w:tcPr>
            <w:tcW w:w="534" w:type="dxa"/>
            <w:vAlign w:val="center"/>
          </w:tcPr>
          <w:p w:rsidR="00CC6AED" w:rsidRPr="00520DC6" w:rsidRDefault="00CC6AED" w:rsidP="00520DC6">
            <w:pPr>
              <w:pStyle w:val="afffff3"/>
              <w:numPr>
                <w:ilvl w:val="0"/>
                <w:numId w:val="36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2050" w:type="dxa"/>
            <w:vAlign w:val="center"/>
          </w:tcPr>
          <w:p w:rsidR="00CC6AED" w:rsidRPr="006C404F" w:rsidRDefault="00CC6AED" w:rsidP="00785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03" w:type="dxa"/>
            <w:vAlign w:val="center"/>
          </w:tcPr>
          <w:p w:rsidR="00CC6AED" w:rsidRPr="006C404F" w:rsidRDefault="00CC6AED" w:rsidP="00E95FBE">
            <w:pPr>
              <w:jc w:val="left"/>
            </w:pPr>
            <w:r w:rsidRPr="004B2F2C">
              <w:t>Неверный СНИЛС</w:t>
            </w:r>
          </w:p>
        </w:tc>
        <w:tc>
          <w:tcPr>
            <w:tcW w:w="3276" w:type="dxa"/>
            <w:vAlign w:val="center"/>
          </w:tcPr>
          <w:p w:rsidR="00CC6AED" w:rsidRPr="004B2F2C" w:rsidRDefault="00CC6AED" w:rsidP="00E95FBE">
            <w:pPr>
              <w:jc w:val="left"/>
            </w:pPr>
            <w:r>
              <w:t>Если СНИЛС не соответствует формату ХХХ-ХХХ-ХХХ УУ (ХХХ-ХХХ-ХХХ-УУ) или неверно указана контрольная сумма УУ</w:t>
            </w:r>
          </w:p>
        </w:tc>
        <w:tc>
          <w:tcPr>
            <w:tcW w:w="2693" w:type="dxa"/>
            <w:vAlign w:val="center"/>
          </w:tcPr>
          <w:p w:rsidR="00CC6AED" w:rsidRPr="006C404F" w:rsidRDefault="00CC6AED" w:rsidP="0020283D">
            <w:pPr>
              <w:pStyle w:val="1f2"/>
              <w:ind w:left="0"/>
            </w:pPr>
          </w:p>
        </w:tc>
      </w:tr>
    </w:tbl>
    <w:p w:rsidR="00CD54A2" w:rsidRPr="00C03E58" w:rsidRDefault="00CD54A2" w:rsidP="00CD54A2">
      <w:pPr>
        <w:pStyle w:val="32"/>
      </w:pPr>
      <w:bookmarkStart w:id="18" w:name="_Toc305162682"/>
      <w:bookmarkStart w:id="19" w:name="_Toc378598284"/>
      <w:r>
        <w:rPr>
          <w:lang w:val="ru-RU"/>
        </w:rPr>
        <w:lastRenderedPageBreak/>
        <w:t>Коды статусов</w:t>
      </w:r>
      <w:bookmarkEnd w:id="18"/>
      <w:bookmarkEnd w:id="19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268"/>
        <w:gridCol w:w="3119"/>
        <w:gridCol w:w="2693"/>
      </w:tblGrid>
      <w:tr w:rsidR="00CD54A2" w:rsidRPr="00C43B34" w:rsidTr="00520DC6">
        <w:tc>
          <w:tcPr>
            <w:tcW w:w="534" w:type="dxa"/>
            <w:vAlign w:val="center"/>
          </w:tcPr>
          <w:p w:rsidR="00CD54A2" w:rsidRPr="00C43B34" w:rsidRDefault="00CD54A2" w:rsidP="006401F6">
            <w:pPr>
              <w:pStyle w:val="a9"/>
              <w:rPr>
                <w:lang w:val="en-US"/>
              </w:rPr>
            </w:pPr>
            <w:r w:rsidRPr="00C43B34">
              <w:t>№</w:t>
            </w:r>
          </w:p>
        </w:tc>
        <w:tc>
          <w:tcPr>
            <w:tcW w:w="1842" w:type="dxa"/>
            <w:vAlign w:val="center"/>
          </w:tcPr>
          <w:p w:rsidR="00CD54A2" w:rsidRDefault="00CD54A2" w:rsidP="006401F6">
            <w:pPr>
              <w:pStyle w:val="a9"/>
            </w:pPr>
            <w:r w:rsidRPr="00C43B34">
              <w:t xml:space="preserve">Код </w:t>
            </w:r>
            <w:r w:rsidR="00316F94">
              <w:t>статуса</w:t>
            </w:r>
            <w:r w:rsidRPr="00C43B34">
              <w:t xml:space="preserve"> </w:t>
            </w:r>
          </w:p>
          <w:p w:rsidR="00520DC6" w:rsidRPr="00C43B34" w:rsidRDefault="00520DC6" w:rsidP="00520DC6">
            <w:pPr>
              <w:pStyle w:val="a9"/>
            </w:pPr>
            <w:r w:rsidRPr="000D44CC">
              <w:rPr>
                <w:b w:val="0"/>
              </w:rPr>
              <w:t>(</w:t>
            </w:r>
            <w:r w:rsidRPr="00520DC6">
              <w:rPr>
                <w:b w:val="0"/>
              </w:rPr>
              <w:t>PropertyValue</w:t>
            </w:r>
            <w:r>
              <w:rPr>
                <w:b w:val="0"/>
              </w:rPr>
              <w:t xml:space="preserve"> для </w:t>
            </w:r>
            <w:r w:rsidRPr="00836FB8">
              <w:rPr>
                <w:b w:val="0"/>
                <w:lang w:val="en-US"/>
              </w:rPr>
              <w:t>STATUS</w:t>
            </w:r>
            <w:r w:rsidRPr="00745CFF">
              <w:rPr>
                <w:b w:val="0"/>
                <w:bCs/>
                <w:lang w:val="en-US"/>
              </w:rPr>
              <w:t>CODE</w:t>
            </w:r>
            <w:r w:rsidRPr="000D44CC">
              <w:rPr>
                <w:b w:val="0"/>
              </w:rPr>
              <w:t>)</w:t>
            </w:r>
          </w:p>
        </w:tc>
        <w:tc>
          <w:tcPr>
            <w:tcW w:w="2268" w:type="dxa"/>
            <w:vAlign w:val="center"/>
          </w:tcPr>
          <w:p w:rsidR="00CD54A2" w:rsidRDefault="00CD54A2" w:rsidP="006401F6">
            <w:pPr>
              <w:pStyle w:val="a9"/>
            </w:pPr>
            <w:r w:rsidRPr="00C43B34">
              <w:t xml:space="preserve">Описание кода </w:t>
            </w:r>
            <w:r>
              <w:t>статуса</w:t>
            </w:r>
            <w:r w:rsidRPr="00C43B34">
              <w:t xml:space="preserve"> </w:t>
            </w:r>
          </w:p>
          <w:p w:rsidR="00520DC6" w:rsidRPr="00C43B34" w:rsidRDefault="00520DC6" w:rsidP="00520DC6">
            <w:pPr>
              <w:pStyle w:val="a9"/>
            </w:pPr>
            <w:r w:rsidRPr="000D44CC">
              <w:rPr>
                <w:b w:val="0"/>
              </w:rPr>
              <w:t>(</w:t>
            </w:r>
            <w:r w:rsidRPr="00520DC6">
              <w:rPr>
                <w:b w:val="0"/>
              </w:rPr>
              <w:t>PropertyValue</w:t>
            </w:r>
            <w:r>
              <w:rPr>
                <w:b w:val="0"/>
              </w:rPr>
              <w:t xml:space="preserve"> для </w:t>
            </w:r>
            <w:r w:rsidRPr="00836FB8">
              <w:rPr>
                <w:b w:val="0"/>
                <w:lang w:val="en-US"/>
              </w:rPr>
              <w:t>STATUS</w:t>
            </w:r>
            <w:r>
              <w:rPr>
                <w:b w:val="0"/>
                <w:lang w:val="en-US"/>
              </w:rPr>
              <w:t>DESC</w:t>
            </w:r>
            <w:r w:rsidRPr="000D44CC">
              <w:rPr>
                <w:b w:val="0"/>
              </w:rPr>
              <w:t>)</w:t>
            </w:r>
          </w:p>
        </w:tc>
        <w:tc>
          <w:tcPr>
            <w:tcW w:w="3119" w:type="dxa"/>
            <w:vAlign w:val="center"/>
          </w:tcPr>
          <w:p w:rsidR="00CD54A2" w:rsidRPr="00C43B34" w:rsidRDefault="00CD54A2" w:rsidP="006401F6">
            <w:pPr>
              <w:pStyle w:val="a9"/>
            </w:pPr>
            <w:r w:rsidRPr="00C43B34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D54A2" w:rsidRPr="00C43B34" w:rsidRDefault="00CD54A2" w:rsidP="006401F6">
            <w:pPr>
              <w:pStyle w:val="a9"/>
            </w:pPr>
            <w:r w:rsidRPr="00C43B34">
              <w:t>Комментарий</w:t>
            </w:r>
          </w:p>
        </w:tc>
      </w:tr>
      <w:tr w:rsidR="00CD54A2" w:rsidRPr="00C43B34" w:rsidTr="00520DC6">
        <w:tc>
          <w:tcPr>
            <w:tcW w:w="534" w:type="dxa"/>
            <w:vAlign w:val="center"/>
          </w:tcPr>
          <w:p w:rsidR="00CD54A2" w:rsidRPr="00520DC6" w:rsidRDefault="00CD54A2" w:rsidP="00520DC6">
            <w:pPr>
              <w:pStyle w:val="afffff3"/>
              <w:numPr>
                <w:ilvl w:val="0"/>
                <w:numId w:val="37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1842" w:type="dxa"/>
            <w:vAlign w:val="center"/>
          </w:tcPr>
          <w:p w:rsidR="00CD54A2" w:rsidRPr="00C56E4F" w:rsidRDefault="00CD54A2" w:rsidP="00785CF4">
            <w:pPr>
              <w:jc w:val="center"/>
            </w:pPr>
            <w:r>
              <w:t>1</w:t>
            </w:r>
          </w:p>
        </w:tc>
        <w:tc>
          <w:tcPr>
            <w:tcW w:w="2268" w:type="dxa"/>
            <w:vAlign w:val="center"/>
          </w:tcPr>
          <w:p w:rsidR="00CD54A2" w:rsidRPr="00C43B34" w:rsidRDefault="00CD54A2" w:rsidP="00520DC6">
            <w:pPr>
              <w:pStyle w:val="1f1"/>
              <w:ind w:left="0"/>
              <w:jc w:val="left"/>
            </w:pPr>
            <w:proofErr w:type="gramStart"/>
            <w:r>
              <w:t>Принят</w:t>
            </w:r>
            <w:proofErr w:type="gramEnd"/>
            <w:r>
              <w:t xml:space="preserve"> в </w:t>
            </w:r>
            <w:r w:rsidR="00785CF4">
              <w:t>обработку</w:t>
            </w:r>
          </w:p>
        </w:tc>
        <w:tc>
          <w:tcPr>
            <w:tcW w:w="3119" w:type="dxa"/>
            <w:vAlign w:val="center"/>
          </w:tcPr>
          <w:p w:rsidR="00CD54A2" w:rsidRPr="00C43B34" w:rsidRDefault="00CD54A2" w:rsidP="00520DC6">
            <w:pPr>
              <w:pStyle w:val="1f1"/>
              <w:ind w:left="0"/>
              <w:jc w:val="left"/>
            </w:pPr>
            <w:r>
              <w:t>При факте успешного приня</w:t>
            </w:r>
            <w:r w:rsidR="00785CF4">
              <w:t>тия заявки</w:t>
            </w:r>
          </w:p>
        </w:tc>
        <w:tc>
          <w:tcPr>
            <w:tcW w:w="2693" w:type="dxa"/>
            <w:vAlign w:val="center"/>
          </w:tcPr>
          <w:p w:rsidR="00CD54A2" w:rsidRPr="00C43B34" w:rsidRDefault="00CD54A2" w:rsidP="00520DC6">
            <w:pPr>
              <w:pStyle w:val="1f1"/>
              <w:ind w:left="0"/>
              <w:jc w:val="left"/>
            </w:pPr>
          </w:p>
        </w:tc>
      </w:tr>
      <w:tr w:rsidR="00CD54A2" w:rsidRPr="00C43B34" w:rsidTr="00520DC6">
        <w:tc>
          <w:tcPr>
            <w:tcW w:w="534" w:type="dxa"/>
            <w:vAlign w:val="center"/>
          </w:tcPr>
          <w:p w:rsidR="00CD54A2" w:rsidRPr="00520DC6" w:rsidRDefault="00CD54A2" w:rsidP="00520DC6">
            <w:pPr>
              <w:pStyle w:val="afffff3"/>
              <w:numPr>
                <w:ilvl w:val="0"/>
                <w:numId w:val="37"/>
              </w:numPr>
              <w:ind w:left="0" w:right="742" w:firstLine="0"/>
              <w:rPr>
                <w:rFonts w:ascii="Times New Roman" w:hAnsi="Times New Roman"/>
              </w:rPr>
            </w:pPr>
          </w:p>
        </w:tc>
        <w:tc>
          <w:tcPr>
            <w:tcW w:w="1842" w:type="dxa"/>
            <w:vAlign w:val="center"/>
          </w:tcPr>
          <w:p w:rsidR="00CD54A2" w:rsidRPr="00C43B34" w:rsidRDefault="00CD54A2" w:rsidP="00785CF4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2268" w:type="dxa"/>
            <w:vAlign w:val="center"/>
          </w:tcPr>
          <w:p w:rsidR="00CD54A2" w:rsidRPr="00C43B34" w:rsidRDefault="00785CF4" w:rsidP="00520DC6">
            <w:pPr>
              <w:pStyle w:val="1f1"/>
              <w:ind w:left="0"/>
              <w:jc w:val="left"/>
            </w:pPr>
            <w:r>
              <w:t>Находится в обработке</w:t>
            </w:r>
          </w:p>
        </w:tc>
        <w:tc>
          <w:tcPr>
            <w:tcW w:w="3119" w:type="dxa"/>
            <w:vAlign w:val="center"/>
          </w:tcPr>
          <w:p w:rsidR="00CD54A2" w:rsidRPr="00C43B34" w:rsidRDefault="00CD54A2" w:rsidP="00520DC6">
            <w:pPr>
              <w:pStyle w:val="1f1"/>
              <w:ind w:left="0"/>
              <w:jc w:val="left"/>
            </w:pPr>
            <w:r>
              <w:t>В случае если ответ н</w:t>
            </w:r>
            <w:r w:rsidR="00785CF4">
              <w:t>а заявку ещё не был сформирован</w:t>
            </w:r>
          </w:p>
        </w:tc>
        <w:tc>
          <w:tcPr>
            <w:tcW w:w="2693" w:type="dxa"/>
            <w:vAlign w:val="center"/>
          </w:tcPr>
          <w:p w:rsidR="00CD54A2" w:rsidRPr="00C43B34" w:rsidRDefault="00CD54A2" w:rsidP="00520DC6">
            <w:pPr>
              <w:pStyle w:val="1f1"/>
              <w:ind w:left="0"/>
              <w:jc w:val="left"/>
            </w:pPr>
          </w:p>
        </w:tc>
      </w:tr>
    </w:tbl>
    <w:p w:rsidR="00A75305" w:rsidRPr="00DE1BE2" w:rsidRDefault="00A75305" w:rsidP="00A75305">
      <w:pPr>
        <w:pStyle w:val="32"/>
      </w:pPr>
      <w:bookmarkStart w:id="20" w:name="_Toc378598285"/>
      <w:r w:rsidRPr="00C03E58">
        <w:t>Контрольные примеры</w:t>
      </w:r>
      <w:bookmarkEnd w:id="20"/>
    </w:p>
    <w:p w:rsidR="00DE1BE2" w:rsidRDefault="00FF30D0" w:rsidP="00DE1BE2">
      <w:pPr>
        <w:pStyle w:val="af7"/>
        <w:rPr>
          <w:b/>
        </w:rPr>
      </w:pPr>
      <w:r>
        <w:rPr>
          <w:b/>
          <w:lang w:val="ru-RU"/>
        </w:rPr>
        <w:t>Запрос</w:t>
      </w:r>
      <w:r w:rsidR="00DE1BE2">
        <w:rPr>
          <w:lang w:val="ru-RU"/>
        </w:rPr>
        <w:t xml:space="preserve"> </w:t>
      </w:r>
      <w:r w:rsidR="00DE1BE2">
        <w:rPr>
          <w:b/>
          <w:lang w:val="ru-RU"/>
        </w:rPr>
        <w:t xml:space="preserve">на </w:t>
      </w:r>
      <w:r>
        <w:rPr>
          <w:b/>
          <w:lang w:val="ru-RU"/>
        </w:rPr>
        <w:t>регистрацию запроса</w:t>
      </w:r>
    </w:p>
    <w:p w:rsidR="00DE1BE2" w:rsidRDefault="00DE1BE2" w:rsidP="00DE1BE2">
      <w:pPr>
        <w:pStyle w:val="af7"/>
        <w:rPr>
          <w:lang w:val="ru-RU"/>
        </w:rPr>
      </w:pPr>
    </w:p>
    <w:tbl>
      <w:tblPr>
        <w:tblW w:w="0" w:type="auto"/>
        <w:tblInd w:w="812" w:type="dxa"/>
        <w:tblLayout w:type="fixed"/>
        <w:tblLook w:val="0000" w:firstRow="0" w:lastRow="0" w:firstColumn="0" w:lastColumn="0" w:noHBand="0" w:noVBand="0"/>
      </w:tblPr>
      <w:tblGrid>
        <w:gridCol w:w="9614"/>
      </w:tblGrid>
      <w:tr w:rsidR="00DE1BE2" w:rsidRPr="00C332E0" w:rsidTr="00806197">
        <w:trPr>
          <w:trHeight w:val="1000"/>
        </w:trPr>
        <w:tc>
          <w:tcPr>
            <w:tcW w:w="9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>&lt;soapenv:Envelope xmlns:soapenv="http://schemas.xmlsoap.org/soap/envelope/"&gt;&lt;soapenv:Header&gt;&lt;wsse:Security xmlns:wsse="http://docs.oasis-open.org/wss/2004/01/oasis-200401-wss-wssecurity-secext-1.0.xsd" soapenv:mustUnderstand="0" soapenv:actor="http://smev.gosuslugi.ru/actors/smev"&gt;&lt;wsse:BinarySecurityToken EncodingType="http://docs.oasis-open.org/wss/2004/01/oasis-200401-wss-soap-message-security-1.0#Base64Binary" xmlns:wsu="http://docs.oasis-open.org/wss/2004/01/oasis-200401-wss-wssecurity-utility-1.0.xsd" wsu:Id="CertID-ef9b67b0-f033-1e11-25f2" ValueType="http://docs.oasis-open.org/wss/2004/01/oasis-200401-wss-x509-token-profile-1.0#X509v3"&gt;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&lt;/wsse:BinarySecurityToken&gt;&lt;ds:Signature xmlns:ds="http://www.w3.org/2000/09/xmldsig#" Id="SigID-ef9b7232-f033-1e11-</w:t>
            </w:r>
            <w:r w:rsidRPr="00FF30D0">
              <w:rPr>
                <w:i/>
                <w:lang w:val="en-US"/>
              </w:rPr>
              <w:lastRenderedPageBreak/>
              <w:t>25f4"&gt;&lt;ds:SignedInfo&gt;&lt;ds:CanonicalizationMethod Algorithm="http://www.w3.org/2001/10/xml-exc-c14n#"&gt;&lt;/ds:CanonicalizationMethod&gt;&lt;ds:SignatureMethod Algorithm="http://www.w3.org/2001/04/xmldsig-more#gostr34102001-gostr3411"&gt;&lt;/ds:SignatureMethod&gt;&lt;ds:Reference URI="#SigID-ef9b6df0-f033-1e11-25f3"&gt;&lt;ds:Transforms&gt;&lt;ds:Transform Algorithm="http://www.w3.org/2001/10/xml-exc-c14n#"&gt;&lt;/ds:Transform&gt;&lt;/ds:Transforms&gt;&lt;ds:DigestMethod Algorithm="http://www.w3.org/2001/04/xmldsig-more#gostr3411"&gt;&lt;/ds:DigestMethod&gt;&lt;ds:DigestValue&gt;96BiAI39OTMDQvnLMfa/XTOBbYwmgp4KRXOJv4U6kZw=&lt;/ds:DigestValue&gt;&lt;/ds:Reference&gt;&lt;/ds:SignedInfo&gt;&lt;ds:SignatureValue&gt;cXdPTQp12jacnEWGGCwRUdU1vQN7L8ETXmLNoGSlGq2ahLC8kpoeI4KqaWeWNpMwaGcFcj0rSqnSVrrp0r6aEA==&lt;/ds:SignatureValue&gt;&lt;ds:KeyInfo&gt;&lt;wsse:SecurityTokenReference&gt;&lt;wsse:Reference URI="#CertID-ef9b67b0-f033-1e11-25f2" ValueType="http://docs.oasis-open.org/wss/2004/01/oasis-200401-wss-x509-token-profile-1.0#X509v3"&gt;&lt;/wsse:Reference&gt;&lt;/wsse:SecurityTokenReference&gt;&lt;/ds:KeyInfo&gt;&lt;/ds:Signature&gt;&lt;/wsse:Security&gt;&lt;/soapenv:Header&gt;&lt;soapenv:Body xmlns:wsu="http://docs.oasis-open.org/wss/2004/01/oasis-200401-wss-wssecurity-utility-1.0.xsd" wsu:Id="SigID-ef9b6df0-f033-1e11-25f3"&gt;&lt;ns1:Process xmlns:ns1="http://service.pfr.socit.ru"&gt;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&lt;ns2:Message xmlns:ns2="http://smev.gosuslugi.ru/rev111111"&gt;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&lt;ns2:Sender&gt;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&lt;ns2:Code&gt;PFRF01001&lt;/ns2:Code&gt;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&lt;ns2:Name&gt;Пенсионный фонд РФ&lt;/ns2:Name&gt;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&lt;/ns2:Sender&gt;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&lt;ns2:Recipient&gt;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&lt;ns2:Code&gt;PFRF01001&lt;/ns2:Code&gt;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&lt;ns2:Name&gt;Пенсионный фонд РФ&lt;/ns2:Name&gt;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&lt;/ns2:Recipient&gt;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&lt;ns2:Originator&gt;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&lt;ns2:Code&gt;PFRF01001&lt;/ns2:Code&gt;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&lt;ns2:Name&gt;Пенсионный фонд РФ&lt;/ns2:Name&gt;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&lt;/ns2:Originator&gt;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&lt;ns2:TypeCode&gt;GSRV&lt;/ns2:TypeCode&gt;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&lt;ns2:Status&gt;REQUEST&lt;/ns2:Status&gt;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&lt;ns2:Date&gt;2011-09-22T09:54:03.239Z&lt;/ns2:Date&gt;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&lt;ns2:ExchangeType&gt;2&lt;/ns2:ExchangeType&gt;&lt;ns2:TestMsg&gt;Test query&lt;/ns2:TestMsg&gt;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&lt;/ns2:Message&gt;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&lt;ns3:MessageData xmlns:ns3="http://smev.gosuslugi.ru/rev111111"&gt;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&lt;ns3:AppData&gt;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&lt;ns4:Type xmlns:ns4="http://data.service.pfr.socit.ru"&gt;REQUEST&lt;/ns4:Type&gt;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&lt;ns5:Properties xmlns:ns5="http://data.service.pfr.socit.ru"&gt;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&lt;ns5:Property&gt;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&lt;ns5:PropertyName&gt;TYPE_QUERY&lt;/ns5:PropertyName&gt;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&lt;ns5:PropertyValue&gt;ЗАПРОС_СВЕДЕНИЙ_О_ЗАРПЛАТЕ_И_ИНЫХ_ВЫПЛАТАХ&lt;/ns5:PropertyValue&gt;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&lt;/ns5:Property&gt;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&lt;ns5:Property&gt;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lastRenderedPageBreak/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&lt;ns5:PropertyName&gt;SECOND_NAME&lt;/ns5:PropertyName&gt;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&lt;ns5:PropertyValue&gt;ПЕТИНА&lt;/ns5:PropertyValue&gt;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&lt;/ns5:Property&gt;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&lt;ns5:Property&gt;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&lt;ns5:PropertyName&gt;FIRST_NAME&lt;/ns5:PropertyName&gt;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&lt;ns5:PropertyValue&gt;ЕЛЕНА&lt;/ns5:PropertyValue&gt;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&lt;/ns5:Property&gt;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&lt;ns5:Property&gt;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&lt;ns5:PropertyName&gt;PATRONYMIC&lt;/ns5:PropertyName&gt;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&lt;ns5:PropertyValue&gt;ВЛАДИМИРОВНА&lt;/ns5:PropertyValue&gt;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&lt;/ns5:Property&gt;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&lt;ns5:Property&gt;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&lt;ns5:PropertyName&gt;SNILS&lt;/ns5:PropertyName&gt;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&lt;ns5:PropertyValue&gt;027-733-198 62&lt;/ns5:PropertyValue&gt;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&lt;/ns5:Property&gt;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&lt;ns5:Property&gt;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&lt;ns5:PropertyName&gt;YEARS&lt;/ns5:PropertyName&gt;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&lt;ns5:PropertyValue&gt;2010;2011&lt;/ns5:PropertyValue&gt;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&lt;/ns5:Property&gt;</w:t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&lt;/ns5:Properties&gt;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&lt;ns6:FilePFR xmlns:ns6="http://data.service.pfr.socit.ru"/&gt;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&lt;/ns3:AppData&gt;</w:t>
            </w:r>
          </w:p>
          <w:p w:rsidR="00FF30D0" w:rsidRPr="00FF30D0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&lt;/ns3:MessageData&gt;</w:t>
            </w:r>
          </w:p>
          <w:p w:rsidR="00DE1BE2" w:rsidRDefault="00FF30D0" w:rsidP="00FF30D0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FF30D0">
              <w:rPr>
                <w:i/>
                <w:lang w:val="en-US"/>
              </w:rPr>
              <w:tab/>
            </w:r>
            <w:r w:rsidRPr="00FF30D0">
              <w:rPr>
                <w:i/>
                <w:lang w:val="en-US"/>
              </w:rPr>
              <w:tab/>
              <w:t>&lt;/ns1:Process&gt;&lt;/soapenv:Body&gt;&lt;/soapenv:Envelope&gt;</w:t>
            </w:r>
          </w:p>
        </w:tc>
      </w:tr>
    </w:tbl>
    <w:p w:rsidR="00DE1BE2" w:rsidRDefault="00DE1BE2" w:rsidP="00DE1BE2">
      <w:pPr>
        <w:pStyle w:val="af7"/>
        <w:rPr>
          <w:b/>
          <w:color w:val="A6A6A6"/>
          <w:lang w:val="en-US"/>
        </w:rPr>
      </w:pPr>
    </w:p>
    <w:p w:rsidR="00DE1BE2" w:rsidRPr="00DE1BE2" w:rsidRDefault="00DE1BE2" w:rsidP="00DE1BE2">
      <w:pPr>
        <w:pStyle w:val="af7"/>
        <w:rPr>
          <w:b/>
          <w:lang w:val="ru-RU"/>
        </w:rPr>
      </w:pPr>
      <w:r>
        <w:rPr>
          <w:b/>
        </w:rPr>
        <w:t>Ответ</w:t>
      </w:r>
      <w:r w:rsidRPr="00DE1BE2">
        <w:rPr>
          <w:b/>
          <w:lang w:val="ru-RU"/>
        </w:rPr>
        <w:t xml:space="preserve">, </w:t>
      </w:r>
      <w:r>
        <w:rPr>
          <w:b/>
          <w:lang w:val="ru-RU"/>
        </w:rPr>
        <w:t>содержащий</w:t>
      </w:r>
      <w:r w:rsidRPr="00DE1BE2">
        <w:rPr>
          <w:b/>
          <w:lang w:val="ru-RU"/>
        </w:rPr>
        <w:t xml:space="preserve"> </w:t>
      </w:r>
      <w:r>
        <w:rPr>
          <w:b/>
          <w:lang w:val="ru-RU"/>
        </w:rPr>
        <w:t>статус</w:t>
      </w:r>
      <w:r w:rsidRPr="00DE1BE2">
        <w:rPr>
          <w:b/>
          <w:lang w:val="ru-RU"/>
        </w:rPr>
        <w:t xml:space="preserve"> </w:t>
      </w:r>
      <w:r>
        <w:rPr>
          <w:b/>
          <w:lang w:val="ru-RU"/>
        </w:rPr>
        <w:t>обработки</w:t>
      </w:r>
      <w:r w:rsidRPr="00DE1BE2">
        <w:rPr>
          <w:b/>
          <w:lang w:val="ru-RU"/>
        </w:rPr>
        <w:t xml:space="preserve"> </w:t>
      </w:r>
      <w:r>
        <w:rPr>
          <w:b/>
          <w:lang w:val="ru-RU"/>
        </w:rPr>
        <w:t>заявки</w:t>
      </w:r>
      <w:r w:rsidRPr="00DE1BE2">
        <w:rPr>
          <w:b/>
          <w:lang w:val="ru-RU"/>
        </w:rPr>
        <w:t xml:space="preserve"> «</w:t>
      </w:r>
      <w:r>
        <w:rPr>
          <w:b/>
          <w:lang w:val="ru-RU"/>
        </w:rPr>
        <w:t>Принято</w:t>
      </w:r>
      <w:r w:rsidRPr="00DE1BE2">
        <w:rPr>
          <w:b/>
          <w:lang w:val="ru-RU"/>
        </w:rPr>
        <w:t>»</w:t>
      </w:r>
    </w:p>
    <w:p w:rsidR="00DE1BE2" w:rsidRPr="00DE1BE2" w:rsidRDefault="00DE1BE2" w:rsidP="00DE1BE2">
      <w:pPr>
        <w:pStyle w:val="af7"/>
        <w:rPr>
          <w:b/>
          <w:lang w:val="ru-RU"/>
        </w:rPr>
      </w:pPr>
    </w:p>
    <w:tbl>
      <w:tblPr>
        <w:tblW w:w="0" w:type="auto"/>
        <w:tblInd w:w="812" w:type="dxa"/>
        <w:tblLayout w:type="fixed"/>
        <w:tblLook w:val="0000" w:firstRow="0" w:lastRow="0" w:firstColumn="0" w:lastColumn="0" w:noHBand="0" w:noVBand="0"/>
      </w:tblPr>
      <w:tblGrid>
        <w:gridCol w:w="9614"/>
      </w:tblGrid>
      <w:tr w:rsidR="00DE1BE2" w:rsidRPr="00C332E0" w:rsidTr="00806197">
        <w:tc>
          <w:tcPr>
            <w:tcW w:w="9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proofErr w:type="gramStart"/>
            <w:r w:rsidRPr="00397423">
              <w:rPr>
                <w:i/>
                <w:lang w:val="en-US"/>
              </w:rPr>
              <w:t>&lt;?xml</w:t>
            </w:r>
            <w:proofErr w:type="gramEnd"/>
            <w:r w:rsidRPr="00397423">
              <w:rPr>
                <w:i/>
                <w:lang w:val="en-US"/>
              </w:rPr>
              <w:t xml:space="preserve"> version="1.0" encoding="UTF-8"?&gt;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&lt;soapenv:Envelope xmlns:soapenv="http://schemas.xmlsoap.org/soap/envelope/" xmlns:wsu="http://docs.oasis-open.org/wss/2004/01/oasis-200401-wss-wssecurity-utility-1.0.xsd"&gt;&lt;soapenv:Header&gt;&lt;wsse:Security soapenv:actor="http://smev.gosuslugi.ru/actors/recipient" xmlns:wsse="http://docs.oasis-open.org/wss/2004/01/oasis-200401-wss-wssecurity-secext-1.0.xsd"&gt;&lt;wsse:BinarySecurityToken EncodingType="http://docs.oasis-open.org/wss/2004/01/oasis-200401-wss-soap-message-security-1.0#Base64Binary" ValueType="http://docs.oasis-open.org/wss/2004/01/oasis-200401-wss-x509-token-profile-1.0#X509v3" wsu:Id="CertId-3DBD73BA6A7127BA6C1390465092265173476" xmlns:wsse="http://docs.oasis-open.org/wss/2004/01/oasis-200401-wss-wssecurity-secext-</w:t>
            </w:r>
            <w:r w:rsidRPr="00397423">
              <w:rPr>
                <w:i/>
                <w:lang w:val="en-US"/>
              </w:rPr>
              <w:lastRenderedPageBreak/>
              <w:t>1.0.xsd" xmlns:wsu="http://docs.oasis-open.org/wss/2004/01/oasis-200401-wss-wssecurity-utility-1.0.xsd"&gt;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&lt;/wsse:BinarySecurityToken&gt;&lt;ds:Signature Id="Signature-57826" xmlns:ds="http://www.w3.org/2000/09/xmldsig#"&gt;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&lt;ds:SignedInfo&gt;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&lt;ds:CanonicalizationMethod Algorithm="http://www.w3.org/2001/10/xml-exc-c14n#"/&gt;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&lt;ds:SignatureMethod Algorithm="http://www.w3.org/2001/04/xmldsig-more#gostr34102001-gostr3411"/&gt;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&lt;ds:Reference URI="#ID-1699f727-103b-48a0-9e14-8c4aded2056e"&gt;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&lt;ds:Transforms&gt;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&lt;ds:Transform Algorithm="http://www.w3.org/2001/10/xml-exc-c14n#"/&gt;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&lt;/ds:Transforms&gt;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&lt;ds:DigestMethod Algorithm="http://www.w3.org/2001/04/xmldsig-more#gostr3411"/&gt;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&lt;ds:DigestValue&gt;cBiXsVUu6mTwBeyxA6ZNcZMhRBsqzJoyiqSmsZAMWVY=&lt;/ds:DigestValue&gt;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&lt;/ds:Reference&gt;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lastRenderedPageBreak/>
              <w:t>&lt;ds:Reference URI="#SigID-8e19d7e8-8429-1e31-39a2"&gt;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&lt;ds:Transforms&gt;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&lt;ds:Transform Algorithm="http://www.w3.org/2001/10/xml-exc-c14n#"/&gt;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&lt;/ds:Transforms&gt;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&lt;ds:DigestMethod Algorithm="http://www.w3.org/2001/04/xmldsig-more#gostr3411"/&gt;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&lt;ds:DigestValue&gt;VIrRlwHD3qH73YM4q0xWPt8VZ1QLoHlhAEARCQg92LU=&lt;/ds:DigestValue&gt;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&lt;/ds:Reference&gt;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&lt;/ds:SignedInfo&gt;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&lt;ds:SignatureValue&gt;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V7GYnKNZwaRFjAORXl6DQRXJXKXoX4NiCgLMZOZNbQQ6LCaH+r1SeE7z9Zll22fS6fmiibUPR/Cv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vMkLWQqFaw==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&lt;/ds:SignatureValue&gt;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&lt;ds:KeyInfo Id="KeyId-3DBD73BA6A7127BA6C1390465092265173477"&gt;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&lt;wsse:SecurityTokenReference wsu:Id="STRId-3DBD73BA6A7127BA6C1390465092265173478" xmlns:wsse="http://docs.oasis-open.org/wss/2004/01/oasis-200401-wss-wssecurity-secext-1.0.xsd" xmlns:wsu="http://docs.oasis-open.org/wss/2004/01/oasis-200401-wss-wssecurity-utility-1.0.xsd"&gt;&lt;wsse:Reference URI="#CertId-3DBD73BA6A7127BA6C1390465092265173476" ValueType="http://docs.oasis-open.org/wss/2004/01/oasis-200401-wss-x509-token-profile-1.0#X509v3" xmlns:wsse="http://docs.oasis-open.org/wss/2004/01/oasis-200401-wss-wssecurity-secext-1.0.xsd"/&gt;&lt;/wsse:SecurityTokenReference&gt;</w:t>
            </w:r>
          </w:p>
          <w:p w:rsidR="00397423" w:rsidRPr="00397423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&lt;/ds:KeyInfo&gt;</w:t>
            </w:r>
          </w:p>
          <w:p w:rsidR="00DE1BE2" w:rsidRPr="009F3B81" w:rsidRDefault="00397423" w:rsidP="00397423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397423">
              <w:rPr>
                <w:i/>
                <w:lang w:val="en-US"/>
              </w:rPr>
              <w:t>&lt;/ds:Signature&gt;&lt;/wsse:Security&gt;&lt;wsse:Security soapenv:actor="http://smev.gosuslugi.ru/actors/smev" soapenv:mustUnderstand="0" xmlns:wsse="http://docs.oasis-open.org/wss/2004/01/oasis-200401-wss-wssecurity-secext-1.0.xsd"&gt;&lt;wsse:BinarySecurityToken EncodingType="http://docs.oasis-open.org/wss/2004/01/oasis-200401-wss-soap-message-security-1.0#Base64Binary" ValueType="http://docs.oasis-open.org/wss/2004/01/oasis-200401-wss-x509-token-profile-1.0#X509v3" wsu:Id="CertID-8e19d0fe-8429-1e31-39a1" xmlns:wsu="http://docs.oasis-open.org/wss/2004/01/oasis-200401-wss-wssecurity-utility-1.0.xsd"&gt;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</w:t>
            </w:r>
            <w:r w:rsidRPr="00397423">
              <w:rPr>
                <w:i/>
                <w:lang w:val="en-US"/>
              </w:rPr>
              <w:lastRenderedPageBreak/>
              <w:t xml:space="preserve">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&lt;/wsse:BinarySecurityToken&gt;&lt;ds:Signature Id="SigID-8e19d96e-8429-1e31-39a3" xmlns:ds="http://www.w3.org/2000/09/xmldsig#"&gt;&lt;ds:SignedInfo&gt;&lt;ds:CanonicalizationMethod Algorithm="http://www.w3.org/2001/10/xml-exc-c14n#"/&gt;&lt;ds:SignatureMethod Algorithm="http://www.w3.org/2001/04/xmldsig-more#gostr34102001-gostr3411"/&gt;&lt;ds:Reference URI="#SigID-8e19d7e8-8429-1e31-39a2"&gt;&lt;ds:Transforms&gt;&lt;ds:Transform Algorithm="http://www.w3.org/2001/10/xml-exc-c14n#"/&gt;&lt;/ds:Transforms&gt;&lt;ds:DigestMethod Algorithm="http://www.w3.org/2001/04/xmldsig-more#gostr3411"/&gt;&lt;ds:DigestValue&gt;VIrRlwHD3qH73YM4q0xWPt8VZ1QLoHlhAEARCQg92LU=&lt;/ds:DigestValue&gt;&lt;/ds:Reference&gt;&lt;/ds:SignedInfo&gt;&lt;ds:SignatureValue&gt;7ftAOGhjsYa/yQg5g7o1mFLj4VxcYWoLKxecbYvHy+hOQLg5nW0PH7Jsbmz7BJXf8XpqkbOkRThuPS7Owi86wg==&lt;/ds:SignatureValue&gt;&lt;ds:KeyInfo&gt;&lt;wsse:SecurityTokenReference&gt;&lt;wsse:Reference URI="#CertID-8e19d0fe-8429-1e31-39a1" ValueType="http://docs.oasis-open.org/wss/2004/01/oasis-200401-wss-x509-token-profile-1.0#X509v3"/&gt;&lt;/wsse:SecurityTokenReference&gt;&lt;/ds:KeyInfo&gt;&lt;/ds:Signature&gt;&lt;/wsse:Security&gt;&lt;smev:Header wsu:Id="ID-1699f727-103b-48a0-9e14-8c4aded2056e" xmlns:smev="http://smev.gosuslugi.ru/rev111111"&gt;&lt;smev:NodeId&gt;00&lt;/smev:NodeId&gt;&lt;smev:MessageId&gt;D4C150BF-5BF2-5581-C553-8440779E5A26&lt;/smev:MessageId&gt;&lt;smev:TimeStamp&gt;2014-01-23T11:18:12.264+03:00&lt;/smev:TimeStamp&gt;&lt;smev:MessageClass&gt;RESPONSE&lt;/smev:MessageClass&gt;&lt;/smev:Header&gt;&lt;/soapenv:Header&gt;&lt;soapenv:Body wsu:Id="SigID-8e19d7e8-8429-1e31-39a2" xmlns:wsu="http://docs.oasis-open.org/wss/2004/01/oasis-200401-wss-wssecurity-utility-1.0.xsd"&gt;&lt;ProcessResponse xmlns="http://service.pfr.socit.ru"&gt;&lt;Message xmlns="http://smev.gosuslugi.ru/rev111111"&gt;&lt;Sender&gt;&lt;Code&gt;PFRF01001&lt;/Code&gt;&lt;Name&gt;Пенсионный фонд РФ&lt;/Name&gt;&lt;/Sender&gt;&lt;Recipient&gt;&lt;Code&gt;PFRF01001&lt;/Code&gt;&lt;Name&gt;Пенсионный фонд РФ&lt;/Name&gt;&lt;/Recipient&gt;&lt;Originator&gt;&lt;Code&gt;PFRF01001&lt;/Code&gt;&lt;Name&gt;Пенсионный </w:t>
            </w:r>
            <w:r w:rsidRPr="00397423">
              <w:rPr>
                <w:i/>
                <w:lang w:val="en-US"/>
              </w:rPr>
              <w:lastRenderedPageBreak/>
              <w:t>фонд РФ&lt;/Name&gt;&lt;/Originator&gt;&lt;TypeCode&gt;GSRV&lt;/TypeCode&gt;&lt;Status&gt;ACCEPT&lt;/Status&gt;&lt;Date&gt;2014-01-23T09:16:05.854Z&lt;/Date&gt;&lt;ExchangeType&gt;2&lt;/ExchangeType&gt;&lt;RequestIdRef&gt;D4C150BF-5BF2-5581-C553-8440779E5A26&lt;/RequestIdRef&gt;&lt;OriginRequestIdRef&gt;D4C150BF-5BF2-5581-C553-8440779E5A26&lt;/OriginRequestIdRef&gt;&lt;TestMsg&gt;Test query&lt;/TestMsg&gt;&lt;/Message&gt;&lt;MessageData xmlns="http://smev.gosuslugi.ru/rev111111"&gt;&lt;AppData&gt;&lt;Type xmlns="http://data.service.pfr.socit.ru"&gt;STATUSRESPONSE&lt;/Type&gt;&lt;Properties xmlns="http://data.service.pfr.socit.ru"&gt;&lt;Property&gt;&lt;PropertyName&gt;STATUSCODE&lt;/PropertyName&gt;&lt;PropertyValue&gt;1&lt;/PropertyValue&gt;&lt;/Property&gt;&lt;Property&gt;&lt;PropertyName&gt;STATUSDESCR&lt;/PropertyName&gt;&lt;PropertyValue&gt;Заявка успешно принята&lt;/PropertyValue&gt;&lt;/Property&gt;&lt;Property&gt;&lt;PropertyName&gt;QRYNMB&lt;/PropertyName&gt;&lt;PropertyValue&gt;829-406021&lt;/PropertyValue&gt;&lt;/Property&gt;&lt;/Properties&gt;&lt;FilePFR xmlns="http://data.service.pfr.socit.ru"/&gt;&lt;/AppData&gt;&lt;/MessageData&gt;&lt;/ProcessResponse&gt;&lt;/soapenv:Body&gt;&lt;/soapenv:Envelope&gt;</w:t>
            </w:r>
          </w:p>
        </w:tc>
      </w:tr>
    </w:tbl>
    <w:p w:rsidR="00C62900" w:rsidRPr="00C332E0" w:rsidRDefault="00C62900" w:rsidP="00DE1BE2">
      <w:pPr>
        <w:pStyle w:val="af7"/>
        <w:rPr>
          <w:b/>
          <w:lang w:val="en-US"/>
        </w:rPr>
      </w:pPr>
    </w:p>
    <w:p w:rsidR="00DE1BE2" w:rsidRPr="00C332E0" w:rsidRDefault="00C62900" w:rsidP="00DE1BE2">
      <w:pPr>
        <w:pStyle w:val="af7"/>
        <w:rPr>
          <w:b/>
          <w:lang w:val="en-US"/>
        </w:rPr>
      </w:pPr>
      <w:r w:rsidRPr="00C62900">
        <w:rPr>
          <w:b/>
          <w:lang w:val="ru-RU"/>
        </w:rPr>
        <w:t>Запрос</w:t>
      </w:r>
      <w:r w:rsidRPr="00C332E0">
        <w:rPr>
          <w:b/>
          <w:lang w:val="en-US"/>
        </w:rPr>
        <w:t xml:space="preserve"> </w:t>
      </w:r>
      <w:r w:rsidRPr="00C62900">
        <w:rPr>
          <w:b/>
          <w:lang w:val="ru-RU"/>
        </w:rPr>
        <w:t>на</w:t>
      </w:r>
      <w:r w:rsidRPr="00C332E0">
        <w:rPr>
          <w:b/>
          <w:lang w:val="en-US"/>
        </w:rPr>
        <w:t xml:space="preserve"> </w:t>
      </w:r>
      <w:r w:rsidRPr="00C62900">
        <w:rPr>
          <w:b/>
          <w:lang w:val="ru-RU"/>
        </w:rPr>
        <w:t>получение</w:t>
      </w:r>
      <w:r w:rsidRPr="00C332E0">
        <w:rPr>
          <w:b/>
          <w:lang w:val="en-US"/>
        </w:rPr>
        <w:t xml:space="preserve"> </w:t>
      </w:r>
      <w:r w:rsidRPr="00C62900">
        <w:rPr>
          <w:b/>
          <w:lang w:val="ru-RU"/>
        </w:rPr>
        <w:t>статуса</w:t>
      </w:r>
      <w:r w:rsidRPr="00C332E0">
        <w:rPr>
          <w:b/>
          <w:lang w:val="en-US"/>
        </w:rPr>
        <w:t xml:space="preserve"> «</w:t>
      </w:r>
      <w:r w:rsidRPr="00C62900">
        <w:rPr>
          <w:b/>
          <w:lang w:val="ru-RU"/>
        </w:rPr>
        <w:t>Ошибка</w:t>
      </w:r>
      <w:r w:rsidRPr="00C332E0">
        <w:rPr>
          <w:b/>
          <w:lang w:val="en-US"/>
        </w:rPr>
        <w:t>»</w:t>
      </w:r>
    </w:p>
    <w:p w:rsidR="00C62900" w:rsidRPr="00C332E0" w:rsidRDefault="00C62900" w:rsidP="00DE1BE2">
      <w:pPr>
        <w:pStyle w:val="af7"/>
        <w:rPr>
          <w:b/>
          <w:lang w:val="en-US"/>
        </w:rPr>
      </w:pPr>
    </w:p>
    <w:tbl>
      <w:tblPr>
        <w:tblW w:w="0" w:type="auto"/>
        <w:tblInd w:w="807" w:type="dxa"/>
        <w:tblLayout w:type="fixed"/>
        <w:tblLook w:val="0000" w:firstRow="0" w:lastRow="0" w:firstColumn="0" w:lastColumn="0" w:noHBand="0" w:noVBand="0"/>
      </w:tblPr>
      <w:tblGrid>
        <w:gridCol w:w="9624"/>
      </w:tblGrid>
      <w:tr w:rsidR="00C62900" w:rsidRPr="00C332E0" w:rsidTr="00C332E0">
        <w:tc>
          <w:tcPr>
            <w:tcW w:w="9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C332E0">
              <w:rPr>
                <w:i/>
                <w:lang w:val="en-US"/>
              </w:rPr>
              <w:t>&lt;soapenv:Envelope xmlns:soapenv="http://schemas.xmlsoap.org/soap/envelope/"&gt;&lt;soapenv:Header&gt;&lt;wsse:Security soapenv:actor="http://smev.gosuslugi.ru/actors/smev" soapenv:mustUnderstand="0" xmlns:wsse="http://docs.oasis-open.org/wss/2004/01/oasis-200401-wss-wssecurity-secext-1.0.xsd"&gt;&lt;wsse:BinarySecurityToken EncodingType="http://docs.oasis-open.org/wss/2004/01/oasis-200401-wss-soap-message-security-1.0#Base64Binary" ValueType="http://docs.oasis-open.org/wss/2004/01/oasis-200401-wss-x509-token-profile-1.0#X509v3" xmlns:wsu="http://docs.oasis-open.org/wss/2004/01/oasis-200401-wss-wssecurity-utility-1.0.xsd" wsu:Id="CertID-a870aaf4-8424-1e31-2ab0"&gt;MIIIrDCCCFmgAwIBAgIQAc5uVMVFsHAAAAAAAAYADTAKBgYqhQMCAgMFADCCAXgxezB5BgNVBAkMcjEyNzI4Nywg0LMuINCc0L7RgdC60LLQsCwg0KHRgtCw0YDRi9C5INCf0LXRgtGA0L7QstGB0LrQvi3QoNCw0LfRg9C80L7QstGB0LrQuNC5INC/0YDQvtC10LfQtCwg0LQuIDEvMjMsINGB0YLRgC4gMTEYMBYGBSqFA2QBEg0xMDI3NzM5MTEzMDQ5MRowGAYIKoUDA4EDAQESDDAwNzc0MzAyMDU2MDELMAkGA1UEBhMCUlUxFTATBgNVBAcMDNCc0L7RgdC60LLQsDEcMBoGA1UECAwTNzcg0LMuINCc0L7RgdC60LLQsDElMCMGCSqGSIb3DQEJARYWU3VwcG9ydElJVEBpbmZvdGVjcy5ydTE+MDwGA1UECgw1</w:t>
            </w:r>
            <w:r w:rsidRPr="00AE11E8">
              <w:rPr>
                <w:i/>
                <w:lang w:val="ru-RU"/>
              </w:rPr>
              <w:t>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</w:t>
            </w:r>
            <w:r w:rsidRPr="00AE11E8">
              <w:rPr>
                <w:i/>
                <w:lang w:val="ru-RU"/>
              </w:rPr>
              <w:lastRenderedPageBreak/>
              <w:t>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&lt;/wsse:BinarySecurityToken&gt;&lt;ds:Signature Id="SigID-a870af2c-8424-1e31-2ab2" xmlns:ds="http://www.w3.org/2000/09/xmldsig#"&gt;&lt;ds:SignedInfo&gt;&lt;ds:CanonicalizationMethod Algorithm="http://www.w3.org/2001/10/xml-exc-c14n#"/&gt;&lt;ds:SignatureMethod Algorithm="http://www.w3.org/2001/04/xmldsig-more#gostr34102001-gostr3411"/&gt;&lt;ds:Reference URI="#SigID-a870aedc-8424-1e31-2ab1"&gt;&lt;ds:Transforms&gt;&lt;ds:Transform Algorithm="http://www.w3.org/2001/10/xml-exc-c14n#"/&gt;&lt;/ds:Transforms&gt;&lt;ds:DigestMethod Algorithm="http://www.w3.org/2001/04/xmldsig-more#gostr3411"/&gt;&lt;ds:DigestValue&gt;z7GDIjMM0DlcKKhh04Ju/779Z/0HkpSgRK/J67gYbi0=&lt;/ds:DigestValue&gt;&lt;/ds:Reference&gt;&lt;/ds:SignedInfo&gt;&lt;ds:SignatureValue&gt;qK2M7wbxl9hNRoJQrGR8KsP/sFwP3JZmcVLPGbUfRmKjbOvnJhEhE+q2+ZF0geebCmNp+Fzf03tMUQUO4Av3Nw==&lt;/ds:SignatureValue&gt;&lt;ds:KeyInfo&gt;&lt;wsse:SecurityTokenReference&gt;&lt;wsse:Reference URI="#CertID-a870aaf4-8424-1e31-2ab0" ValueType="http://docs.oasis-open.org/wss/2004/01/oasis-200401-wss-x509-token-profile-1.0#X509v3"/&gt;&lt;/wsse:SecurityTokenReference&gt;&lt;/ds:KeyInfo&gt;&lt;/ds:Signature&gt;&lt;/wsse:Security&gt;&lt;/soapenv:Header&gt;&lt;soapenv:Body xmlns:wsu="http://docs.oasis-open.org/wss/2004/01/oasis-200401-wss-wssecurity-utility-1.0.xsd" wsu:Id="SigID-a870aedc-8424-1e31-2ab1"&gt;&lt;ns1:Process xmlns:ns1="http://service.pfr.socit.ru"&gt;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&lt;ns2:Message xmlns:ns2="http://smev.gosuslugi.ru/rev111111"&gt;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&lt;ns2:Sender&gt;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&lt;ns2:Code&gt;PFRF01001&lt;/ns2:Code&gt;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&lt;ns2:Name&gt;Пенсионный фонд РФ&lt;/ns2:Name&gt;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&lt;/ns2:Sender&gt;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&lt;ns2:Recipient&gt;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&lt;ns2:Code&gt;PFRF01001&lt;/ns2:Code&gt;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&lt;ns2:Name&gt;Пенсионный фонд РФ&lt;/ns2:Name&gt;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&lt;/ns2:Recipient&gt;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&lt;ns2:Originator&gt;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&lt;ns2:Code&gt;PFRF01001&lt;/ns2:Code&gt;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&lt;ns2:Name&gt;Пенсионный фонд РФ&lt;/ns2:Name&gt;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lastRenderedPageBreak/>
              <w:t>&lt;/ns2:Originator&gt;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&lt;ns2:TypeCode&gt;GSRV&lt;/ns2:TypeCode&gt;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&lt;ns2:Status&gt;REQUEST&lt;/ns2:Status&gt;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&lt;ns2:Date&gt;2011-09-22T09:54:03.239Z&lt;/ns2:Date&gt;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&lt;ns2:ExchangeType&gt;2&lt;/ns2:ExchangeType&gt;&lt;ns2:TestMsg&gt;Test query&lt;/ns2:TestMsg&gt;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&lt;/ns2:Message&gt;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&lt;ns3:MessageData xmlns:ns3="http://smev.gosuslugi.ru/rev111111"&gt;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&lt;ns3:AppData&gt;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&lt;ns4:Type xmlns:ns4="http://data.service.pfr.socit.ru"&gt;REQUEST&lt;/ns4:Type&gt;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&lt;ns5:Properties xmlns:ns5="http://data.service.pfr.socit.ru"&gt;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&lt;ns5:Property&gt;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&lt;ns5:PropertyName&gt;TYPE_QUERY&lt;/ns5:PropertyName&gt;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&lt;ns5:PropertyValue&gt;ЗАПРОС_СВЕДЕНИЙ_О_ЗАРПЛАТЕ_И_ИНЫХ_ВЫПЛАТАХ&lt;/ns5:PropertyValue&gt;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&lt;/ns5:Property&gt;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&lt;ns5:Property&gt;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&lt;ns5:PropertyName&gt;SECOND_NAME&lt;/ns5:PropertyName&gt;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&lt;ns5:PropertyValue/&gt;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&lt;/ns5:Property&gt;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&lt;ns5:Property&gt;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AE11E8">
              <w:rPr>
                <w:i/>
                <w:lang w:val="ru-RU"/>
              </w:rPr>
              <w:t>&lt;ns5:PropertyName&gt;FIRST_NAME&lt;/ns5:PropertyName&gt;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C332E0">
              <w:rPr>
                <w:i/>
                <w:lang w:val="en-US"/>
              </w:rPr>
              <w:t>&lt;</w:t>
            </w:r>
            <w:r w:rsidRPr="00AE11E8">
              <w:rPr>
                <w:i/>
                <w:lang w:val="en-US"/>
              </w:rPr>
              <w:t>ns</w:t>
            </w:r>
            <w:r w:rsidRPr="00C332E0">
              <w:rPr>
                <w:i/>
                <w:lang w:val="en-US"/>
              </w:rPr>
              <w:t>5:</w:t>
            </w:r>
            <w:r w:rsidRPr="00AE11E8">
              <w:rPr>
                <w:i/>
                <w:lang w:val="en-US"/>
              </w:rPr>
              <w:t>PropertyValue&gt;</w:t>
            </w:r>
            <w:r w:rsidRPr="00AE11E8">
              <w:rPr>
                <w:i/>
                <w:lang w:val="ru-RU"/>
              </w:rPr>
              <w:t>ЕЛЕНА</w:t>
            </w:r>
            <w:r w:rsidRPr="00AE11E8">
              <w:rPr>
                <w:i/>
                <w:lang w:val="en-US"/>
              </w:rPr>
              <w:t>&lt;/ns5:PropertyValue&gt;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AE11E8">
              <w:rPr>
                <w:i/>
                <w:lang w:val="en-US"/>
              </w:rPr>
              <w:t>&lt;/ns5:Property&gt;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AE11E8">
              <w:rPr>
                <w:i/>
                <w:lang w:val="en-US"/>
              </w:rPr>
              <w:t>&lt;ns5:Property&gt;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AE11E8">
              <w:rPr>
                <w:i/>
                <w:lang w:val="en-US"/>
              </w:rPr>
              <w:t>&lt;ns5:PropertyName&gt;PATRONYMIC&lt;/ns5:PropertyName&gt;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AE11E8">
              <w:rPr>
                <w:i/>
                <w:lang w:val="en-US"/>
              </w:rPr>
              <w:t>&lt;ns5:PropertyValue&gt;</w:t>
            </w:r>
            <w:r w:rsidRPr="00AE11E8">
              <w:rPr>
                <w:i/>
                <w:lang w:val="ru-RU"/>
              </w:rPr>
              <w:t>ВЛАДИМИРОВНА</w:t>
            </w:r>
            <w:r w:rsidRPr="00AE11E8">
              <w:rPr>
                <w:i/>
                <w:lang w:val="en-US"/>
              </w:rPr>
              <w:t>&lt;/ns5:PropertyValue&gt;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AE11E8">
              <w:rPr>
                <w:i/>
                <w:lang w:val="en-US"/>
              </w:rPr>
              <w:t>&lt;/ns5:Property&gt;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AE11E8">
              <w:rPr>
                <w:i/>
                <w:lang w:val="en-US"/>
              </w:rPr>
              <w:t>&lt;ns5:Property&gt;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AE11E8">
              <w:rPr>
                <w:i/>
                <w:lang w:val="en-US"/>
              </w:rPr>
              <w:t>&lt;ns5:PropertyName&gt;SNILS&lt;/ns5:PropertyName&gt;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AE11E8">
              <w:rPr>
                <w:i/>
                <w:lang w:val="en-US"/>
              </w:rPr>
              <w:t>&lt;ns5:PropertyValue&gt;027-733-198 62&lt;/ns5:PropertyValue&gt;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AE11E8">
              <w:rPr>
                <w:i/>
                <w:lang w:val="en-US"/>
              </w:rPr>
              <w:t>&lt;/ns5:Property&gt;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AE11E8">
              <w:rPr>
                <w:i/>
                <w:lang w:val="en-US"/>
              </w:rPr>
              <w:t>&lt;ns5:Property&gt;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AE11E8">
              <w:rPr>
                <w:i/>
                <w:lang w:val="en-US"/>
              </w:rPr>
              <w:t>&lt;ns5:PropertyName&gt;YEARS&lt;/ns5:PropertyName&gt;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AE11E8">
              <w:rPr>
                <w:i/>
                <w:lang w:val="en-US"/>
              </w:rPr>
              <w:t>&lt;ns5:PropertyValue&gt;2010;2011&lt;/ns5:PropertyValue&gt;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AE11E8">
              <w:rPr>
                <w:i/>
                <w:lang w:val="en-US"/>
              </w:rPr>
              <w:t>&lt;/ns5:Property&gt;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AE11E8">
              <w:rPr>
                <w:i/>
                <w:lang w:val="en-US"/>
              </w:rPr>
              <w:t>&lt;/ns5:Properties&gt;</w:t>
            </w:r>
          </w:p>
          <w:p w:rsidR="00AE11E8" w:rsidRPr="00AE11E8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AE11E8">
              <w:rPr>
                <w:i/>
                <w:lang w:val="en-US"/>
              </w:rPr>
              <w:t>&lt;ns6:FilePFR xmlns:ns6="http://data.service.pfr.socit.ru"/&gt;</w:t>
            </w:r>
          </w:p>
          <w:p w:rsidR="00AE11E8" w:rsidRPr="00C332E0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C332E0">
              <w:rPr>
                <w:i/>
                <w:lang w:val="en-US"/>
              </w:rPr>
              <w:t>&lt;/ns3:AppData&gt;</w:t>
            </w:r>
          </w:p>
          <w:p w:rsidR="00AE11E8" w:rsidRPr="00C332E0" w:rsidRDefault="00AE11E8" w:rsidP="00AE11E8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C332E0">
              <w:rPr>
                <w:i/>
                <w:lang w:val="en-US"/>
              </w:rPr>
              <w:t>&lt;/ns3:MessageData&gt;</w:t>
            </w:r>
          </w:p>
          <w:p w:rsidR="00C62900" w:rsidRPr="00AE11E8" w:rsidRDefault="00AE11E8" w:rsidP="00AE11E8">
            <w:pPr>
              <w:pStyle w:val="af7"/>
              <w:snapToGrid w:val="0"/>
              <w:spacing w:line="240" w:lineRule="auto"/>
              <w:ind w:firstLine="0"/>
              <w:jc w:val="left"/>
              <w:rPr>
                <w:i/>
                <w:lang w:val="en-US"/>
              </w:rPr>
            </w:pPr>
            <w:r w:rsidRPr="00AE11E8">
              <w:rPr>
                <w:i/>
                <w:lang w:val="en-US"/>
              </w:rPr>
              <w:t>&lt;/ns1:Process&gt;&lt;/soapenv:Body&gt;&lt;/soapenv:Envelope&gt;</w:t>
            </w:r>
          </w:p>
        </w:tc>
      </w:tr>
    </w:tbl>
    <w:p w:rsidR="00C62900" w:rsidRPr="00AE11E8" w:rsidRDefault="00C62900" w:rsidP="006753B8">
      <w:pPr>
        <w:pStyle w:val="af7"/>
        <w:rPr>
          <w:b/>
          <w:lang w:val="en-US"/>
        </w:rPr>
      </w:pPr>
    </w:p>
    <w:p w:rsidR="00C9305A" w:rsidRDefault="00C9305A" w:rsidP="006753B8">
      <w:pPr>
        <w:pStyle w:val="af7"/>
        <w:rPr>
          <w:b/>
          <w:lang w:val="ru-RU"/>
        </w:rPr>
      </w:pPr>
      <w:r>
        <w:rPr>
          <w:b/>
          <w:lang w:val="ru-RU"/>
        </w:rPr>
        <w:t>Ответ, содержащий статус «Ошибка»</w:t>
      </w:r>
    </w:p>
    <w:p w:rsidR="00C9305A" w:rsidRDefault="00C9305A" w:rsidP="006753B8">
      <w:pPr>
        <w:pStyle w:val="af7"/>
        <w:rPr>
          <w:b/>
          <w:lang w:val="ru-RU"/>
        </w:rPr>
      </w:pPr>
    </w:p>
    <w:tbl>
      <w:tblPr>
        <w:tblW w:w="0" w:type="auto"/>
        <w:tblInd w:w="807" w:type="dxa"/>
        <w:tblLayout w:type="fixed"/>
        <w:tblLook w:val="0000" w:firstRow="0" w:lastRow="0" w:firstColumn="0" w:lastColumn="0" w:noHBand="0" w:noVBand="0"/>
      </w:tblPr>
      <w:tblGrid>
        <w:gridCol w:w="9624"/>
      </w:tblGrid>
      <w:tr w:rsidR="00C9305A" w:rsidRPr="00C332E0" w:rsidTr="00C332E0">
        <w:tc>
          <w:tcPr>
            <w:tcW w:w="9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proofErr w:type="gramStart"/>
            <w:r w:rsidRPr="00E42F27">
              <w:rPr>
                <w:i/>
                <w:lang w:val="en-US"/>
              </w:rPr>
              <w:t>&lt;?xml</w:t>
            </w:r>
            <w:proofErr w:type="gramEnd"/>
            <w:r w:rsidRPr="00E42F27">
              <w:rPr>
                <w:i/>
                <w:lang w:val="en-US"/>
              </w:rPr>
              <w:t xml:space="preserve"> version="1.0" encoding="UTF-8"?&gt;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&lt;soapenv:Envelope xmlns:soapenv="http://schemas.xmlsoap.org/soap/envelope/" xmlns:wsu="http://docs.oasis-open.org/wss/2004/01/oasis-200401-wss-wssecurity-utility-1.0.xsd"&gt;&lt;soapenv:Header&gt;&lt;wsse:Security soapenv:actor="http://smev.gosuslugi.ru/actors/recipient" xmlns:wsse="http://docs.oasis-open.org/wss/2004/01/oasis-200401-wss-wssecurity-secext-1.0.xsd"&gt;&lt;wsse:BinarySecurityToken EncodingType="http://docs.oasis-</w:t>
            </w:r>
            <w:r w:rsidRPr="00E42F27">
              <w:rPr>
                <w:i/>
                <w:lang w:val="en-US"/>
              </w:rPr>
              <w:lastRenderedPageBreak/>
              <w:t>open.org/wss/2004/01/oasis-200401-wss-soap-message-security-1.0#Base64Binary" ValueType="http://docs.oasis-open.org/wss/2004/01/oasis-200401-wss-x509-token-profile-1.0#X509v3" wsu:Id="CertId-3DBD73BA6A7127BA6C1390465251966173482" xmlns:wsse="http://docs.oasis-open.org/wss/2004/01/oasis-200401-wss-wssecurity-secext-1.0.xsd" xmlns:wsu="http://docs.oasis-open.org/wss/2004/01/oasis-200401-wss-wssecurity-utility-1.0.xsd"&gt;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&lt;/wsse:BinarySecurityToken&gt;&lt;ds:Signature Id="Signature-57828" xmlns:ds="http://www.w3.org/2000/09/xmldsig#"&gt;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&lt;ds:SignedInfo&gt;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&lt;ds:CanonicalizationMethod Algorithm="http://www.w3.org/2001/10/xml-exc-c14n#"/&gt;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&lt;ds:SignatureMethod Algorithm="http://www.w3.org/2001/04/xmldsig-more#gostr34102001-gostr3411"/&gt;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&lt;ds:Reference URI="#ID-17828256-54c8-4e58-8884-f31ed2bcdc1f"&gt;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&lt;ds:Transforms&gt;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&lt;ds:Transform Algorithm="http://www.w3.org/2001/10/xml-exc-c14n#"/&gt;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&lt;/ds:Transforms&gt;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lastRenderedPageBreak/>
              <w:t>&lt;ds:DigestMethod Algorithm="http://www.w3.org/2001/04/xmldsig-more#gostr3411"/&gt;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&lt;ds:DigestValue&gt;DXRROfx2vjFwDErsZwLuCk+VY710uceSoesfcAzZq94=&lt;/ds:DigestValue&gt;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&lt;/ds:Reference&gt;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&lt;ds:Reference URI="#SigID-ed4c1c80-8429-1e31-3c60"&gt;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&lt;ds:Transforms&gt;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&lt;ds:Transform Algorithm="http://www.w3.org/2001/10/xml-exc-c14n#"/&gt;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&lt;/ds:Transforms&gt;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&lt;ds:DigestMethod Algorithm="http://www.w3.org/2001/04/xmldsig-more#gostr3411"/&gt;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&lt;ds:DigestValue&gt;5SLkvO9kNqcJcgyHe7AewpyVSoevMs/+zHN2+IZwO30=&lt;/ds:DigestValue&gt;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&lt;/ds:Reference&gt;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&lt;/ds:SignedInfo&gt;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&lt;ds:SignatureValue&gt;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7pibf+TO6/2mgOhSCKPPubNC1JoCAbwb2YhX76kbOGOMJZIRNlpFusEIcsXMGk7Nt4ewBXNWbgh8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IiyiP34mmA==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&lt;/ds:SignatureValue&gt;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&lt;ds:KeyInfo Id="KeyId-3DBD73BA6A7127BA6C1390465251966173483"&gt;</w:t>
            </w:r>
          </w:p>
          <w:p w:rsidR="00E42F27" w:rsidRPr="00E42F27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&lt;wsse:SecurityTokenReference wsu:Id="STRId-3DBD73BA6A7127BA6C1390465251966173484" xmlns:wsse="http://docs.oasis-open.org/wss/2004/01/oasis-200401-wss-wssecurity-secext-1.0.xsd" xmlns:wsu="http://docs.oasis-open.org/wss/2004/01/oasis-200401-wss-wssecurity-utility-1.0.xsd"&gt;&lt;wsse:Reference URI="#CertId-3DBD73BA6A7127BA6C1390465251966173482" ValueType="http://docs.oasis-open.org/wss/2004/01/oasis-200401-wss-x509-token-profile-1.0#X509v3" xmlns:wsse="http://docs.oasis-open.org/wss/2004/01/oasis-200401-wss-wssecurity-secext-1.0.xsd"/&gt;&lt;/wsse:SecurityTokenReference&gt;</w:t>
            </w:r>
          </w:p>
          <w:p w:rsidR="00E42F27" w:rsidRPr="00C332E0" w:rsidRDefault="00E42F27" w:rsidP="00E42F27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C332E0">
              <w:rPr>
                <w:i/>
                <w:lang w:val="en-US"/>
              </w:rPr>
              <w:t>&lt;/ds:KeyInfo&gt;</w:t>
            </w:r>
          </w:p>
          <w:p w:rsidR="00C9305A" w:rsidRPr="00C332E0" w:rsidRDefault="00E42F27" w:rsidP="00E42F27">
            <w:pPr>
              <w:pStyle w:val="af7"/>
              <w:snapToGrid w:val="0"/>
              <w:spacing w:line="240" w:lineRule="auto"/>
              <w:ind w:firstLine="0"/>
              <w:jc w:val="left"/>
              <w:rPr>
                <w:i/>
                <w:lang w:val="en-US"/>
              </w:rPr>
            </w:pPr>
            <w:r w:rsidRPr="00E42F27">
              <w:rPr>
                <w:i/>
                <w:lang w:val="en-US"/>
              </w:rPr>
              <w:t>&lt;/ds:Signature&gt;&lt;/wsse:Security&gt;&lt;wsse:Security soapenv:actor="http://smev.gosuslugi.ru/actors/smev" soapenv:mustUnderstand="0" xmlns:wsse="http://docs.oasis-open.org/wss/2004/01/oasis-200401-wss-wssecurity-secext-1.0.xsd"&gt;&lt;wsse:BinarySecurityToken EncodingType="http://docs.oasis-open.org/wss/2004/01/oasis-200401-wss-soap-message-security-1.0#Base64Binary" ValueType="http://docs.oasis-open.org/wss/2004/01/oasis-200401-wss-x509-token-profile-1.0#X509v3" wsu:Id="CertID-ed4c149c-8429-1e31-3c5f" xmlns:wsu="http://docs.oasis-open.org/wss/2004/01/oasis-200401-wss-wssecurity-utility-1.0.xsd"&gt;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</w:t>
            </w:r>
            <w:r w:rsidRPr="00E42F27">
              <w:rPr>
                <w:i/>
                <w:lang w:val="en-US"/>
              </w:rPr>
              <w:lastRenderedPageBreak/>
              <w:t>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&lt;/wsse:BinarySecurityToken&gt;&lt;ds:Signature Id="SigID-ed4c1e2e-8429-1e31-3c61" xmlns:ds="http://www.w3.org/2000/09/xmldsig#"&gt;&lt;ds:SignedInfo&gt;&lt;ds:CanonicalizationMethod Algorithm="http://www.w3.org/2001/10/xml-exc-c14n#"/&gt;&lt;ds:SignatureMethod Algorithm="http://www.w3.org/2001/04/xmldsig-more#gostr34102001-gostr3411"/&gt;&lt;ds:Reference URI="#SigID-ed4c1c80-8429-1e31-3c60"&gt;&lt;ds:Transforms&gt;&lt;ds:Transform Algorithm="http://www.w3.org/2001/10/xml-exc-c14n#"/&gt;&lt;/ds:Transforms&gt;&lt;ds:DigestMethod Algorithm="http://www.w3.org/2001/04/xmldsig-more#gostr3411"/&gt;&lt;ds:DigestValue&gt;5SLkvO9kNqcJcgyHe7AewpyVSoevMs/+zHN2+IZwO30=&lt;/ds:DigestValue&gt;&lt;/ds:Reference&gt;&lt;/ds:SignedInfo&gt;&lt;ds:SignatureValue&gt;eazOKrfneuZ+ndOkrPwpI/GWgGLUtroaAnp+CYnV2xK2s9/AQ1rKK0uzljunYAZdYj1wCEnhzxoZ1RJFAOhz/w==&lt;/ds:SignatureValue&gt;&lt;ds:KeyInfo&gt;&lt;wsse:SecurityTokenReference&gt;&lt;wsse:Reference URI="#CertID-ed4c149c-8429-1e31-3c5f" ValueType="http://docs.oasis-open.org/wss/2004/01/oasis-200401-wss-x509</w:t>
            </w:r>
            <w:r w:rsidRPr="00C332E0">
              <w:rPr>
                <w:i/>
                <w:lang w:val="en-US"/>
              </w:rPr>
              <w:t>-</w:t>
            </w:r>
            <w:r w:rsidRPr="00E42F27">
              <w:rPr>
                <w:i/>
                <w:lang w:val="en-US"/>
              </w:rPr>
              <w:t>token</w:t>
            </w:r>
            <w:r w:rsidRPr="00C332E0">
              <w:rPr>
                <w:i/>
                <w:lang w:val="en-US"/>
              </w:rPr>
              <w:t>-</w:t>
            </w:r>
            <w:r w:rsidRPr="00E42F27">
              <w:rPr>
                <w:i/>
                <w:lang w:val="en-US"/>
              </w:rPr>
              <w:t>profile</w:t>
            </w:r>
            <w:r w:rsidRPr="00C332E0">
              <w:rPr>
                <w:i/>
                <w:lang w:val="en-US"/>
              </w:rPr>
              <w:t>-1.0#</w:t>
            </w:r>
            <w:r w:rsidRPr="00E42F27">
              <w:rPr>
                <w:i/>
                <w:lang w:val="en-US"/>
              </w:rPr>
              <w:t>X</w:t>
            </w:r>
            <w:r w:rsidRPr="00C332E0">
              <w:rPr>
                <w:i/>
                <w:lang w:val="en-US"/>
              </w:rPr>
              <w:t>509</w:t>
            </w:r>
            <w:r w:rsidRPr="00E42F27">
              <w:rPr>
                <w:i/>
                <w:lang w:val="en-US"/>
              </w:rPr>
              <w:t>v</w:t>
            </w:r>
            <w:r w:rsidRPr="00C332E0">
              <w:rPr>
                <w:i/>
                <w:lang w:val="en-US"/>
              </w:rPr>
              <w:t>3"/&gt;&lt;/</w:t>
            </w:r>
            <w:r w:rsidRPr="00E42F27">
              <w:rPr>
                <w:i/>
                <w:lang w:val="en-US"/>
              </w:rPr>
              <w:t>wsse</w:t>
            </w:r>
            <w:r w:rsidRPr="00C332E0">
              <w:rPr>
                <w:i/>
                <w:lang w:val="en-US"/>
              </w:rPr>
              <w:t>:</w:t>
            </w:r>
            <w:r w:rsidRPr="00E42F27">
              <w:rPr>
                <w:i/>
                <w:lang w:val="en-US"/>
              </w:rPr>
              <w:t>SecurityTokenReference</w:t>
            </w:r>
            <w:r w:rsidRPr="00C332E0">
              <w:rPr>
                <w:i/>
                <w:lang w:val="en-US"/>
              </w:rPr>
              <w:t>&gt;&lt;/</w:t>
            </w:r>
            <w:r w:rsidRPr="00E42F27">
              <w:rPr>
                <w:i/>
                <w:lang w:val="en-US"/>
              </w:rPr>
              <w:t>ds</w:t>
            </w:r>
            <w:r w:rsidRPr="00C332E0">
              <w:rPr>
                <w:i/>
                <w:lang w:val="en-US"/>
              </w:rPr>
              <w:t>:</w:t>
            </w:r>
            <w:r w:rsidRPr="00E42F27">
              <w:rPr>
                <w:i/>
                <w:lang w:val="en-US"/>
              </w:rPr>
              <w:t>KeyInfo</w:t>
            </w:r>
            <w:r w:rsidRPr="00C332E0">
              <w:rPr>
                <w:i/>
                <w:lang w:val="en-US"/>
              </w:rPr>
              <w:t>&gt;&lt;/</w:t>
            </w:r>
            <w:r w:rsidRPr="00E42F27">
              <w:rPr>
                <w:i/>
                <w:lang w:val="en-US"/>
              </w:rPr>
              <w:t>ds</w:t>
            </w:r>
            <w:r w:rsidRPr="00C332E0">
              <w:rPr>
                <w:i/>
                <w:lang w:val="en-US"/>
              </w:rPr>
              <w:t>:</w:t>
            </w:r>
            <w:r w:rsidRPr="00E42F27">
              <w:rPr>
                <w:i/>
                <w:lang w:val="en-US"/>
              </w:rPr>
              <w:t>Signature</w:t>
            </w:r>
            <w:r w:rsidRPr="00C332E0">
              <w:rPr>
                <w:i/>
                <w:lang w:val="en-US"/>
              </w:rPr>
              <w:t>&gt;&lt;/</w:t>
            </w:r>
            <w:r w:rsidRPr="00E42F27">
              <w:rPr>
                <w:i/>
                <w:lang w:val="en-US"/>
              </w:rPr>
              <w:t>wsse</w:t>
            </w:r>
            <w:r w:rsidRPr="00C332E0">
              <w:rPr>
                <w:i/>
                <w:lang w:val="en-US"/>
              </w:rPr>
              <w:t>:</w:t>
            </w:r>
            <w:r w:rsidRPr="00E42F27">
              <w:rPr>
                <w:i/>
                <w:lang w:val="en-US"/>
              </w:rPr>
              <w:t>Security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smev</w:t>
            </w:r>
            <w:r w:rsidRPr="00C332E0">
              <w:rPr>
                <w:i/>
                <w:lang w:val="en-US"/>
              </w:rPr>
              <w:t>:</w:t>
            </w:r>
            <w:r w:rsidRPr="00E42F27">
              <w:rPr>
                <w:i/>
                <w:lang w:val="en-US"/>
              </w:rPr>
              <w:t>Header</w:t>
            </w:r>
            <w:r w:rsidRPr="00C332E0">
              <w:rPr>
                <w:i/>
                <w:lang w:val="en-US"/>
              </w:rPr>
              <w:t xml:space="preserve"> </w:t>
            </w:r>
            <w:r w:rsidRPr="00E42F27">
              <w:rPr>
                <w:i/>
                <w:lang w:val="en-US"/>
              </w:rPr>
              <w:t>wsu</w:t>
            </w:r>
            <w:r w:rsidRPr="00C332E0">
              <w:rPr>
                <w:i/>
                <w:lang w:val="en-US"/>
              </w:rPr>
              <w:t>:</w:t>
            </w:r>
            <w:r w:rsidRPr="00E42F27">
              <w:rPr>
                <w:i/>
                <w:lang w:val="en-US"/>
              </w:rPr>
              <w:t>Id</w:t>
            </w:r>
            <w:r w:rsidRPr="00C332E0">
              <w:rPr>
                <w:i/>
                <w:lang w:val="en-US"/>
              </w:rPr>
              <w:t>="</w:t>
            </w:r>
            <w:r w:rsidRPr="00E42F27">
              <w:rPr>
                <w:i/>
                <w:lang w:val="en-US"/>
              </w:rPr>
              <w:t>ID</w:t>
            </w:r>
            <w:r w:rsidRPr="00C332E0">
              <w:rPr>
                <w:i/>
                <w:lang w:val="en-US"/>
              </w:rPr>
              <w:t>-17828256-54</w:t>
            </w:r>
            <w:r w:rsidRPr="00E42F27">
              <w:rPr>
                <w:i/>
                <w:lang w:val="en-US"/>
              </w:rPr>
              <w:t>c</w:t>
            </w:r>
            <w:r w:rsidRPr="00C332E0">
              <w:rPr>
                <w:i/>
                <w:lang w:val="en-US"/>
              </w:rPr>
              <w:t>8-4</w:t>
            </w:r>
            <w:r w:rsidRPr="00E42F27">
              <w:rPr>
                <w:i/>
                <w:lang w:val="en-US"/>
              </w:rPr>
              <w:t>e</w:t>
            </w:r>
            <w:r w:rsidRPr="00C332E0">
              <w:rPr>
                <w:i/>
                <w:lang w:val="en-US"/>
              </w:rPr>
              <w:t>58-8884-</w:t>
            </w:r>
            <w:r w:rsidRPr="00E42F27">
              <w:rPr>
                <w:i/>
                <w:lang w:val="en-US"/>
              </w:rPr>
              <w:t>f</w:t>
            </w:r>
            <w:r w:rsidRPr="00C332E0">
              <w:rPr>
                <w:i/>
                <w:lang w:val="en-US"/>
              </w:rPr>
              <w:t>31</w:t>
            </w:r>
            <w:r w:rsidRPr="00E42F27">
              <w:rPr>
                <w:i/>
                <w:lang w:val="en-US"/>
              </w:rPr>
              <w:t>ed</w:t>
            </w:r>
            <w:r w:rsidRPr="00C332E0">
              <w:rPr>
                <w:i/>
                <w:lang w:val="en-US"/>
              </w:rPr>
              <w:t>2</w:t>
            </w:r>
            <w:r w:rsidRPr="00E42F27">
              <w:rPr>
                <w:i/>
                <w:lang w:val="en-US"/>
              </w:rPr>
              <w:t>bcdc</w:t>
            </w:r>
            <w:r w:rsidRPr="00C332E0">
              <w:rPr>
                <w:i/>
                <w:lang w:val="en-US"/>
              </w:rPr>
              <w:t>1</w:t>
            </w:r>
            <w:r w:rsidRPr="00E42F27">
              <w:rPr>
                <w:i/>
                <w:lang w:val="en-US"/>
              </w:rPr>
              <w:t>f</w:t>
            </w:r>
            <w:r w:rsidRPr="00C332E0">
              <w:rPr>
                <w:i/>
                <w:lang w:val="en-US"/>
              </w:rPr>
              <w:t xml:space="preserve">" </w:t>
            </w:r>
            <w:r w:rsidRPr="00E42F27">
              <w:rPr>
                <w:i/>
                <w:lang w:val="en-US"/>
              </w:rPr>
              <w:t>xmlns</w:t>
            </w:r>
            <w:r w:rsidRPr="00C332E0">
              <w:rPr>
                <w:i/>
                <w:lang w:val="en-US"/>
              </w:rPr>
              <w:t>:</w:t>
            </w:r>
            <w:r w:rsidRPr="00E42F27">
              <w:rPr>
                <w:i/>
                <w:lang w:val="en-US"/>
              </w:rPr>
              <w:t>smev</w:t>
            </w:r>
            <w:r w:rsidRPr="00C332E0">
              <w:rPr>
                <w:i/>
                <w:lang w:val="en-US"/>
              </w:rPr>
              <w:t>="</w:t>
            </w:r>
            <w:r w:rsidRPr="00E42F27">
              <w:rPr>
                <w:i/>
                <w:lang w:val="en-US"/>
              </w:rPr>
              <w:t>http</w:t>
            </w:r>
            <w:r w:rsidRPr="00C332E0">
              <w:rPr>
                <w:i/>
                <w:lang w:val="en-US"/>
              </w:rPr>
              <w:t>://</w:t>
            </w:r>
            <w:r w:rsidRPr="00E42F27">
              <w:rPr>
                <w:i/>
                <w:lang w:val="en-US"/>
              </w:rPr>
              <w:t>smev</w:t>
            </w:r>
            <w:r w:rsidRPr="00C332E0">
              <w:rPr>
                <w:i/>
                <w:lang w:val="en-US"/>
              </w:rPr>
              <w:t>.</w:t>
            </w:r>
            <w:r w:rsidRPr="00E42F27">
              <w:rPr>
                <w:i/>
                <w:lang w:val="en-US"/>
              </w:rPr>
              <w:t>gosuslugi</w:t>
            </w:r>
            <w:r w:rsidRPr="00C332E0">
              <w:rPr>
                <w:i/>
                <w:lang w:val="en-US"/>
              </w:rPr>
              <w:t>.</w:t>
            </w:r>
            <w:r w:rsidRPr="00E42F27">
              <w:rPr>
                <w:i/>
                <w:lang w:val="en-US"/>
              </w:rPr>
              <w:t>ru</w:t>
            </w:r>
            <w:r w:rsidRPr="00C332E0">
              <w:rPr>
                <w:i/>
                <w:lang w:val="en-US"/>
              </w:rPr>
              <w:t>/</w:t>
            </w:r>
            <w:r w:rsidRPr="00E42F27">
              <w:rPr>
                <w:i/>
                <w:lang w:val="en-US"/>
              </w:rPr>
              <w:t>rev</w:t>
            </w:r>
            <w:r w:rsidRPr="00C332E0">
              <w:rPr>
                <w:i/>
                <w:lang w:val="en-US"/>
              </w:rPr>
              <w:t>111111"&gt;&lt;</w:t>
            </w:r>
            <w:r w:rsidRPr="00E42F27">
              <w:rPr>
                <w:i/>
                <w:lang w:val="en-US"/>
              </w:rPr>
              <w:t>smev</w:t>
            </w:r>
            <w:r w:rsidRPr="00C332E0">
              <w:rPr>
                <w:i/>
                <w:lang w:val="en-US"/>
              </w:rPr>
              <w:t>:</w:t>
            </w:r>
            <w:r w:rsidRPr="00E42F27">
              <w:rPr>
                <w:i/>
                <w:lang w:val="en-US"/>
              </w:rPr>
              <w:t>NodeId</w:t>
            </w:r>
            <w:r w:rsidRPr="00C332E0">
              <w:rPr>
                <w:i/>
                <w:lang w:val="en-US"/>
              </w:rPr>
              <w:t>&gt;00&lt;/</w:t>
            </w:r>
            <w:r w:rsidRPr="00E42F27">
              <w:rPr>
                <w:i/>
                <w:lang w:val="en-US"/>
              </w:rPr>
              <w:t>smev</w:t>
            </w:r>
            <w:r w:rsidRPr="00C332E0">
              <w:rPr>
                <w:i/>
                <w:lang w:val="en-US"/>
              </w:rPr>
              <w:t>:</w:t>
            </w:r>
            <w:r w:rsidRPr="00E42F27">
              <w:rPr>
                <w:i/>
                <w:lang w:val="en-US"/>
              </w:rPr>
              <w:t>NodeId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smev</w:t>
            </w:r>
            <w:r w:rsidRPr="00C332E0">
              <w:rPr>
                <w:i/>
                <w:lang w:val="en-US"/>
              </w:rPr>
              <w:t>:</w:t>
            </w:r>
            <w:r w:rsidRPr="00E42F27">
              <w:rPr>
                <w:i/>
                <w:lang w:val="en-US"/>
              </w:rPr>
              <w:t>MessageId</w:t>
            </w:r>
            <w:r w:rsidRPr="00C332E0">
              <w:rPr>
                <w:i/>
                <w:lang w:val="en-US"/>
              </w:rPr>
              <w:t>&gt;</w:t>
            </w:r>
            <w:r w:rsidRPr="00E42F27">
              <w:rPr>
                <w:i/>
                <w:lang w:val="en-US"/>
              </w:rPr>
              <w:t>AA</w:t>
            </w:r>
            <w:r w:rsidRPr="00C332E0">
              <w:rPr>
                <w:i/>
                <w:lang w:val="en-US"/>
              </w:rPr>
              <w:t>27</w:t>
            </w:r>
            <w:r w:rsidRPr="00E42F27">
              <w:rPr>
                <w:i/>
                <w:lang w:val="en-US"/>
              </w:rPr>
              <w:t>DD</w:t>
            </w:r>
            <w:r w:rsidRPr="00C332E0">
              <w:rPr>
                <w:i/>
                <w:lang w:val="en-US"/>
              </w:rPr>
              <w:t>92-10</w:t>
            </w:r>
            <w:r w:rsidRPr="00E42F27">
              <w:rPr>
                <w:i/>
                <w:lang w:val="en-US"/>
              </w:rPr>
              <w:t>CB</w:t>
            </w:r>
            <w:r w:rsidRPr="00C332E0">
              <w:rPr>
                <w:i/>
                <w:lang w:val="en-US"/>
              </w:rPr>
              <w:t>-7788-4819-</w:t>
            </w:r>
            <w:r w:rsidRPr="00E42F27">
              <w:rPr>
                <w:i/>
                <w:lang w:val="en-US"/>
              </w:rPr>
              <w:t>E</w:t>
            </w:r>
            <w:r w:rsidRPr="00C332E0">
              <w:rPr>
                <w:i/>
                <w:lang w:val="en-US"/>
              </w:rPr>
              <w:t>88</w:t>
            </w:r>
            <w:r w:rsidRPr="00E42F27">
              <w:rPr>
                <w:i/>
                <w:lang w:val="en-US"/>
              </w:rPr>
              <w:t>C</w:t>
            </w:r>
            <w:r w:rsidRPr="00C332E0">
              <w:rPr>
                <w:i/>
                <w:lang w:val="en-US"/>
              </w:rPr>
              <w:t>072602</w:t>
            </w:r>
            <w:r w:rsidRPr="00E42F27">
              <w:rPr>
                <w:i/>
                <w:lang w:val="en-US"/>
              </w:rPr>
              <w:t>A</w:t>
            </w:r>
            <w:r w:rsidRPr="00C332E0">
              <w:rPr>
                <w:i/>
                <w:lang w:val="en-US"/>
              </w:rPr>
              <w:t>1&lt;/</w:t>
            </w:r>
            <w:r w:rsidRPr="00E42F27">
              <w:rPr>
                <w:i/>
                <w:lang w:val="en-US"/>
              </w:rPr>
              <w:t>smev</w:t>
            </w:r>
            <w:r w:rsidRPr="00C332E0">
              <w:rPr>
                <w:i/>
                <w:lang w:val="en-US"/>
              </w:rPr>
              <w:t>:</w:t>
            </w:r>
            <w:r w:rsidRPr="00E42F27">
              <w:rPr>
                <w:i/>
                <w:lang w:val="en-US"/>
              </w:rPr>
              <w:t>MessageId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smev</w:t>
            </w:r>
            <w:r w:rsidRPr="00C332E0">
              <w:rPr>
                <w:i/>
                <w:lang w:val="en-US"/>
              </w:rPr>
              <w:t>:</w:t>
            </w:r>
            <w:r w:rsidRPr="00E42F27">
              <w:rPr>
                <w:i/>
                <w:lang w:val="en-US"/>
              </w:rPr>
              <w:t>TimeStamp</w:t>
            </w:r>
            <w:r w:rsidRPr="00C332E0">
              <w:rPr>
                <w:i/>
                <w:lang w:val="en-US"/>
              </w:rPr>
              <w:t>&gt;2014-01-23</w:t>
            </w:r>
            <w:r w:rsidRPr="00E42F27">
              <w:rPr>
                <w:i/>
                <w:lang w:val="en-US"/>
              </w:rPr>
              <w:t>T</w:t>
            </w:r>
            <w:r w:rsidRPr="00C332E0">
              <w:rPr>
                <w:i/>
                <w:lang w:val="en-US"/>
              </w:rPr>
              <w:t>11:20:51.965+03:00&lt;/</w:t>
            </w:r>
            <w:r w:rsidRPr="00E42F27">
              <w:rPr>
                <w:i/>
                <w:lang w:val="en-US"/>
              </w:rPr>
              <w:t>smev</w:t>
            </w:r>
            <w:r w:rsidRPr="00C332E0">
              <w:rPr>
                <w:i/>
                <w:lang w:val="en-US"/>
              </w:rPr>
              <w:t>:</w:t>
            </w:r>
            <w:r w:rsidRPr="00E42F27">
              <w:rPr>
                <w:i/>
                <w:lang w:val="en-US"/>
              </w:rPr>
              <w:t>TimeStamp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smev</w:t>
            </w:r>
            <w:r w:rsidRPr="00C332E0">
              <w:rPr>
                <w:i/>
                <w:lang w:val="en-US"/>
              </w:rPr>
              <w:t>:</w:t>
            </w:r>
            <w:r w:rsidRPr="00E42F27">
              <w:rPr>
                <w:i/>
                <w:lang w:val="en-US"/>
              </w:rPr>
              <w:t>MessageClass</w:t>
            </w:r>
            <w:r w:rsidRPr="00C332E0">
              <w:rPr>
                <w:i/>
                <w:lang w:val="en-US"/>
              </w:rPr>
              <w:t>&gt;</w:t>
            </w:r>
            <w:r w:rsidRPr="00E42F27">
              <w:rPr>
                <w:i/>
                <w:lang w:val="en-US"/>
              </w:rPr>
              <w:t>RESPONSE</w:t>
            </w:r>
            <w:r w:rsidRPr="00C332E0">
              <w:rPr>
                <w:i/>
                <w:lang w:val="en-US"/>
              </w:rPr>
              <w:t>&lt;/</w:t>
            </w:r>
            <w:r w:rsidRPr="00E42F27">
              <w:rPr>
                <w:i/>
                <w:lang w:val="en-US"/>
              </w:rPr>
              <w:t>smev</w:t>
            </w:r>
            <w:r w:rsidRPr="00C332E0">
              <w:rPr>
                <w:i/>
                <w:lang w:val="en-US"/>
              </w:rPr>
              <w:t>:</w:t>
            </w:r>
            <w:r w:rsidRPr="00E42F27">
              <w:rPr>
                <w:i/>
                <w:lang w:val="en-US"/>
              </w:rPr>
              <w:t>MessageClass</w:t>
            </w:r>
            <w:r w:rsidRPr="00C332E0">
              <w:rPr>
                <w:i/>
                <w:lang w:val="en-US"/>
              </w:rPr>
              <w:t>&gt;&lt;/</w:t>
            </w:r>
            <w:r w:rsidRPr="00E42F27">
              <w:rPr>
                <w:i/>
                <w:lang w:val="en-US"/>
              </w:rPr>
              <w:t>smev</w:t>
            </w:r>
            <w:r w:rsidRPr="00C332E0">
              <w:rPr>
                <w:i/>
                <w:lang w:val="en-US"/>
              </w:rPr>
              <w:t>:</w:t>
            </w:r>
            <w:r w:rsidRPr="00E42F27">
              <w:rPr>
                <w:i/>
                <w:lang w:val="en-US"/>
              </w:rPr>
              <w:t>Header</w:t>
            </w:r>
            <w:r w:rsidRPr="00C332E0">
              <w:rPr>
                <w:i/>
                <w:lang w:val="en-US"/>
              </w:rPr>
              <w:t>&gt;&lt;/</w:t>
            </w:r>
            <w:r w:rsidRPr="00E42F27">
              <w:rPr>
                <w:i/>
                <w:lang w:val="en-US"/>
              </w:rPr>
              <w:t>soapenv</w:t>
            </w:r>
            <w:r w:rsidRPr="00C332E0">
              <w:rPr>
                <w:i/>
                <w:lang w:val="en-US"/>
              </w:rPr>
              <w:t>:</w:t>
            </w:r>
            <w:r w:rsidRPr="00E42F27">
              <w:rPr>
                <w:i/>
                <w:lang w:val="en-US"/>
              </w:rPr>
              <w:t>Header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soapenv</w:t>
            </w:r>
            <w:r w:rsidRPr="00C332E0">
              <w:rPr>
                <w:i/>
                <w:lang w:val="en-US"/>
              </w:rPr>
              <w:t>:</w:t>
            </w:r>
            <w:r w:rsidRPr="00E42F27">
              <w:rPr>
                <w:i/>
                <w:lang w:val="en-US"/>
              </w:rPr>
              <w:t>Body</w:t>
            </w:r>
            <w:r w:rsidRPr="00C332E0">
              <w:rPr>
                <w:i/>
                <w:lang w:val="en-US"/>
              </w:rPr>
              <w:t xml:space="preserve"> </w:t>
            </w:r>
            <w:r w:rsidRPr="00E42F27">
              <w:rPr>
                <w:i/>
                <w:lang w:val="en-US"/>
              </w:rPr>
              <w:t>wsu</w:t>
            </w:r>
            <w:r w:rsidRPr="00C332E0">
              <w:rPr>
                <w:i/>
                <w:lang w:val="en-US"/>
              </w:rPr>
              <w:t>:</w:t>
            </w:r>
            <w:r w:rsidRPr="00E42F27">
              <w:rPr>
                <w:i/>
                <w:lang w:val="en-US"/>
              </w:rPr>
              <w:t>Id</w:t>
            </w:r>
            <w:r w:rsidRPr="00C332E0">
              <w:rPr>
                <w:i/>
                <w:lang w:val="en-US"/>
              </w:rPr>
              <w:t>="</w:t>
            </w:r>
            <w:r w:rsidRPr="00E42F27">
              <w:rPr>
                <w:i/>
                <w:lang w:val="en-US"/>
              </w:rPr>
              <w:t>SigID</w:t>
            </w:r>
            <w:r w:rsidRPr="00C332E0">
              <w:rPr>
                <w:i/>
                <w:lang w:val="en-US"/>
              </w:rPr>
              <w:t>-</w:t>
            </w:r>
            <w:r w:rsidRPr="00E42F27">
              <w:rPr>
                <w:i/>
                <w:lang w:val="en-US"/>
              </w:rPr>
              <w:t>ed</w:t>
            </w:r>
            <w:r w:rsidRPr="00C332E0">
              <w:rPr>
                <w:i/>
                <w:lang w:val="en-US"/>
              </w:rPr>
              <w:t>4</w:t>
            </w:r>
            <w:r w:rsidRPr="00E42F27">
              <w:rPr>
                <w:i/>
                <w:lang w:val="en-US"/>
              </w:rPr>
              <w:t>c</w:t>
            </w:r>
            <w:r w:rsidRPr="00C332E0">
              <w:rPr>
                <w:i/>
                <w:lang w:val="en-US"/>
              </w:rPr>
              <w:t>1</w:t>
            </w:r>
            <w:r w:rsidRPr="00E42F27">
              <w:rPr>
                <w:i/>
                <w:lang w:val="en-US"/>
              </w:rPr>
              <w:t>c</w:t>
            </w:r>
            <w:r w:rsidRPr="00C332E0">
              <w:rPr>
                <w:i/>
                <w:lang w:val="en-US"/>
              </w:rPr>
              <w:t>80-8429-1</w:t>
            </w:r>
            <w:r w:rsidRPr="00E42F27">
              <w:rPr>
                <w:i/>
                <w:lang w:val="en-US"/>
              </w:rPr>
              <w:t>e</w:t>
            </w:r>
            <w:r w:rsidRPr="00C332E0">
              <w:rPr>
                <w:i/>
                <w:lang w:val="en-US"/>
              </w:rPr>
              <w:t>31-3</w:t>
            </w:r>
            <w:r w:rsidRPr="00E42F27">
              <w:rPr>
                <w:i/>
                <w:lang w:val="en-US"/>
              </w:rPr>
              <w:t>c</w:t>
            </w:r>
            <w:r w:rsidRPr="00C332E0">
              <w:rPr>
                <w:i/>
                <w:lang w:val="en-US"/>
              </w:rPr>
              <w:t xml:space="preserve">60" </w:t>
            </w:r>
            <w:r w:rsidRPr="00E42F27">
              <w:rPr>
                <w:i/>
                <w:lang w:val="en-US"/>
              </w:rPr>
              <w:t>xmlns</w:t>
            </w:r>
            <w:r w:rsidRPr="00C332E0">
              <w:rPr>
                <w:i/>
                <w:lang w:val="en-US"/>
              </w:rPr>
              <w:t>:</w:t>
            </w:r>
            <w:r w:rsidRPr="00E42F27">
              <w:rPr>
                <w:i/>
                <w:lang w:val="en-US"/>
              </w:rPr>
              <w:t>wsu</w:t>
            </w:r>
            <w:r w:rsidRPr="00C332E0">
              <w:rPr>
                <w:i/>
                <w:lang w:val="en-US"/>
              </w:rPr>
              <w:t>="</w:t>
            </w:r>
            <w:r w:rsidRPr="00E42F27">
              <w:rPr>
                <w:i/>
                <w:lang w:val="en-US"/>
              </w:rPr>
              <w:t>http</w:t>
            </w:r>
            <w:r w:rsidRPr="00C332E0">
              <w:rPr>
                <w:i/>
                <w:lang w:val="en-US"/>
              </w:rPr>
              <w:t>://</w:t>
            </w:r>
            <w:r w:rsidRPr="00E42F27">
              <w:rPr>
                <w:i/>
                <w:lang w:val="en-US"/>
              </w:rPr>
              <w:t>docs</w:t>
            </w:r>
            <w:r w:rsidRPr="00C332E0">
              <w:rPr>
                <w:i/>
                <w:lang w:val="en-US"/>
              </w:rPr>
              <w:t>.</w:t>
            </w:r>
            <w:r w:rsidRPr="00E42F27">
              <w:rPr>
                <w:i/>
                <w:lang w:val="en-US"/>
              </w:rPr>
              <w:t>oasis</w:t>
            </w:r>
            <w:r w:rsidRPr="00C332E0">
              <w:rPr>
                <w:i/>
                <w:lang w:val="en-US"/>
              </w:rPr>
              <w:t>-</w:t>
            </w:r>
            <w:r w:rsidRPr="00E42F27">
              <w:rPr>
                <w:i/>
                <w:lang w:val="en-US"/>
              </w:rPr>
              <w:t>open</w:t>
            </w:r>
            <w:r w:rsidRPr="00C332E0">
              <w:rPr>
                <w:i/>
                <w:lang w:val="en-US"/>
              </w:rPr>
              <w:t>.</w:t>
            </w:r>
            <w:r w:rsidRPr="00E42F27">
              <w:rPr>
                <w:i/>
                <w:lang w:val="en-US"/>
              </w:rPr>
              <w:t>org</w:t>
            </w:r>
            <w:r w:rsidRPr="00C332E0">
              <w:rPr>
                <w:i/>
                <w:lang w:val="en-US"/>
              </w:rPr>
              <w:t>/</w:t>
            </w:r>
            <w:r w:rsidRPr="00E42F27">
              <w:rPr>
                <w:i/>
                <w:lang w:val="en-US"/>
              </w:rPr>
              <w:t>wss</w:t>
            </w:r>
            <w:r w:rsidRPr="00C332E0">
              <w:rPr>
                <w:i/>
                <w:lang w:val="en-US"/>
              </w:rPr>
              <w:t>/2004/01/</w:t>
            </w:r>
            <w:r w:rsidRPr="00E42F27">
              <w:rPr>
                <w:i/>
                <w:lang w:val="en-US"/>
              </w:rPr>
              <w:t>oasis</w:t>
            </w:r>
            <w:r w:rsidRPr="00C332E0">
              <w:rPr>
                <w:i/>
                <w:lang w:val="en-US"/>
              </w:rPr>
              <w:t>-200401-</w:t>
            </w:r>
            <w:r w:rsidRPr="00E42F27">
              <w:rPr>
                <w:i/>
                <w:lang w:val="en-US"/>
              </w:rPr>
              <w:t>wss</w:t>
            </w:r>
            <w:r w:rsidRPr="00C332E0">
              <w:rPr>
                <w:i/>
                <w:lang w:val="en-US"/>
              </w:rPr>
              <w:t>-</w:t>
            </w:r>
            <w:r w:rsidRPr="00E42F27">
              <w:rPr>
                <w:i/>
                <w:lang w:val="en-US"/>
              </w:rPr>
              <w:t>wssecurity</w:t>
            </w:r>
            <w:r w:rsidRPr="00C332E0">
              <w:rPr>
                <w:i/>
                <w:lang w:val="en-US"/>
              </w:rPr>
              <w:t>-</w:t>
            </w:r>
            <w:r w:rsidRPr="00E42F27">
              <w:rPr>
                <w:i/>
                <w:lang w:val="en-US"/>
              </w:rPr>
              <w:t>utility</w:t>
            </w:r>
            <w:r w:rsidRPr="00C332E0">
              <w:rPr>
                <w:i/>
                <w:lang w:val="en-US"/>
              </w:rPr>
              <w:t>-1.0.</w:t>
            </w:r>
            <w:r w:rsidRPr="00E42F27">
              <w:rPr>
                <w:i/>
                <w:lang w:val="en-US"/>
              </w:rPr>
              <w:t>xsd</w:t>
            </w:r>
            <w:r w:rsidRPr="00C332E0">
              <w:rPr>
                <w:i/>
                <w:lang w:val="en-US"/>
              </w:rPr>
              <w:t>"&gt;&lt;</w:t>
            </w:r>
            <w:r w:rsidRPr="00E42F27">
              <w:rPr>
                <w:i/>
                <w:lang w:val="en-US"/>
              </w:rPr>
              <w:t>ProcessResponse</w:t>
            </w:r>
            <w:r w:rsidRPr="00C332E0">
              <w:rPr>
                <w:i/>
                <w:lang w:val="en-US"/>
              </w:rPr>
              <w:t xml:space="preserve"> </w:t>
            </w:r>
            <w:r w:rsidRPr="00E42F27">
              <w:rPr>
                <w:i/>
                <w:lang w:val="en-US"/>
              </w:rPr>
              <w:t>xmlns</w:t>
            </w:r>
            <w:r w:rsidRPr="00C332E0">
              <w:rPr>
                <w:i/>
                <w:lang w:val="en-US"/>
              </w:rPr>
              <w:t>="</w:t>
            </w:r>
            <w:r w:rsidRPr="00E42F27">
              <w:rPr>
                <w:i/>
                <w:lang w:val="en-US"/>
              </w:rPr>
              <w:t>http</w:t>
            </w:r>
            <w:r w:rsidRPr="00C332E0">
              <w:rPr>
                <w:i/>
                <w:lang w:val="en-US"/>
              </w:rPr>
              <w:t>://</w:t>
            </w:r>
            <w:r w:rsidRPr="00E42F27">
              <w:rPr>
                <w:i/>
                <w:lang w:val="en-US"/>
              </w:rPr>
              <w:t>service</w:t>
            </w:r>
            <w:r w:rsidRPr="00C332E0">
              <w:rPr>
                <w:i/>
                <w:lang w:val="en-US"/>
              </w:rPr>
              <w:t>.</w:t>
            </w:r>
            <w:r w:rsidRPr="00E42F27">
              <w:rPr>
                <w:i/>
                <w:lang w:val="en-US"/>
              </w:rPr>
              <w:t>pfr</w:t>
            </w:r>
            <w:r w:rsidRPr="00C332E0">
              <w:rPr>
                <w:i/>
                <w:lang w:val="en-US"/>
              </w:rPr>
              <w:t>.</w:t>
            </w:r>
            <w:r w:rsidRPr="00E42F27">
              <w:rPr>
                <w:i/>
                <w:lang w:val="en-US"/>
              </w:rPr>
              <w:t>socit</w:t>
            </w:r>
            <w:r w:rsidRPr="00C332E0">
              <w:rPr>
                <w:i/>
                <w:lang w:val="en-US"/>
              </w:rPr>
              <w:t>.</w:t>
            </w:r>
            <w:r w:rsidRPr="00E42F27">
              <w:rPr>
                <w:i/>
                <w:lang w:val="en-US"/>
              </w:rPr>
              <w:t>ru</w:t>
            </w:r>
            <w:r w:rsidRPr="00C332E0">
              <w:rPr>
                <w:i/>
                <w:lang w:val="en-US"/>
              </w:rPr>
              <w:t>"&gt;&lt;</w:t>
            </w:r>
            <w:r w:rsidRPr="00E42F27">
              <w:rPr>
                <w:i/>
                <w:lang w:val="en-US"/>
              </w:rPr>
              <w:t>Message</w:t>
            </w:r>
            <w:r w:rsidRPr="00C332E0">
              <w:rPr>
                <w:i/>
                <w:lang w:val="en-US"/>
              </w:rPr>
              <w:t xml:space="preserve"> </w:t>
            </w:r>
            <w:r w:rsidRPr="00E42F27">
              <w:rPr>
                <w:i/>
                <w:lang w:val="en-US"/>
              </w:rPr>
              <w:lastRenderedPageBreak/>
              <w:t>xmlns</w:t>
            </w:r>
            <w:r w:rsidRPr="00C332E0">
              <w:rPr>
                <w:i/>
                <w:lang w:val="en-US"/>
              </w:rPr>
              <w:t>="</w:t>
            </w:r>
            <w:r w:rsidRPr="00E42F27">
              <w:rPr>
                <w:i/>
                <w:lang w:val="en-US"/>
              </w:rPr>
              <w:t>http</w:t>
            </w:r>
            <w:r w:rsidRPr="00C332E0">
              <w:rPr>
                <w:i/>
                <w:lang w:val="en-US"/>
              </w:rPr>
              <w:t>://</w:t>
            </w:r>
            <w:r w:rsidRPr="00E42F27">
              <w:rPr>
                <w:i/>
                <w:lang w:val="en-US"/>
              </w:rPr>
              <w:t>smev</w:t>
            </w:r>
            <w:r w:rsidRPr="00C332E0">
              <w:rPr>
                <w:i/>
                <w:lang w:val="en-US"/>
              </w:rPr>
              <w:t>.</w:t>
            </w:r>
            <w:r w:rsidRPr="00E42F27">
              <w:rPr>
                <w:i/>
                <w:lang w:val="en-US"/>
              </w:rPr>
              <w:t>gosuslugi</w:t>
            </w:r>
            <w:r w:rsidRPr="00C332E0">
              <w:rPr>
                <w:i/>
                <w:lang w:val="en-US"/>
              </w:rPr>
              <w:t>.</w:t>
            </w:r>
            <w:r w:rsidRPr="00E42F27">
              <w:rPr>
                <w:i/>
                <w:lang w:val="en-US"/>
              </w:rPr>
              <w:t>ru</w:t>
            </w:r>
            <w:r w:rsidRPr="00C332E0">
              <w:rPr>
                <w:i/>
                <w:lang w:val="en-US"/>
              </w:rPr>
              <w:t>/</w:t>
            </w:r>
            <w:r w:rsidRPr="00E42F27">
              <w:rPr>
                <w:i/>
                <w:lang w:val="en-US"/>
              </w:rPr>
              <w:t>rev</w:t>
            </w:r>
            <w:r w:rsidRPr="00C332E0">
              <w:rPr>
                <w:i/>
                <w:lang w:val="en-US"/>
              </w:rPr>
              <w:t>111111"&gt;&lt;</w:t>
            </w:r>
            <w:r w:rsidRPr="00E42F27">
              <w:rPr>
                <w:i/>
                <w:lang w:val="en-US"/>
              </w:rPr>
              <w:t>Sender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Code</w:t>
            </w:r>
            <w:r w:rsidRPr="00C332E0">
              <w:rPr>
                <w:i/>
                <w:lang w:val="en-US"/>
              </w:rPr>
              <w:t>&gt;</w:t>
            </w:r>
            <w:r w:rsidRPr="00E42F27">
              <w:rPr>
                <w:i/>
                <w:lang w:val="en-US"/>
              </w:rPr>
              <w:t>PFRF</w:t>
            </w:r>
            <w:r w:rsidRPr="00C332E0">
              <w:rPr>
                <w:i/>
                <w:lang w:val="en-US"/>
              </w:rPr>
              <w:t>01001&lt;/</w:t>
            </w:r>
            <w:r w:rsidRPr="00E42F27">
              <w:rPr>
                <w:i/>
                <w:lang w:val="en-US"/>
              </w:rPr>
              <w:t>Code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Name</w:t>
            </w:r>
            <w:r w:rsidRPr="00C332E0">
              <w:rPr>
                <w:i/>
                <w:lang w:val="en-US"/>
              </w:rPr>
              <w:t>&gt;</w:t>
            </w:r>
            <w:r w:rsidRPr="00E42F27">
              <w:rPr>
                <w:i/>
                <w:lang w:val="ru-RU"/>
              </w:rPr>
              <w:t>Пенсионный</w:t>
            </w:r>
            <w:r w:rsidRPr="00C332E0">
              <w:rPr>
                <w:i/>
                <w:lang w:val="en-US"/>
              </w:rPr>
              <w:t xml:space="preserve"> </w:t>
            </w:r>
            <w:r w:rsidRPr="00E42F27">
              <w:rPr>
                <w:i/>
                <w:lang w:val="ru-RU"/>
              </w:rPr>
              <w:t>фонд</w:t>
            </w:r>
            <w:r w:rsidRPr="00C332E0">
              <w:rPr>
                <w:i/>
                <w:lang w:val="en-US"/>
              </w:rPr>
              <w:t xml:space="preserve"> </w:t>
            </w:r>
            <w:r w:rsidRPr="00E42F27">
              <w:rPr>
                <w:i/>
                <w:lang w:val="ru-RU"/>
              </w:rPr>
              <w:t>РФ</w:t>
            </w:r>
            <w:r w:rsidRPr="00C332E0">
              <w:rPr>
                <w:i/>
                <w:lang w:val="en-US"/>
              </w:rPr>
              <w:t>&lt;/</w:t>
            </w:r>
            <w:r w:rsidRPr="00E42F27">
              <w:rPr>
                <w:i/>
                <w:lang w:val="en-US"/>
              </w:rPr>
              <w:t>Name</w:t>
            </w:r>
            <w:r w:rsidRPr="00C332E0">
              <w:rPr>
                <w:i/>
                <w:lang w:val="en-US"/>
              </w:rPr>
              <w:t>&gt;&lt;/</w:t>
            </w:r>
            <w:r w:rsidRPr="00E42F27">
              <w:rPr>
                <w:i/>
                <w:lang w:val="en-US"/>
              </w:rPr>
              <w:t>Sender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Recipient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Code</w:t>
            </w:r>
            <w:r w:rsidRPr="00C332E0">
              <w:rPr>
                <w:i/>
                <w:lang w:val="en-US"/>
              </w:rPr>
              <w:t>&gt;</w:t>
            </w:r>
            <w:r w:rsidRPr="00E42F27">
              <w:rPr>
                <w:i/>
                <w:lang w:val="en-US"/>
              </w:rPr>
              <w:t>PFRF</w:t>
            </w:r>
            <w:r w:rsidRPr="00C332E0">
              <w:rPr>
                <w:i/>
                <w:lang w:val="en-US"/>
              </w:rPr>
              <w:t>01001&lt;/</w:t>
            </w:r>
            <w:r w:rsidRPr="00E42F27">
              <w:rPr>
                <w:i/>
                <w:lang w:val="en-US"/>
              </w:rPr>
              <w:t>Code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Name</w:t>
            </w:r>
            <w:r w:rsidRPr="00C332E0">
              <w:rPr>
                <w:i/>
                <w:lang w:val="en-US"/>
              </w:rPr>
              <w:t>&gt;</w:t>
            </w:r>
            <w:r w:rsidRPr="00E42F27">
              <w:rPr>
                <w:i/>
                <w:lang w:val="ru-RU"/>
              </w:rPr>
              <w:t>Пенсионный</w:t>
            </w:r>
            <w:r w:rsidRPr="00C332E0">
              <w:rPr>
                <w:i/>
                <w:lang w:val="en-US"/>
              </w:rPr>
              <w:t xml:space="preserve"> </w:t>
            </w:r>
            <w:r w:rsidRPr="00E42F27">
              <w:rPr>
                <w:i/>
                <w:lang w:val="ru-RU"/>
              </w:rPr>
              <w:t>фонд</w:t>
            </w:r>
            <w:r w:rsidRPr="00C332E0">
              <w:rPr>
                <w:i/>
                <w:lang w:val="en-US"/>
              </w:rPr>
              <w:t xml:space="preserve"> </w:t>
            </w:r>
            <w:r w:rsidRPr="00E42F27">
              <w:rPr>
                <w:i/>
                <w:lang w:val="ru-RU"/>
              </w:rPr>
              <w:t>РФ</w:t>
            </w:r>
            <w:r w:rsidRPr="00C332E0">
              <w:rPr>
                <w:i/>
                <w:lang w:val="en-US"/>
              </w:rPr>
              <w:t>&lt;/</w:t>
            </w:r>
            <w:r w:rsidRPr="00E42F27">
              <w:rPr>
                <w:i/>
                <w:lang w:val="en-US"/>
              </w:rPr>
              <w:t>Name</w:t>
            </w:r>
            <w:r w:rsidRPr="00C332E0">
              <w:rPr>
                <w:i/>
                <w:lang w:val="en-US"/>
              </w:rPr>
              <w:t>&gt;&lt;/</w:t>
            </w:r>
            <w:r w:rsidRPr="00E42F27">
              <w:rPr>
                <w:i/>
                <w:lang w:val="en-US"/>
              </w:rPr>
              <w:t>Recipient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Originator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Code</w:t>
            </w:r>
            <w:r w:rsidRPr="00C332E0">
              <w:rPr>
                <w:i/>
                <w:lang w:val="en-US"/>
              </w:rPr>
              <w:t>&gt;</w:t>
            </w:r>
            <w:r w:rsidRPr="00E42F27">
              <w:rPr>
                <w:i/>
                <w:lang w:val="en-US"/>
              </w:rPr>
              <w:t>PFRF</w:t>
            </w:r>
            <w:r w:rsidRPr="00C332E0">
              <w:rPr>
                <w:i/>
                <w:lang w:val="en-US"/>
              </w:rPr>
              <w:t>01001&lt;/</w:t>
            </w:r>
            <w:r w:rsidRPr="00E42F27">
              <w:rPr>
                <w:i/>
                <w:lang w:val="en-US"/>
              </w:rPr>
              <w:t>Code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Name</w:t>
            </w:r>
            <w:r w:rsidRPr="00C332E0">
              <w:rPr>
                <w:i/>
                <w:lang w:val="en-US"/>
              </w:rPr>
              <w:t>&gt;</w:t>
            </w:r>
            <w:r w:rsidRPr="00E42F27">
              <w:rPr>
                <w:i/>
                <w:lang w:val="ru-RU"/>
              </w:rPr>
              <w:t>Пенсионный</w:t>
            </w:r>
            <w:r w:rsidRPr="00C332E0">
              <w:rPr>
                <w:i/>
                <w:lang w:val="en-US"/>
              </w:rPr>
              <w:t xml:space="preserve"> </w:t>
            </w:r>
            <w:r w:rsidRPr="00E42F27">
              <w:rPr>
                <w:i/>
                <w:lang w:val="ru-RU"/>
              </w:rPr>
              <w:t>фонд</w:t>
            </w:r>
            <w:r w:rsidRPr="00C332E0">
              <w:rPr>
                <w:i/>
                <w:lang w:val="en-US"/>
              </w:rPr>
              <w:t xml:space="preserve"> </w:t>
            </w:r>
            <w:r w:rsidRPr="00E42F27">
              <w:rPr>
                <w:i/>
                <w:lang w:val="ru-RU"/>
              </w:rPr>
              <w:t>РФ</w:t>
            </w:r>
            <w:r w:rsidRPr="00C332E0">
              <w:rPr>
                <w:i/>
                <w:lang w:val="en-US"/>
              </w:rPr>
              <w:t>&lt;/</w:t>
            </w:r>
            <w:r w:rsidRPr="00E42F27">
              <w:rPr>
                <w:i/>
                <w:lang w:val="en-US"/>
              </w:rPr>
              <w:t>Name</w:t>
            </w:r>
            <w:r w:rsidRPr="00C332E0">
              <w:rPr>
                <w:i/>
                <w:lang w:val="en-US"/>
              </w:rPr>
              <w:t>&gt;&lt;/</w:t>
            </w:r>
            <w:r w:rsidRPr="00E42F27">
              <w:rPr>
                <w:i/>
                <w:lang w:val="en-US"/>
              </w:rPr>
              <w:t>Originator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TypeCode</w:t>
            </w:r>
            <w:r w:rsidRPr="00C332E0">
              <w:rPr>
                <w:i/>
                <w:lang w:val="en-US"/>
              </w:rPr>
              <w:t>&gt;</w:t>
            </w:r>
            <w:r w:rsidRPr="00E42F27">
              <w:rPr>
                <w:i/>
                <w:lang w:val="en-US"/>
              </w:rPr>
              <w:t>GSRV</w:t>
            </w:r>
            <w:r w:rsidRPr="00C332E0">
              <w:rPr>
                <w:i/>
                <w:lang w:val="en-US"/>
              </w:rPr>
              <w:t>&lt;/</w:t>
            </w:r>
            <w:r w:rsidRPr="00E42F27">
              <w:rPr>
                <w:i/>
                <w:lang w:val="en-US"/>
              </w:rPr>
              <w:t>TypeCode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Status</w:t>
            </w:r>
            <w:r w:rsidRPr="00C332E0">
              <w:rPr>
                <w:i/>
                <w:lang w:val="en-US"/>
              </w:rPr>
              <w:t>&gt;</w:t>
            </w:r>
            <w:r w:rsidRPr="00E42F27">
              <w:rPr>
                <w:i/>
                <w:lang w:val="en-US"/>
              </w:rPr>
              <w:t>REJECT</w:t>
            </w:r>
            <w:r w:rsidRPr="00C332E0">
              <w:rPr>
                <w:i/>
                <w:lang w:val="en-US"/>
              </w:rPr>
              <w:t>&lt;/</w:t>
            </w:r>
            <w:r w:rsidRPr="00E42F27">
              <w:rPr>
                <w:i/>
                <w:lang w:val="en-US"/>
              </w:rPr>
              <w:t>Status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Date</w:t>
            </w:r>
            <w:r w:rsidRPr="00C332E0">
              <w:rPr>
                <w:i/>
                <w:lang w:val="en-US"/>
              </w:rPr>
              <w:t>&gt;2014-01-23</w:t>
            </w:r>
            <w:r w:rsidRPr="00E42F27">
              <w:rPr>
                <w:i/>
                <w:lang w:val="en-US"/>
              </w:rPr>
              <w:t>T</w:t>
            </w:r>
            <w:r w:rsidRPr="00C332E0">
              <w:rPr>
                <w:i/>
                <w:lang w:val="en-US"/>
              </w:rPr>
              <w:t>09:18:54.048</w:t>
            </w:r>
            <w:r w:rsidRPr="00E42F27">
              <w:rPr>
                <w:i/>
                <w:lang w:val="en-US"/>
              </w:rPr>
              <w:t>Z</w:t>
            </w:r>
            <w:r w:rsidRPr="00C332E0">
              <w:rPr>
                <w:i/>
                <w:lang w:val="en-US"/>
              </w:rPr>
              <w:t>&lt;/</w:t>
            </w:r>
            <w:r w:rsidRPr="00E42F27">
              <w:rPr>
                <w:i/>
                <w:lang w:val="en-US"/>
              </w:rPr>
              <w:t>Date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ExchangeType</w:t>
            </w:r>
            <w:r w:rsidRPr="00C332E0">
              <w:rPr>
                <w:i/>
                <w:lang w:val="en-US"/>
              </w:rPr>
              <w:t>&gt;2&lt;/</w:t>
            </w:r>
            <w:r w:rsidRPr="00E42F27">
              <w:rPr>
                <w:i/>
                <w:lang w:val="en-US"/>
              </w:rPr>
              <w:t>ExchangeType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RequestIdRef</w:t>
            </w:r>
            <w:r w:rsidRPr="00C332E0">
              <w:rPr>
                <w:i/>
                <w:lang w:val="en-US"/>
              </w:rPr>
              <w:t>&gt;</w:t>
            </w:r>
            <w:r w:rsidRPr="00E42F27">
              <w:rPr>
                <w:i/>
                <w:lang w:val="en-US"/>
              </w:rPr>
              <w:t>AA</w:t>
            </w:r>
            <w:r w:rsidRPr="00C332E0">
              <w:rPr>
                <w:i/>
                <w:lang w:val="en-US"/>
              </w:rPr>
              <w:t>27</w:t>
            </w:r>
            <w:r w:rsidRPr="00E42F27">
              <w:rPr>
                <w:i/>
                <w:lang w:val="en-US"/>
              </w:rPr>
              <w:t>DD</w:t>
            </w:r>
            <w:r w:rsidRPr="00C332E0">
              <w:rPr>
                <w:i/>
                <w:lang w:val="en-US"/>
              </w:rPr>
              <w:t>92-10</w:t>
            </w:r>
            <w:r w:rsidRPr="00E42F27">
              <w:rPr>
                <w:i/>
                <w:lang w:val="en-US"/>
              </w:rPr>
              <w:t>CB</w:t>
            </w:r>
            <w:r w:rsidRPr="00C332E0">
              <w:rPr>
                <w:i/>
                <w:lang w:val="en-US"/>
              </w:rPr>
              <w:t>-7788-4819-</w:t>
            </w:r>
            <w:r w:rsidRPr="00E42F27">
              <w:rPr>
                <w:i/>
                <w:lang w:val="en-US"/>
              </w:rPr>
              <w:t>E</w:t>
            </w:r>
            <w:r w:rsidRPr="00C332E0">
              <w:rPr>
                <w:i/>
                <w:lang w:val="en-US"/>
              </w:rPr>
              <w:t>88</w:t>
            </w:r>
            <w:r w:rsidRPr="00E42F27">
              <w:rPr>
                <w:i/>
                <w:lang w:val="en-US"/>
              </w:rPr>
              <w:t>C</w:t>
            </w:r>
            <w:r w:rsidRPr="00C332E0">
              <w:rPr>
                <w:i/>
                <w:lang w:val="en-US"/>
              </w:rPr>
              <w:t>072602</w:t>
            </w:r>
            <w:r w:rsidRPr="00E42F27">
              <w:rPr>
                <w:i/>
                <w:lang w:val="en-US"/>
              </w:rPr>
              <w:t>A</w:t>
            </w:r>
            <w:r w:rsidRPr="00C332E0">
              <w:rPr>
                <w:i/>
                <w:lang w:val="en-US"/>
              </w:rPr>
              <w:t>1&lt;/</w:t>
            </w:r>
            <w:r w:rsidRPr="00E42F27">
              <w:rPr>
                <w:i/>
                <w:lang w:val="en-US"/>
              </w:rPr>
              <w:t>RequestIdRef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TestMsg</w:t>
            </w:r>
            <w:r w:rsidRPr="00C332E0">
              <w:rPr>
                <w:i/>
                <w:lang w:val="en-US"/>
              </w:rPr>
              <w:t>&gt;</w:t>
            </w:r>
            <w:r w:rsidRPr="00E42F27">
              <w:rPr>
                <w:i/>
                <w:lang w:val="en-US"/>
              </w:rPr>
              <w:t>Test</w:t>
            </w:r>
            <w:r w:rsidRPr="00C332E0">
              <w:rPr>
                <w:i/>
                <w:lang w:val="en-US"/>
              </w:rPr>
              <w:t xml:space="preserve"> </w:t>
            </w:r>
            <w:r w:rsidRPr="00E42F27">
              <w:rPr>
                <w:i/>
                <w:lang w:val="en-US"/>
              </w:rPr>
              <w:t>query</w:t>
            </w:r>
            <w:r w:rsidRPr="00C332E0">
              <w:rPr>
                <w:i/>
                <w:lang w:val="en-US"/>
              </w:rPr>
              <w:t>&lt;/</w:t>
            </w:r>
            <w:r w:rsidRPr="00E42F27">
              <w:rPr>
                <w:i/>
                <w:lang w:val="en-US"/>
              </w:rPr>
              <w:t>TestMsg</w:t>
            </w:r>
            <w:r w:rsidRPr="00C332E0">
              <w:rPr>
                <w:i/>
                <w:lang w:val="en-US"/>
              </w:rPr>
              <w:t>&gt;&lt;/</w:t>
            </w:r>
            <w:r w:rsidRPr="00E42F27">
              <w:rPr>
                <w:i/>
                <w:lang w:val="en-US"/>
              </w:rPr>
              <w:t>Message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MessageData</w:t>
            </w:r>
            <w:r w:rsidRPr="00C332E0">
              <w:rPr>
                <w:i/>
                <w:lang w:val="en-US"/>
              </w:rPr>
              <w:t xml:space="preserve"> </w:t>
            </w:r>
            <w:r w:rsidRPr="00E42F27">
              <w:rPr>
                <w:i/>
                <w:lang w:val="en-US"/>
              </w:rPr>
              <w:t>xmlns</w:t>
            </w:r>
            <w:r w:rsidRPr="00C332E0">
              <w:rPr>
                <w:i/>
                <w:lang w:val="en-US"/>
              </w:rPr>
              <w:t>="</w:t>
            </w:r>
            <w:r w:rsidRPr="00E42F27">
              <w:rPr>
                <w:i/>
                <w:lang w:val="en-US"/>
              </w:rPr>
              <w:t>http</w:t>
            </w:r>
            <w:r w:rsidRPr="00C332E0">
              <w:rPr>
                <w:i/>
                <w:lang w:val="en-US"/>
              </w:rPr>
              <w:t>://</w:t>
            </w:r>
            <w:r w:rsidRPr="00E42F27">
              <w:rPr>
                <w:i/>
                <w:lang w:val="en-US"/>
              </w:rPr>
              <w:t>smev</w:t>
            </w:r>
            <w:r w:rsidRPr="00C332E0">
              <w:rPr>
                <w:i/>
                <w:lang w:val="en-US"/>
              </w:rPr>
              <w:t>.</w:t>
            </w:r>
            <w:r w:rsidRPr="00E42F27">
              <w:rPr>
                <w:i/>
                <w:lang w:val="en-US"/>
              </w:rPr>
              <w:t>gosuslugi</w:t>
            </w:r>
            <w:r w:rsidRPr="00C332E0">
              <w:rPr>
                <w:i/>
                <w:lang w:val="en-US"/>
              </w:rPr>
              <w:t>.</w:t>
            </w:r>
            <w:r w:rsidRPr="00E42F27">
              <w:rPr>
                <w:i/>
                <w:lang w:val="en-US"/>
              </w:rPr>
              <w:t>ru</w:t>
            </w:r>
            <w:r w:rsidRPr="00C332E0">
              <w:rPr>
                <w:i/>
                <w:lang w:val="en-US"/>
              </w:rPr>
              <w:t>/</w:t>
            </w:r>
            <w:r w:rsidRPr="00E42F27">
              <w:rPr>
                <w:i/>
                <w:lang w:val="en-US"/>
              </w:rPr>
              <w:t>rev</w:t>
            </w:r>
            <w:r w:rsidRPr="00C332E0">
              <w:rPr>
                <w:i/>
                <w:lang w:val="en-US"/>
              </w:rPr>
              <w:t>111111"&gt;&lt;</w:t>
            </w:r>
            <w:r w:rsidRPr="00E42F27">
              <w:rPr>
                <w:i/>
                <w:lang w:val="en-US"/>
              </w:rPr>
              <w:t>AppData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Type</w:t>
            </w:r>
            <w:r w:rsidRPr="00C332E0">
              <w:rPr>
                <w:i/>
                <w:lang w:val="en-US"/>
              </w:rPr>
              <w:t xml:space="preserve"> </w:t>
            </w:r>
            <w:r w:rsidRPr="00E42F27">
              <w:rPr>
                <w:i/>
                <w:lang w:val="en-US"/>
              </w:rPr>
              <w:t>xmlns</w:t>
            </w:r>
            <w:r w:rsidRPr="00C332E0">
              <w:rPr>
                <w:i/>
                <w:lang w:val="en-US"/>
              </w:rPr>
              <w:t>="</w:t>
            </w:r>
            <w:r w:rsidRPr="00E42F27">
              <w:rPr>
                <w:i/>
                <w:lang w:val="en-US"/>
              </w:rPr>
              <w:t>http</w:t>
            </w:r>
            <w:r w:rsidRPr="00C332E0">
              <w:rPr>
                <w:i/>
                <w:lang w:val="en-US"/>
              </w:rPr>
              <w:t>://</w:t>
            </w:r>
            <w:r w:rsidRPr="00E42F27">
              <w:rPr>
                <w:i/>
                <w:lang w:val="en-US"/>
              </w:rPr>
              <w:t>data</w:t>
            </w:r>
            <w:r w:rsidRPr="00C332E0">
              <w:rPr>
                <w:i/>
                <w:lang w:val="en-US"/>
              </w:rPr>
              <w:t>.</w:t>
            </w:r>
            <w:r w:rsidRPr="00E42F27">
              <w:rPr>
                <w:i/>
                <w:lang w:val="en-US"/>
              </w:rPr>
              <w:t>service</w:t>
            </w:r>
            <w:r w:rsidRPr="00C332E0">
              <w:rPr>
                <w:i/>
                <w:lang w:val="en-US"/>
              </w:rPr>
              <w:t>.</w:t>
            </w:r>
            <w:r w:rsidRPr="00E42F27">
              <w:rPr>
                <w:i/>
                <w:lang w:val="en-US"/>
              </w:rPr>
              <w:t>pfr</w:t>
            </w:r>
            <w:r w:rsidRPr="00C332E0">
              <w:rPr>
                <w:i/>
                <w:lang w:val="en-US"/>
              </w:rPr>
              <w:t>.</w:t>
            </w:r>
            <w:r w:rsidRPr="00E42F27">
              <w:rPr>
                <w:i/>
                <w:lang w:val="en-US"/>
              </w:rPr>
              <w:t>socit</w:t>
            </w:r>
            <w:r w:rsidRPr="00C332E0">
              <w:rPr>
                <w:i/>
                <w:lang w:val="en-US"/>
              </w:rPr>
              <w:t>.</w:t>
            </w:r>
            <w:r w:rsidRPr="00E42F27">
              <w:rPr>
                <w:i/>
                <w:lang w:val="en-US"/>
              </w:rPr>
              <w:t>ru</w:t>
            </w:r>
            <w:r w:rsidRPr="00C332E0">
              <w:rPr>
                <w:i/>
                <w:lang w:val="en-US"/>
              </w:rPr>
              <w:t>"&gt;</w:t>
            </w:r>
            <w:r w:rsidRPr="00E42F27">
              <w:rPr>
                <w:i/>
                <w:lang w:val="en-US"/>
              </w:rPr>
              <w:t>ERROR</w:t>
            </w:r>
            <w:r w:rsidRPr="00C332E0">
              <w:rPr>
                <w:i/>
                <w:lang w:val="en-US"/>
              </w:rPr>
              <w:t>&lt;/</w:t>
            </w:r>
            <w:r w:rsidRPr="00E42F27">
              <w:rPr>
                <w:i/>
                <w:lang w:val="en-US"/>
              </w:rPr>
              <w:t>Type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Properties</w:t>
            </w:r>
            <w:r w:rsidRPr="00C332E0">
              <w:rPr>
                <w:i/>
                <w:lang w:val="en-US"/>
              </w:rPr>
              <w:t xml:space="preserve"> </w:t>
            </w:r>
            <w:r w:rsidRPr="00E42F27">
              <w:rPr>
                <w:i/>
                <w:lang w:val="en-US"/>
              </w:rPr>
              <w:t>xmlns</w:t>
            </w:r>
            <w:r w:rsidRPr="00C332E0">
              <w:rPr>
                <w:i/>
                <w:lang w:val="en-US"/>
              </w:rPr>
              <w:t>="</w:t>
            </w:r>
            <w:r w:rsidRPr="00E42F27">
              <w:rPr>
                <w:i/>
                <w:lang w:val="en-US"/>
              </w:rPr>
              <w:t>http</w:t>
            </w:r>
            <w:r w:rsidRPr="00C332E0">
              <w:rPr>
                <w:i/>
                <w:lang w:val="en-US"/>
              </w:rPr>
              <w:t>://</w:t>
            </w:r>
            <w:r w:rsidRPr="00E42F27">
              <w:rPr>
                <w:i/>
                <w:lang w:val="en-US"/>
              </w:rPr>
              <w:t>data</w:t>
            </w:r>
            <w:r w:rsidRPr="00C332E0">
              <w:rPr>
                <w:i/>
                <w:lang w:val="en-US"/>
              </w:rPr>
              <w:t>.</w:t>
            </w:r>
            <w:r w:rsidRPr="00E42F27">
              <w:rPr>
                <w:i/>
                <w:lang w:val="en-US"/>
              </w:rPr>
              <w:t>service</w:t>
            </w:r>
            <w:r w:rsidRPr="00C332E0">
              <w:rPr>
                <w:i/>
                <w:lang w:val="en-US"/>
              </w:rPr>
              <w:t>.</w:t>
            </w:r>
            <w:r w:rsidRPr="00E42F27">
              <w:rPr>
                <w:i/>
                <w:lang w:val="en-US"/>
              </w:rPr>
              <w:t>pfr</w:t>
            </w:r>
            <w:r w:rsidRPr="00C332E0">
              <w:rPr>
                <w:i/>
                <w:lang w:val="en-US"/>
              </w:rPr>
              <w:t>.</w:t>
            </w:r>
            <w:r w:rsidRPr="00E42F27">
              <w:rPr>
                <w:i/>
                <w:lang w:val="en-US"/>
              </w:rPr>
              <w:t>socit</w:t>
            </w:r>
            <w:r w:rsidRPr="00C332E0">
              <w:rPr>
                <w:i/>
                <w:lang w:val="en-US"/>
              </w:rPr>
              <w:t>.</w:t>
            </w:r>
            <w:r w:rsidRPr="00E42F27">
              <w:rPr>
                <w:i/>
                <w:lang w:val="en-US"/>
              </w:rPr>
              <w:t>ru</w:t>
            </w:r>
            <w:r w:rsidRPr="00C332E0">
              <w:rPr>
                <w:i/>
                <w:lang w:val="en-US"/>
              </w:rPr>
              <w:t>"&gt;&lt;</w:t>
            </w:r>
            <w:r w:rsidRPr="00E42F27">
              <w:rPr>
                <w:i/>
                <w:lang w:val="en-US"/>
              </w:rPr>
              <w:t>Property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PropertyName</w:t>
            </w:r>
            <w:r w:rsidRPr="00C332E0">
              <w:rPr>
                <w:i/>
                <w:lang w:val="en-US"/>
              </w:rPr>
              <w:t>&gt;</w:t>
            </w:r>
            <w:r w:rsidRPr="00E42F27">
              <w:rPr>
                <w:i/>
                <w:lang w:val="en-US"/>
              </w:rPr>
              <w:t>ERROR</w:t>
            </w:r>
            <w:r w:rsidRPr="00C332E0">
              <w:rPr>
                <w:i/>
                <w:lang w:val="en-US"/>
              </w:rPr>
              <w:t>_</w:t>
            </w:r>
            <w:r w:rsidRPr="00E42F27">
              <w:rPr>
                <w:i/>
                <w:lang w:val="en-US"/>
              </w:rPr>
              <w:t>CODE</w:t>
            </w:r>
            <w:r w:rsidRPr="00C332E0">
              <w:rPr>
                <w:i/>
                <w:lang w:val="en-US"/>
              </w:rPr>
              <w:t>&lt;/</w:t>
            </w:r>
            <w:r w:rsidRPr="00E42F27">
              <w:rPr>
                <w:i/>
                <w:lang w:val="en-US"/>
              </w:rPr>
              <w:t>PropertyName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PropertyValue</w:t>
            </w:r>
            <w:r w:rsidRPr="00C332E0">
              <w:rPr>
                <w:i/>
                <w:lang w:val="en-US"/>
              </w:rPr>
              <w:t>&gt;1013&lt;/</w:t>
            </w:r>
            <w:r w:rsidRPr="00E42F27">
              <w:rPr>
                <w:i/>
                <w:lang w:val="en-US"/>
              </w:rPr>
              <w:t>PropertyValue</w:t>
            </w:r>
            <w:r w:rsidRPr="00C332E0">
              <w:rPr>
                <w:i/>
                <w:lang w:val="en-US"/>
              </w:rPr>
              <w:t>&gt;&lt;/</w:t>
            </w:r>
            <w:r w:rsidRPr="00E42F27">
              <w:rPr>
                <w:i/>
                <w:lang w:val="en-US"/>
              </w:rPr>
              <w:t>Property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Property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PropertyName</w:t>
            </w:r>
            <w:r w:rsidRPr="00C332E0">
              <w:rPr>
                <w:i/>
                <w:lang w:val="en-US"/>
              </w:rPr>
              <w:t>&gt;</w:t>
            </w:r>
            <w:r w:rsidRPr="00E42F27">
              <w:rPr>
                <w:i/>
                <w:lang w:val="en-US"/>
              </w:rPr>
              <w:t>ERROR</w:t>
            </w:r>
            <w:r w:rsidRPr="00C332E0">
              <w:rPr>
                <w:i/>
                <w:lang w:val="en-US"/>
              </w:rPr>
              <w:t>_</w:t>
            </w:r>
            <w:r w:rsidRPr="00E42F27">
              <w:rPr>
                <w:i/>
                <w:lang w:val="en-US"/>
              </w:rPr>
              <w:t>NAME</w:t>
            </w:r>
            <w:r w:rsidRPr="00C332E0">
              <w:rPr>
                <w:i/>
                <w:lang w:val="en-US"/>
              </w:rPr>
              <w:t>&lt;/</w:t>
            </w:r>
            <w:r w:rsidRPr="00E42F27">
              <w:rPr>
                <w:i/>
                <w:lang w:val="en-US"/>
              </w:rPr>
              <w:t>PropertyName</w:t>
            </w:r>
            <w:r w:rsidRPr="00C332E0">
              <w:rPr>
                <w:i/>
                <w:lang w:val="en-US"/>
              </w:rPr>
              <w:t>&gt;&lt;</w:t>
            </w:r>
            <w:r w:rsidRPr="00E42F27">
              <w:rPr>
                <w:i/>
                <w:lang w:val="en-US"/>
              </w:rPr>
              <w:t>PropertyValue</w:t>
            </w:r>
            <w:r w:rsidRPr="00C332E0">
              <w:rPr>
                <w:i/>
                <w:lang w:val="en-US"/>
              </w:rPr>
              <w:t>&gt;</w:t>
            </w:r>
            <w:r w:rsidRPr="00E42F27">
              <w:rPr>
                <w:i/>
                <w:lang w:val="ru-RU"/>
              </w:rPr>
              <w:t>ФИО</w:t>
            </w:r>
            <w:r w:rsidRPr="00C332E0">
              <w:rPr>
                <w:i/>
                <w:lang w:val="en-US"/>
              </w:rPr>
              <w:t xml:space="preserve"> </w:t>
            </w:r>
            <w:r w:rsidRPr="00E42F27">
              <w:rPr>
                <w:i/>
                <w:lang w:val="ru-RU"/>
              </w:rPr>
              <w:t>не</w:t>
            </w:r>
            <w:r w:rsidRPr="00C332E0">
              <w:rPr>
                <w:i/>
                <w:lang w:val="en-US"/>
              </w:rPr>
              <w:t xml:space="preserve"> </w:t>
            </w:r>
            <w:r w:rsidRPr="00E42F27">
              <w:rPr>
                <w:i/>
                <w:lang w:val="ru-RU"/>
              </w:rPr>
              <w:t>соответствует</w:t>
            </w:r>
            <w:r w:rsidRPr="00C332E0">
              <w:rPr>
                <w:i/>
                <w:lang w:val="en-US"/>
              </w:rPr>
              <w:t xml:space="preserve"> </w:t>
            </w:r>
            <w:r w:rsidRPr="00E42F27">
              <w:rPr>
                <w:i/>
                <w:lang w:val="ru-RU"/>
              </w:rPr>
              <w:t>страховому</w:t>
            </w:r>
            <w:r w:rsidRPr="00C332E0">
              <w:rPr>
                <w:i/>
                <w:lang w:val="en-US"/>
              </w:rPr>
              <w:t xml:space="preserve"> </w:t>
            </w:r>
            <w:r w:rsidRPr="00E42F27">
              <w:rPr>
                <w:i/>
                <w:lang w:val="ru-RU"/>
              </w:rPr>
              <w:t>номеру</w:t>
            </w:r>
            <w:r w:rsidRPr="00C332E0">
              <w:rPr>
                <w:i/>
                <w:lang w:val="en-US"/>
              </w:rPr>
              <w:t>&lt;/PropertyValue&gt;&lt;/Property&gt;&lt;/Properties&gt;&lt;FilePFR xmlns="http://data.service.pfr.socit.ru"/&gt;&lt;/AppData&gt;&lt;/MessageData&gt;&lt;/ProcessResponse&gt;&lt;/soapenv:Body&gt;&lt;/soapenv:Envelope&gt;</w:t>
            </w:r>
          </w:p>
        </w:tc>
      </w:tr>
    </w:tbl>
    <w:p w:rsidR="00C9305A" w:rsidRPr="00C332E0" w:rsidRDefault="00C9305A" w:rsidP="006753B8">
      <w:pPr>
        <w:pStyle w:val="af7"/>
        <w:rPr>
          <w:b/>
          <w:lang w:val="en-US"/>
        </w:rPr>
      </w:pPr>
    </w:p>
    <w:p w:rsidR="006753B8" w:rsidRPr="00C332E0" w:rsidRDefault="006753B8" w:rsidP="006753B8">
      <w:pPr>
        <w:pStyle w:val="af7"/>
        <w:rPr>
          <w:b/>
          <w:lang w:val="en-US"/>
        </w:rPr>
      </w:pPr>
      <w:r>
        <w:rPr>
          <w:b/>
          <w:lang w:val="ru-RU"/>
        </w:rPr>
        <w:t>Запрос</w:t>
      </w:r>
      <w:r w:rsidRPr="00C332E0">
        <w:rPr>
          <w:b/>
          <w:lang w:val="en-US"/>
        </w:rPr>
        <w:t xml:space="preserve"> </w:t>
      </w:r>
      <w:r>
        <w:rPr>
          <w:b/>
          <w:lang w:val="ru-RU"/>
        </w:rPr>
        <w:t>статуса</w:t>
      </w:r>
      <w:r w:rsidRPr="00C332E0">
        <w:rPr>
          <w:b/>
          <w:lang w:val="en-US"/>
        </w:rPr>
        <w:t xml:space="preserve"> </w:t>
      </w:r>
      <w:r>
        <w:rPr>
          <w:b/>
          <w:lang w:val="ru-RU"/>
        </w:rPr>
        <w:t>обработки</w:t>
      </w:r>
      <w:r w:rsidRPr="00C332E0">
        <w:rPr>
          <w:b/>
          <w:lang w:val="en-US"/>
        </w:rPr>
        <w:t xml:space="preserve"> </w:t>
      </w:r>
      <w:r>
        <w:rPr>
          <w:b/>
          <w:lang w:val="ru-RU"/>
        </w:rPr>
        <w:t>заявки</w:t>
      </w:r>
      <w:r w:rsidRPr="00C332E0">
        <w:rPr>
          <w:b/>
          <w:lang w:val="en-US"/>
        </w:rPr>
        <w:t xml:space="preserve"> </w:t>
      </w:r>
      <w:r>
        <w:rPr>
          <w:b/>
          <w:lang w:val="ru-RU"/>
        </w:rPr>
        <w:t>для</w:t>
      </w:r>
      <w:r w:rsidRPr="00C332E0">
        <w:rPr>
          <w:b/>
          <w:lang w:val="en-US"/>
        </w:rPr>
        <w:t xml:space="preserve"> </w:t>
      </w:r>
      <w:r>
        <w:rPr>
          <w:b/>
          <w:lang w:val="ru-RU"/>
        </w:rPr>
        <w:t>получения</w:t>
      </w:r>
      <w:r w:rsidRPr="00C332E0">
        <w:rPr>
          <w:b/>
          <w:lang w:val="en-US"/>
        </w:rPr>
        <w:t xml:space="preserve"> </w:t>
      </w:r>
      <w:r>
        <w:rPr>
          <w:b/>
          <w:lang w:val="ru-RU"/>
        </w:rPr>
        <w:t>статуса</w:t>
      </w:r>
      <w:r w:rsidRPr="00C332E0">
        <w:rPr>
          <w:b/>
          <w:lang w:val="en-US"/>
        </w:rPr>
        <w:t xml:space="preserve"> «</w:t>
      </w:r>
      <w:r>
        <w:rPr>
          <w:b/>
          <w:lang w:val="ru-RU"/>
        </w:rPr>
        <w:t>В</w:t>
      </w:r>
      <w:r w:rsidRPr="00C332E0">
        <w:rPr>
          <w:b/>
          <w:lang w:val="en-US"/>
        </w:rPr>
        <w:t xml:space="preserve"> </w:t>
      </w:r>
      <w:r>
        <w:rPr>
          <w:b/>
          <w:lang w:val="ru-RU"/>
        </w:rPr>
        <w:t>обработке</w:t>
      </w:r>
      <w:r w:rsidRPr="00C332E0">
        <w:rPr>
          <w:b/>
          <w:lang w:val="en-US"/>
        </w:rPr>
        <w:t>»</w:t>
      </w:r>
    </w:p>
    <w:p w:rsidR="006753B8" w:rsidRPr="00C332E0" w:rsidRDefault="006753B8" w:rsidP="006753B8">
      <w:pPr>
        <w:pStyle w:val="af7"/>
        <w:rPr>
          <w:lang w:val="en-US"/>
        </w:rPr>
      </w:pPr>
    </w:p>
    <w:tbl>
      <w:tblPr>
        <w:tblW w:w="0" w:type="auto"/>
        <w:tblInd w:w="807" w:type="dxa"/>
        <w:tblLayout w:type="fixed"/>
        <w:tblLook w:val="0000" w:firstRow="0" w:lastRow="0" w:firstColumn="0" w:lastColumn="0" w:noHBand="0" w:noVBand="0"/>
      </w:tblPr>
      <w:tblGrid>
        <w:gridCol w:w="9624"/>
      </w:tblGrid>
      <w:tr w:rsidR="006753B8" w:rsidRPr="00C332E0" w:rsidTr="00806197">
        <w:tc>
          <w:tcPr>
            <w:tcW w:w="9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C332E0">
              <w:rPr>
                <w:i/>
                <w:lang w:val="en-US"/>
              </w:rPr>
              <w:t>&lt;soapenv:Envelope xmlns:soapenv="http://schemas.xmlsoap.org/soap/envelope/"&gt;&lt;soapenv:Header&gt;&lt;wsse:Security soapenv:actor="http://smev.gosuslugi.ru/actors/smev" soapenv:mustUnderstand="0" xmlns:wsse="http://docs.oasis-open.org/wss/2004/01/oasis-200401-wss-wssecurity-secext-1.0.xsd"&gt;&lt;wsse:BinarySecurityToken EncodingType="http://docs.oasis-open.org/wss/2004/01/oasis-200401-wss-soap-message-security-1.0#Base64Binary" ValueType="http://docs.oasis-open.org/wss/2004/01/oasis-200401-wss-x509-token-profile-1.0#X509v3" xmlns:wsu="http://docs.oasis-open.org/wss/2004/01/oasis-200401-wss-wssecurity-utility-1.0.xsd" wsu:Id="CertID-238ff7d4-8426-1e31-3cd9"&gt;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</w:t>
            </w:r>
            <w:r w:rsidRPr="00944802">
              <w:rPr>
                <w:i/>
                <w:lang w:val="ru-RU"/>
              </w:rPr>
              <w:t>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</w:t>
            </w:r>
            <w:r w:rsidRPr="00944802">
              <w:rPr>
                <w:i/>
                <w:lang w:val="ru-RU"/>
              </w:rPr>
              <w:lastRenderedPageBreak/>
              <w:t>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&lt;/wsse:BinarySecurityToken&gt;&lt;ds:Signature Id="SigID-238ffc0c-8426-1e31-3cdb" xmlns:ds="http://www.w3.org/2000/09/xmldsig#"&gt;&lt;ds:SignedInfo&gt;&lt;ds:CanonicalizationMethod Algorithm="http://www.w3.org/2001/10/xml-exc-c14n#"/&gt;&lt;ds:SignatureMethod Algorithm="http://www.w3.org/2001/04/xmldsig-more#gostr34102001-gostr3411"/&gt;&lt;ds:Reference URI="#SigID-238ffbbc-8426-1e31-3cda"&gt;&lt;ds:Transforms&gt;&lt;ds:Transform Algorithm="http://www.w3.org/2001/10/xml-exc-c14n#"/&gt;&lt;/ds:Transforms&gt;&lt;ds:DigestMethod Algorithm="http://www.w3.org/2001/04/xmldsig-more#gostr3411"/&gt;&lt;ds:DigestValue&gt;/2/p6um0uBSc95SRmhxFE7kZUtKrHz9szUPtyjlZV2s=&lt;/ds:DigestValue&gt;&lt;/ds:Reference&gt;&lt;/ds:SignedInfo&gt;&lt;ds:SignatureValue&gt;A89pKa8hxpdMuT1COLiJGmej101weDJ5LaZtNo+GodUxRQcvB0/m9XfPku0aWA+IocDaxjxIP9z/DV7WqT6yrA==&lt;/ds:SignatureValue&gt;&lt;ds:KeyInfo&gt;&lt;wsse:SecurityTokenReference&gt;&lt;wsse:Reference URI="#CertID-238ff7d4-8426-1e31-3cd9" ValueType="http://docs.oasis-open.org/wss/2004/01/oasis-200401-wss-x509-token-profile-1.0#X509v3"/&gt;&lt;/wsse:SecurityTokenReference&gt;&lt;/ds:KeyInfo&gt;&lt;/ds:Signature&gt;&lt;/wsse:Security&gt;&lt;/soapenv:Header&gt;&lt;soapenv:Body xmlns:wsu="http://docs.oasis-open.org/wss/2004/01/oasis-200401-wss-wssecurity-utility-1.0.xsd" wsu:Id="SigID-238ffbbc-8426-1e31-3cda"&gt;&lt;ns1:Process xmlns:ns1="http://service.pfr.socit.ru"&gt;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&lt;ns2:Message xmlns:ns2="http://smev.gosuslugi.ru/rev111111"&gt;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   &lt;ns2:Sender&gt;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      &lt;ns2:Code&gt;PFRF01001&lt;/ns2:Code&gt;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      &lt;ns2:Name&gt;Пенсионный фонд РФ&lt;/ns2:Name&gt;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   &lt;/ns2:Sender&gt;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   &lt;ns2:Recipient&gt;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      &lt;ns2:Code&gt;PFRF01001&lt;/ns2:Code&gt;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      &lt;ns2:Name&gt;Пенсионный фонд РФ&lt;/ns2:Name&gt;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   &lt;/ns2:Recipient&gt;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   &lt;ns2:Originator&gt;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lastRenderedPageBreak/>
              <w:t xml:space="preserve">               &lt;ns2:Code&gt;PFRF01001&lt;/ns2:Code&gt;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      &lt;ns2:Name&gt;Пенсионный фонд РФ&lt;/ns2:Name&gt;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   &lt;/ns2:Originator&gt;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   &lt;ns2:TypeCode&gt;GSRV&lt;/ns2:TypeCode&gt;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   &lt;ns2:Status&gt;PING&lt;/ns2:Status&gt;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   &lt;ns2:Date&gt;2011-10-24T16:27:32.513Z&lt;/ns2:Date&gt;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   &lt;ns2:ExchangeType&gt;2&lt;/ns2:ExchangeType&gt;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   &lt;ns2:RequestIdRef&gt;4E2ED077-B215-8A6F-56AD-6CE873DBD037&lt;/ns2:RequestIdRef&gt;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   &lt;</w:t>
            </w:r>
            <w:r w:rsidRPr="00944802">
              <w:rPr>
                <w:i/>
                <w:lang w:val="en-US"/>
              </w:rPr>
              <w:t>ns</w:t>
            </w:r>
            <w:r w:rsidRPr="00944802">
              <w:rPr>
                <w:i/>
                <w:lang w:val="ru-RU"/>
              </w:rPr>
              <w:t>2:</w:t>
            </w:r>
            <w:r w:rsidRPr="00944802">
              <w:rPr>
                <w:i/>
                <w:lang w:val="en-US"/>
              </w:rPr>
              <w:t>OriginRequestIdRef</w:t>
            </w:r>
            <w:r w:rsidRPr="00944802">
              <w:rPr>
                <w:i/>
                <w:lang w:val="ru-RU"/>
              </w:rPr>
              <w:t>&gt;4</w:t>
            </w:r>
            <w:r w:rsidRPr="00944802">
              <w:rPr>
                <w:i/>
                <w:lang w:val="en-US"/>
              </w:rPr>
              <w:t>E</w:t>
            </w:r>
            <w:r w:rsidRPr="00944802">
              <w:rPr>
                <w:i/>
                <w:lang w:val="ru-RU"/>
              </w:rPr>
              <w:t>2</w:t>
            </w:r>
            <w:r w:rsidRPr="00944802">
              <w:rPr>
                <w:i/>
                <w:lang w:val="en-US"/>
              </w:rPr>
              <w:t>ED</w:t>
            </w:r>
            <w:r w:rsidRPr="00944802">
              <w:rPr>
                <w:i/>
                <w:lang w:val="ru-RU"/>
              </w:rPr>
              <w:t>077-</w:t>
            </w:r>
            <w:r w:rsidRPr="00944802">
              <w:rPr>
                <w:i/>
                <w:lang w:val="en-US"/>
              </w:rPr>
              <w:t>B</w:t>
            </w:r>
            <w:r w:rsidRPr="00944802">
              <w:rPr>
                <w:i/>
                <w:lang w:val="ru-RU"/>
              </w:rPr>
              <w:t>215-8</w:t>
            </w:r>
            <w:r w:rsidRPr="00944802">
              <w:rPr>
                <w:i/>
                <w:lang w:val="en-US"/>
              </w:rPr>
              <w:t>A</w:t>
            </w:r>
            <w:r w:rsidRPr="00944802">
              <w:rPr>
                <w:i/>
                <w:lang w:val="ru-RU"/>
              </w:rPr>
              <w:t>6</w:t>
            </w:r>
            <w:r w:rsidRPr="00944802">
              <w:rPr>
                <w:i/>
                <w:lang w:val="en-US"/>
              </w:rPr>
              <w:t>F</w:t>
            </w:r>
            <w:r w:rsidRPr="00944802">
              <w:rPr>
                <w:i/>
                <w:lang w:val="ru-RU"/>
              </w:rPr>
              <w:t>-56</w:t>
            </w:r>
            <w:r w:rsidRPr="00944802">
              <w:rPr>
                <w:i/>
                <w:lang w:val="en-US"/>
              </w:rPr>
              <w:t>AD</w:t>
            </w:r>
            <w:r w:rsidRPr="00944802">
              <w:rPr>
                <w:i/>
                <w:lang w:val="ru-RU"/>
              </w:rPr>
              <w:t>-6</w:t>
            </w:r>
            <w:r w:rsidRPr="00944802">
              <w:rPr>
                <w:i/>
                <w:lang w:val="en-US"/>
              </w:rPr>
              <w:t>CE</w:t>
            </w:r>
            <w:r w:rsidRPr="00944802">
              <w:rPr>
                <w:i/>
                <w:lang w:val="ru-RU"/>
              </w:rPr>
              <w:t>873</w:t>
            </w:r>
            <w:r w:rsidRPr="00944802">
              <w:rPr>
                <w:i/>
                <w:lang w:val="en-US"/>
              </w:rPr>
              <w:t>DBD</w:t>
            </w:r>
            <w:r w:rsidRPr="00944802">
              <w:rPr>
                <w:i/>
                <w:lang w:val="ru-RU"/>
              </w:rPr>
              <w:t>037&lt;/</w:t>
            </w:r>
            <w:r w:rsidRPr="00944802">
              <w:rPr>
                <w:i/>
                <w:lang w:val="en-US"/>
              </w:rPr>
              <w:t>ns</w:t>
            </w:r>
            <w:r w:rsidRPr="00944802">
              <w:rPr>
                <w:i/>
                <w:lang w:val="ru-RU"/>
              </w:rPr>
              <w:t>2:</w:t>
            </w:r>
            <w:r w:rsidRPr="00944802">
              <w:rPr>
                <w:i/>
                <w:lang w:val="en-US"/>
              </w:rPr>
              <w:t>OriginRequestIdRef</w:t>
            </w:r>
            <w:r w:rsidRPr="00944802">
              <w:rPr>
                <w:i/>
                <w:lang w:val="ru-RU"/>
              </w:rPr>
              <w:t>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   &lt;</w:t>
            </w:r>
            <w:r w:rsidRPr="00944802">
              <w:rPr>
                <w:i/>
                <w:lang w:val="en-US"/>
              </w:rPr>
              <w:t>ns</w:t>
            </w:r>
            <w:r w:rsidRPr="00944802">
              <w:rPr>
                <w:i/>
                <w:lang w:val="ru-RU"/>
              </w:rPr>
              <w:t>2:</w:t>
            </w:r>
            <w:r w:rsidRPr="00944802">
              <w:rPr>
                <w:i/>
                <w:lang w:val="en-US"/>
              </w:rPr>
              <w:t>TestMsg</w:t>
            </w:r>
            <w:r w:rsidRPr="00944802">
              <w:rPr>
                <w:i/>
                <w:lang w:val="ru-RU"/>
              </w:rPr>
              <w:t>&gt;</w:t>
            </w:r>
            <w:r w:rsidRPr="00944802">
              <w:rPr>
                <w:i/>
                <w:lang w:val="en-US"/>
              </w:rPr>
              <w:t>Test</w:t>
            </w:r>
            <w:r w:rsidRPr="00944802">
              <w:rPr>
                <w:i/>
                <w:lang w:val="ru-RU"/>
              </w:rPr>
              <w:t xml:space="preserve"> </w:t>
            </w:r>
            <w:r w:rsidRPr="00944802">
              <w:rPr>
                <w:i/>
                <w:lang w:val="en-US"/>
              </w:rPr>
              <w:t>query</w:t>
            </w:r>
            <w:r w:rsidRPr="00944802">
              <w:rPr>
                <w:i/>
                <w:lang w:val="ru-RU"/>
              </w:rPr>
              <w:t>&lt;/</w:t>
            </w:r>
            <w:r w:rsidRPr="00944802">
              <w:rPr>
                <w:i/>
                <w:lang w:val="en-US"/>
              </w:rPr>
              <w:t>ns</w:t>
            </w:r>
            <w:r w:rsidRPr="00944802">
              <w:rPr>
                <w:i/>
                <w:lang w:val="ru-RU"/>
              </w:rPr>
              <w:t>2:</w:t>
            </w:r>
            <w:r w:rsidRPr="00944802">
              <w:rPr>
                <w:i/>
                <w:lang w:val="en-US"/>
              </w:rPr>
              <w:t>TestMsg</w:t>
            </w:r>
            <w:r w:rsidRPr="00944802">
              <w:rPr>
                <w:i/>
                <w:lang w:val="ru-RU"/>
              </w:rPr>
              <w:t>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&lt;/</w:t>
            </w:r>
            <w:r w:rsidRPr="00944802">
              <w:rPr>
                <w:i/>
                <w:lang w:val="en-US"/>
              </w:rPr>
              <w:t>ns</w:t>
            </w:r>
            <w:r w:rsidRPr="00944802">
              <w:rPr>
                <w:i/>
                <w:lang w:val="ru-RU"/>
              </w:rPr>
              <w:t>2:</w:t>
            </w:r>
            <w:r w:rsidRPr="00944802">
              <w:rPr>
                <w:i/>
                <w:lang w:val="en-US"/>
              </w:rPr>
              <w:t>Message</w:t>
            </w:r>
            <w:r w:rsidRPr="00944802">
              <w:rPr>
                <w:i/>
                <w:lang w:val="ru-RU"/>
              </w:rPr>
              <w:t>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&lt;</w:t>
            </w:r>
            <w:r w:rsidRPr="00944802">
              <w:rPr>
                <w:i/>
                <w:lang w:val="en-US"/>
              </w:rPr>
              <w:t>ns</w:t>
            </w:r>
            <w:r w:rsidRPr="00944802">
              <w:rPr>
                <w:i/>
                <w:lang w:val="ru-RU"/>
              </w:rPr>
              <w:t>3:</w:t>
            </w:r>
            <w:r w:rsidRPr="00944802">
              <w:rPr>
                <w:i/>
                <w:lang w:val="en-US"/>
              </w:rPr>
              <w:t>MessageData</w:t>
            </w:r>
            <w:r w:rsidRPr="00944802">
              <w:rPr>
                <w:i/>
                <w:lang w:val="ru-RU"/>
              </w:rPr>
              <w:t xml:space="preserve"> </w:t>
            </w:r>
            <w:r w:rsidRPr="00944802">
              <w:rPr>
                <w:i/>
                <w:lang w:val="en-US"/>
              </w:rPr>
              <w:t>xmlns</w:t>
            </w:r>
            <w:r w:rsidRPr="00944802">
              <w:rPr>
                <w:i/>
                <w:lang w:val="ru-RU"/>
              </w:rPr>
              <w:t>:</w:t>
            </w:r>
            <w:r w:rsidRPr="00944802">
              <w:rPr>
                <w:i/>
                <w:lang w:val="en-US"/>
              </w:rPr>
              <w:t>ns</w:t>
            </w:r>
            <w:r w:rsidRPr="00944802">
              <w:rPr>
                <w:i/>
                <w:lang w:val="ru-RU"/>
              </w:rPr>
              <w:t>3="</w:t>
            </w:r>
            <w:r w:rsidRPr="00944802">
              <w:rPr>
                <w:i/>
                <w:lang w:val="en-US"/>
              </w:rPr>
              <w:t>http</w:t>
            </w:r>
            <w:r w:rsidRPr="00944802">
              <w:rPr>
                <w:i/>
                <w:lang w:val="ru-RU"/>
              </w:rPr>
              <w:t>://</w:t>
            </w:r>
            <w:r w:rsidRPr="00944802">
              <w:rPr>
                <w:i/>
                <w:lang w:val="en-US"/>
              </w:rPr>
              <w:t>smev</w:t>
            </w:r>
            <w:r w:rsidRPr="00944802">
              <w:rPr>
                <w:i/>
                <w:lang w:val="ru-RU"/>
              </w:rPr>
              <w:t>.</w:t>
            </w:r>
            <w:r w:rsidRPr="00944802">
              <w:rPr>
                <w:i/>
                <w:lang w:val="en-US"/>
              </w:rPr>
              <w:t>gosuslugi</w:t>
            </w:r>
            <w:r w:rsidRPr="00944802">
              <w:rPr>
                <w:i/>
                <w:lang w:val="ru-RU"/>
              </w:rPr>
              <w:t>.</w:t>
            </w:r>
            <w:r w:rsidRPr="00944802">
              <w:rPr>
                <w:i/>
                <w:lang w:val="en-US"/>
              </w:rPr>
              <w:t>ru</w:t>
            </w:r>
            <w:r w:rsidRPr="00944802">
              <w:rPr>
                <w:i/>
                <w:lang w:val="ru-RU"/>
              </w:rPr>
              <w:t>/</w:t>
            </w:r>
            <w:r w:rsidRPr="00944802">
              <w:rPr>
                <w:i/>
                <w:lang w:val="en-US"/>
              </w:rPr>
              <w:t>rev</w:t>
            </w:r>
            <w:r w:rsidRPr="00944802">
              <w:rPr>
                <w:i/>
                <w:lang w:val="ru-RU"/>
              </w:rPr>
              <w:t>111111"&gt;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ru-RU"/>
              </w:rPr>
            </w:pPr>
            <w:r w:rsidRPr="00944802">
              <w:rPr>
                <w:i/>
                <w:lang w:val="ru-RU"/>
              </w:rPr>
              <w:t xml:space="preserve">            &lt;</w:t>
            </w:r>
            <w:r w:rsidRPr="00944802">
              <w:rPr>
                <w:i/>
                <w:lang w:val="en-US"/>
              </w:rPr>
              <w:t>ns</w:t>
            </w:r>
            <w:r w:rsidRPr="00944802">
              <w:rPr>
                <w:i/>
                <w:lang w:val="ru-RU"/>
              </w:rPr>
              <w:t>3:</w:t>
            </w:r>
            <w:r w:rsidRPr="00944802">
              <w:rPr>
                <w:i/>
                <w:lang w:val="en-US"/>
              </w:rPr>
              <w:t>AppData</w:t>
            </w:r>
            <w:r w:rsidRPr="00944802">
              <w:rPr>
                <w:i/>
                <w:lang w:val="ru-RU"/>
              </w:rPr>
              <w:t>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ru-RU"/>
              </w:rPr>
              <w:t xml:space="preserve">               </w:t>
            </w:r>
            <w:r w:rsidRPr="00C332E0">
              <w:rPr>
                <w:i/>
                <w:lang w:val="en-US"/>
              </w:rPr>
              <w:t>&lt;</w:t>
            </w:r>
            <w:r w:rsidRPr="00944802">
              <w:rPr>
                <w:i/>
                <w:lang w:val="en-US"/>
              </w:rPr>
              <w:t>ns</w:t>
            </w:r>
            <w:r w:rsidRPr="00C332E0">
              <w:rPr>
                <w:i/>
                <w:lang w:val="en-US"/>
              </w:rPr>
              <w:t>4:</w:t>
            </w:r>
            <w:r w:rsidRPr="00944802">
              <w:rPr>
                <w:i/>
                <w:lang w:val="en-US"/>
              </w:rPr>
              <w:t>Type xmlns:ns4="http://data.service.pfr.socit.ru"&gt;STATUSREQUEST&lt;/ns4:Type&gt;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 xml:space="preserve">               &lt;ns5:Properties xmlns:ns5="http://data.service.pfr.socit.ru"&gt;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 xml:space="preserve">                  &lt;ns5:Property&gt;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 xml:space="preserve">                     &lt;ns5:PropertyName&gt;QRYNMB&lt;/ns5:PropertyName&gt;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 xml:space="preserve">                     &lt;ns5:PropertyValue&gt;829-406021&lt;/ns5:PropertyValue&gt;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 xml:space="preserve">                  &lt;/ns5:Property&gt;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 xml:space="preserve">               &lt;/ns5:Properties&gt;</w:t>
            </w:r>
          </w:p>
          <w:p w:rsidR="00944802" w:rsidRPr="00944802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 xml:space="preserve">               &lt;ns6:FilePFR xmlns:ns6="http://data.service.pfr.socit.ru"/&gt;</w:t>
            </w:r>
          </w:p>
          <w:p w:rsidR="00944802" w:rsidRPr="00C332E0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 xml:space="preserve">            </w:t>
            </w:r>
            <w:r w:rsidRPr="00C332E0">
              <w:rPr>
                <w:i/>
                <w:lang w:val="en-US"/>
              </w:rPr>
              <w:t>&lt;/ns3:AppData&gt;</w:t>
            </w:r>
          </w:p>
          <w:p w:rsidR="00944802" w:rsidRPr="00C332E0" w:rsidRDefault="00944802" w:rsidP="00944802">
            <w:pPr>
              <w:pStyle w:val="af7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C332E0">
              <w:rPr>
                <w:i/>
                <w:lang w:val="en-US"/>
              </w:rPr>
              <w:t xml:space="preserve">         &lt;/ns3:MessageData&gt;</w:t>
            </w:r>
          </w:p>
          <w:p w:rsidR="006753B8" w:rsidRPr="00944802" w:rsidRDefault="00944802" w:rsidP="00944802">
            <w:pPr>
              <w:pStyle w:val="af7"/>
              <w:snapToGrid w:val="0"/>
              <w:spacing w:line="240" w:lineRule="auto"/>
              <w:ind w:firstLine="0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 xml:space="preserve">      &lt;/ns1:Process&gt;&lt;/soapenv:Body&gt;&lt;/soapenv:Envelope&gt;</w:t>
            </w:r>
          </w:p>
        </w:tc>
      </w:tr>
    </w:tbl>
    <w:p w:rsidR="006753B8" w:rsidRDefault="006753B8" w:rsidP="006753B8">
      <w:pPr>
        <w:pStyle w:val="af7"/>
      </w:pPr>
    </w:p>
    <w:p w:rsidR="006753B8" w:rsidRPr="006753B8" w:rsidRDefault="006753B8" w:rsidP="006753B8">
      <w:pPr>
        <w:pStyle w:val="af7"/>
        <w:rPr>
          <w:b/>
          <w:lang w:val="ru-RU"/>
        </w:rPr>
      </w:pPr>
      <w:r>
        <w:rPr>
          <w:b/>
        </w:rPr>
        <w:t>Ответ</w:t>
      </w:r>
      <w:r w:rsidRPr="006753B8">
        <w:rPr>
          <w:b/>
          <w:lang w:val="ru-RU"/>
        </w:rPr>
        <w:t xml:space="preserve">, </w:t>
      </w:r>
      <w:r>
        <w:rPr>
          <w:b/>
          <w:lang w:val="ru-RU"/>
        </w:rPr>
        <w:t>содержащий</w:t>
      </w:r>
      <w:r w:rsidRPr="006753B8">
        <w:rPr>
          <w:b/>
          <w:lang w:val="ru-RU"/>
        </w:rPr>
        <w:t xml:space="preserve"> </w:t>
      </w:r>
      <w:r>
        <w:rPr>
          <w:b/>
          <w:lang w:val="ru-RU"/>
        </w:rPr>
        <w:t>статус</w:t>
      </w:r>
      <w:r w:rsidRPr="006753B8">
        <w:rPr>
          <w:b/>
          <w:lang w:val="ru-RU"/>
        </w:rPr>
        <w:t xml:space="preserve"> </w:t>
      </w:r>
      <w:r>
        <w:rPr>
          <w:b/>
          <w:lang w:val="ru-RU"/>
        </w:rPr>
        <w:t>заявки</w:t>
      </w:r>
      <w:r w:rsidRPr="006753B8">
        <w:rPr>
          <w:b/>
          <w:lang w:val="ru-RU"/>
        </w:rPr>
        <w:t xml:space="preserve"> «</w:t>
      </w:r>
      <w:r>
        <w:rPr>
          <w:b/>
          <w:lang w:val="ru-RU"/>
        </w:rPr>
        <w:t>В</w:t>
      </w:r>
      <w:r w:rsidRPr="006753B8">
        <w:rPr>
          <w:b/>
          <w:lang w:val="ru-RU"/>
        </w:rPr>
        <w:t xml:space="preserve"> </w:t>
      </w:r>
      <w:r>
        <w:rPr>
          <w:b/>
          <w:lang w:val="ru-RU"/>
        </w:rPr>
        <w:t>обработке</w:t>
      </w:r>
      <w:r w:rsidRPr="006753B8">
        <w:rPr>
          <w:b/>
          <w:lang w:val="ru-RU"/>
        </w:rPr>
        <w:t>»</w:t>
      </w:r>
    </w:p>
    <w:p w:rsidR="006753B8" w:rsidRPr="006753B8" w:rsidRDefault="006753B8" w:rsidP="006753B8">
      <w:pPr>
        <w:pStyle w:val="af7"/>
        <w:rPr>
          <w:b/>
          <w:lang w:val="ru-RU"/>
        </w:rPr>
      </w:pPr>
    </w:p>
    <w:tbl>
      <w:tblPr>
        <w:tblW w:w="0" w:type="auto"/>
        <w:tblInd w:w="807" w:type="dxa"/>
        <w:tblLayout w:type="fixed"/>
        <w:tblLook w:val="0000" w:firstRow="0" w:lastRow="0" w:firstColumn="0" w:lastColumn="0" w:noHBand="0" w:noVBand="0"/>
      </w:tblPr>
      <w:tblGrid>
        <w:gridCol w:w="9624"/>
      </w:tblGrid>
      <w:tr w:rsidR="006753B8" w:rsidRPr="00C332E0" w:rsidTr="00806197">
        <w:tc>
          <w:tcPr>
            <w:tcW w:w="9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proofErr w:type="gramStart"/>
            <w:r w:rsidRPr="00944802">
              <w:rPr>
                <w:i/>
                <w:lang w:val="en-US"/>
              </w:rPr>
              <w:t>&lt;?xml</w:t>
            </w:r>
            <w:proofErr w:type="gramEnd"/>
            <w:r w:rsidRPr="00944802">
              <w:rPr>
                <w:i/>
                <w:lang w:val="en-US"/>
              </w:rPr>
              <w:t xml:space="preserve"> version="1.0" encoding="UTF-8"?&gt;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&lt;soapenv:Envelope xmlns:soapenv="http://schemas.xmlsoap.org/soap/envelope/" xmlns:wsu="http://docs.oasis-open.org/wss/2004/01/oasis-200401-wss-wssecurity-utility-1.0.xsd"&gt;&lt;soapenv:Header&gt;&lt;wsse:Security soapenv:actor="http://smev.gosuslugi.ru/actors/recipient" xmlns:wsse="http://docs.oasis-open.org/wss/2004/01/oasis-200401-wss-wssecurity-secext-1.0.xsd"&gt;&lt;wsse:BinarySecurityToken EncodingType="http://docs.oasis-open.org/wss/2004/01/oasis-200401-wss-soap-message-security-1.0#Base64Binary" ValueType="http://docs.oasis-open.org/wss/2004/01/oasis-200401-wss-x509-token-profile-1.0#X509v3" wsu:Id="CertId-3DBD73BA6A7127BA6C1390465894842173494" xmlns:wsse="http://docs.oasis-open.org/wss/2004/01/oasis-200401-wss-wssecurity-secext-1.0.xsd" xmlns:wsu="http://docs.oasis-open.org/wss/2004/01/oasis-200401-wss-wssecurity-utility-1.0.xsd"&gt;MIIG+DCCBqegAwIBAgIKbPnc5wABAAArRjAIBgYqhQMCAgMwggE1MRgwFgYFKoUDZAESDTEyMzQ1Njc4OTAxMjMxGjAYBggqhQMDgQMBARIMMDAxMjM0NTY3ODkwMSgwJgYDVQQJDB/QodGD0YnQtdCy0YHQutC40Lkg0LLQsNC7INC0LjI2MRcwFQYJKoZIhvcNAQkBFghjYUBydC5ydTELMAkGA1UEBhMCUlUxFTATBgNVBAgMDNCc0L7RgdC60LLQsDEVMBMGA1UEBwwM0JzQvtGB0LrQstCwMSQwIgYDVQQKDBvQntCQ0J4g0KDQvtGB0YLQtdC70LXQutC+0LwxMDAuBgNVBAsMJ9Cj0LTQvtGB0YLQvtCy0LXRgNGP0Y7RidC40Lkg0YbQtdC90YLRgDEnMCUGA1UEAwwe0KLQtdGB0YLQvtCy0YvQuSDQo9CmINCg0KLQmiAyMB4</w:t>
            </w:r>
            <w:r w:rsidRPr="00944802">
              <w:rPr>
                <w:i/>
                <w:lang w:val="en-US"/>
              </w:rPr>
              <w:lastRenderedPageBreak/>
              <w:t>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&lt;/wsse:BinarySecurityToken&gt;&lt;ds:Signature Id="Signature-57832" xmlns:ds="http://www.w3.org/2000/09/xmldsig#"&gt;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&lt;ds:SignedInfo&gt;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&lt;ds:CanonicalizationMethod Algorithm="http://www.w3.org/2001/10/xml-exc-c14n#"/&gt;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&lt;ds:SignatureMethod Algorithm="http://www.w3.org/2001/04/xmldsig-more#gostr34102001-gostr3411"/&gt;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&lt;ds:Reference URI="#ID-a459dc7c-7876-4df4-b10c-87e12fb56f4d"&gt;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&lt;ds:Transforms&gt;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&lt;ds:Transform Algorithm="http://www.w3.org/2001/10/xml-exc-c14n#"/&gt;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&lt;/ds:Transforms&gt;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&lt;ds:DigestMethod Algorithm="http://www.w3.org/2001/04/xmldsig-more#gostr3411"/&gt;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&lt;ds:DigestValue&gt;tJHe0YMm4jsSceBHNKTbk3wLmRaII1krsOxq1YP/BSA=&lt;/ds:DigestValue&gt;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&lt;/ds:Reference&gt;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&lt;ds:Reference URI="#SigID-6c80cf04-842b-1e31-2c93"&gt;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&lt;ds:Transforms&gt;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&lt;ds:Transform Algorithm="http://www.w3.org/2001/10/xml-exc-c14n#"/&gt;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&lt;/ds:Transforms&gt;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&lt;ds:DigestMethod Algorithm="http://www.w3.org/2001/04/xmldsig-more#gostr3411"/&gt;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&lt;ds:DigestValue&gt;tLp8DhV2lVeSeZURhGfJJZb3Ay8GumYSZ0nYiJEsgDA=&lt;/ds:DigestValue&gt;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&lt;/ds:Reference&gt;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&lt;/ds:SignedInfo&gt;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lastRenderedPageBreak/>
              <w:t>&lt;ds:SignatureValue&gt;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dYzpElvF7ahefrf7C4pMlKiGxzBeQeAmwtvB20+CNNMSCTxB+eOhXLQyYj/4P11jLFul+Fq4u+Yu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4uSgQ4cPBA==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&lt;/ds:SignatureValue&gt;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&lt;ds:KeyInfo Id="KeyId-3DBD73BA6A7127BA6C1390465894842173495"&gt;</w:t>
            </w:r>
          </w:p>
          <w:p w:rsidR="00944802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&lt;wsse:SecurityTokenReference wsu:Id="STRId-3DBD73BA6A7127BA6C1390465894842173496" xmlns:wsse="http://docs.oasis-open.org/wss/2004/01/oasis-200401-wss-wssecurity-secext-1.0.xsd" xmlns:wsu="http://docs.oasis-open.org/wss/2004/01/oasis-200401-wss-wssecurity-utility-1.0.xsd"&gt;&lt;wsse:Reference URI="#CertId-3DBD73BA6A7127BA6C1390465894842173494" ValueType="http://docs.oasis-open.org/wss/2004/01/oasis-200401-wss-x509-token-profile-1.0#X509v3" xmlns:wsse="http://docs.oasis-open.org/wss/2004/01/oasis-200401-wss-wssecurity-secext-1.0.xsd"/&gt;&lt;/wsse:SecurityTokenReference&gt;</w:t>
            </w:r>
          </w:p>
          <w:p w:rsidR="00944802" w:rsidRPr="00C332E0" w:rsidRDefault="00944802" w:rsidP="00944802">
            <w:pPr>
              <w:pStyle w:val="af7"/>
              <w:autoSpaceDE w:val="0"/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C332E0">
              <w:rPr>
                <w:i/>
                <w:lang w:val="en-US"/>
              </w:rPr>
              <w:t>&lt;/ds:KeyInfo&gt;</w:t>
            </w:r>
          </w:p>
          <w:p w:rsidR="006753B8" w:rsidRPr="00944802" w:rsidRDefault="00944802" w:rsidP="00944802">
            <w:pPr>
              <w:pStyle w:val="af7"/>
              <w:autoSpaceDE w:val="0"/>
              <w:snapToGrid w:val="0"/>
              <w:spacing w:line="240" w:lineRule="auto"/>
              <w:ind w:firstLine="0"/>
              <w:jc w:val="left"/>
              <w:rPr>
                <w:i/>
                <w:lang w:val="en-US"/>
              </w:rPr>
            </w:pPr>
            <w:r w:rsidRPr="00944802">
              <w:rPr>
                <w:i/>
                <w:lang w:val="en-US"/>
              </w:rPr>
              <w:t>&lt;/ds:Signature&gt;&lt;/wsse:Security&gt;&lt;wsse:Security soapenv:actor="http://smev.gosuslugi.ru/actors/smev" soapenv:mustUnderstand="0" xmlns:wsse="http://docs.oasis-open.org/wss/2004/01/oasis-200401-wss-wssecurity-secext-1.0.xsd"&gt;&lt;wsse:BinarySecurityToken EncodingType="http://docs.oasis-open.org/wss/2004/01/oasis-200401-wss-soap-message-security-1.0#Base64Binary" ValueType="http://docs.oasis-open.org/wss/2004/01/oasis-200401-wss-x509-token-profile-1.0#X509v3" wsu:Id="CertID-6c80c6c6-842b-1e31-2c92" xmlns:wsu="http://docs.oasis-open.org/wss/2004/01/oasis-200401-wss-wssecurity-utility-1.0.xsd"&gt;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</w:t>
            </w:r>
            <w:r w:rsidRPr="00944802">
              <w:rPr>
                <w:i/>
                <w:lang w:val="en-US"/>
              </w:rPr>
              <w:lastRenderedPageBreak/>
              <w:t>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&lt;/wsse:BinarySecurityToken&gt;&lt;ds:Signature Id="SigID-6c80d0e4-842b-1e31-2c94" xmlns:ds="http://www.w3.org/2000/09/xmldsig#"&gt;&lt;ds:SignedInfo&gt;&lt;ds:CanonicalizationMethod Algorithm="http://www.w3.org/2001/10/xml-exc-c14n#"/&gt;&lt;ds:SignatureMethod Algorithm="http://www.w3.org/2001/04/xmldsig-more#gostr34102001-gostr3411"/&gt;&lt;ds:Reference URI="#SigID-6c80cf04-842b-1e31-2c93"&gt;&lt;ds:Transforms&gt;&lt;ds:Transform Algorithm="http://www.w3.org/2001/10/xml-exc-c14n#"/&gt;&lt;/ds:Transforms&gt;&lt;ds:DigestMethod Algorithm="http://www.w3.org/2001/04/xmldsig-more#gostr3411"/&gt;&lt;ds:DigestValue&gt;tLp8DhV2lVeSeZURhGfJJZb3Ay8GumYSZ0nYiJEsgDA=&lt;/ds:DigestValue&gt;&lt;/ds:Reference&gt;&lt;/ds:SignedInfo&gt;&lt;ds:SignatureValue&gt;bl5Z5nN4qr1TpjmYH7Dk/JhSEgCskMPte0FK/vUf0+CLO8vAK34Vr3nYtWj77a1QoHyodaMpkDoF3MUvca3xug==&lt;/ds:SignatureValue&gt;&lt;ds:KeyInfo&gt;&lt;wsse:SecurityTokenReference&gt;&lt;wsse:Reference URI="#CertID-6c80c6c6-842b-1e31-2c92" ValueType="http://docs.oasis-open.org/wss/2004/01/oasis-200401-wss-x509-token-profile-1.0#X509v3"/&gt;&lt;/wsse:SecurityTokenReference&gt;&lt;/ds:KeyInfo&gt;&lt;/ds:Signature&gt;&lt;/wsse:Security&gt;&lt;smev:Header wsu:Id="ID-a459dc7c-7876-4df4-b10c-87e12fb56f4d" xmlns:smev="http://smev.gosuslugi.ru/rev111111"&gt;&lt;smev:NodeId&gt;00&lt;/smev:NodeId&gt;&lt;smev:MessageId&gt;91E0F614-A1FF-29A0-4C3E-CA08AE60007C&lt;/smev:MessageId&gt;&lt;smev:TimeStamp&gt;2014-01-23T11:31:34.841+03:00&lt;/smev:TimeStamp&gt;&lt;smev:MessageClass&gt;RESPONSE&lt;/smev:MessageClass&gt;&lt;/smev:Header&gt;&lt;/soapenv:Header&gt;&lt;soapenv:Body wsu:Id="SigID-6c80cf04-842b-1e31-2c93" xmlns:wsu="http://docs.oasis-open.org/wss/2004/01/oasis-200401-wss-wssecurity-utility-1.0.xsd"&gt;&lt;ProcessResponse xmlns="http://service.pfr.socit.ru"&gt;&lt;Message xmlns="http://smev.gosuslugi.ru/rev111111"&gt;&lt;Sender&gt;&lt;Code&gt;PFRF01001&lt;/Code&gt;&lt;Name&gt;</w:t>
            </w:r>
            <w:r w:rsidRPr="00944802">
              <w:rPr>
                <w:i/>
                <w:lang w:val="ru-RU"/>
              </w:rPr>
              <w:t>Пенсионный</w:t>
            </w:r>
            <w:r w:rsidRPr="00944802">
              <w:rPr>
                <w:i/>
                <w:lang w:val="en-US"/>
              </w:rPr>
              <w:t xml:space="preserve"> </w:t>
            </w:r>
            <w:r w:rsidRPr="00944802">
              <w:rPr>
                <w:i/>
                <w:lang w:val="ru-RU"/>
              </w:rPr>
              <w:t>фонд</w:t>
            </w:r>
            <w:r w:rsidRPr="00944802">
              <w:rPr>
                <w:i/>
                <w:lang w:val="en-US"/>
              </w:rPr>
              <w:t xml:space="preserve"> </w:t>
            </w:r>
            <w:r w:rsidRPr="00944802">
              <w:rPr>
                <w:i/>
                <w:lang w:val="ru-RU"/>
              </w:rPr>
              <w:t>РФ</w:t>
            </w:r>
            <w:r w:rsidRPr="00944802">
              <w:rPr>
                <w:i/>
                <w:lang w:val="en-US"/>
              </w:rPr>
              <w:t>&lt;/Name&gt;&lt;/Sender&gt;&lt;Recipient&gt;&lt;Code&gt;PFRF01001&lt;/Code&gt;&lt;Name&gt;</w:t>
            </w:r>
            <w:r w:rsidRPr="00944802">
              <w:rPr>
                <w:i/>
                <w:lang w:val="ru-RU"/>
              </w:rPr>
              <w:t>Пенсионный</w:t>
            </w:r>
            <w:r w:rsidRPr="00944802">
              <w:rPr>
                <w:i/>
                <w:lang w:val="en-US"/>
              </w:rPr>
              <w:t xml:space="preserve"> </w:t>
            </w:r>
            <w:r w:rsidRPr="00944802">
              <w:rPr>
                <w:i/>
                <w:lang w:val="ru-RU"/>
              </w:rPr>
              <w:t>фонд</w:t>
            </w:r>
            <w:r w:rsidRPr="00944802">
              <w:rPr>
                <w:i/>
                <w:lang w:val="en-US"/>
              </w:rPr>
              <w:t xml:space="preserve"> </w:t>
            </w:r>
            <w:r w:rsidRPr="00944802">
              <w:rPr>
                <w:i/>
                <w:lang w:val="ru-RU"/>
              </w:rPr>
              <w:t>РФ</w:t>
            </w:r>
            <w:r w:rsidRPr="00944802">
              <w:rPr>
                <w:i/>
                <w:lang w:val="en-US"/>
              </w:rPr>
              <w:t>&lt;/Name&gt;&lt;/Recipient&gt;&lt;Originator&gt;&lt;Code&gt;PFRF01001&lt;/Code&gt;&lt;Name&gt;</w:t>
            </w:r>
            <w:r w:rsidRPr="00944802">
              <w:rPr>
                <w:i/>
                <w:lang w:val="ru-RU"/>
              </w:rPr>
              <w:t>Пенсионный</w:t>
            </w:r>
            <w:r w:rsidRPr="00944802">
              <w:rPr>
                <w:i/>
                <w:lang w:val="en-US"/>
              </w:rPr>
              <w:t xml:space="preserve"> </w:t>
            </w:r>
            <w:r w:rsidRPr="00944802">
              <w:rPr>
                <w:i/>
                <w:lang w:val="ru-RU"/>
              </w:rPr>
              <w:t>фонд</w:t>
            </w:r>
            <w:r w:rsidRPr="00944802">
              <w:rPr>
                <w:i/>
                <w:lang w:val="en-US"/>
              </w:rPr>
              <w:t xml:space="preserve"> </w:t>
            </w:r>
            <w:r w:rsidRPr="00944802">
              <w:rPr>
                <w:i/>
                <w:lang w:val="ru-RU"/>
              </w:rPr>
              <w:t>РФ</w:t>
            </w:r>
            <w:r w:rsidRPr="00944802">
              <w:rPr>
                <w:i/>
                <w:lang w:val="en-US"/>
              </w:rPr>
              <w:t xml:space="preserve">&lt;/Name&gt;&lt;/Originator&gt;&lt;TypeCode&gt;GSRV&lt;/TypeCode&gt;&lt;Status&gt;PROCESS&lt;/Status&gt;&lt;Date&gt;2014-01-23T09:29:37.295Z&lt;/Date&gt;&lt;ExchangeType&gt;2&lt;/ExchangeType&gt;&lt;RequestIdRef&gt;91E0F614-A1FF-29A0-4C3E-CA08AE60007C&lt;/RequestIdRef&gt;&lt;OriginRequestIdRef&gt;4E2ED077-B215-8A6F-56AD-6CE873DBD037&lt;/OriginRequestIdRef&gt;&lt;TestMsg&gt;Test query&lt;/TestMsg&gt;&lt;/Message&gt;&lt;MessageData xmlns="http://smev.gosuslugi.ru/rev111111"&gt;&lt;AppData&gt;&lt;Type xmlns="http://data.service.pfr.socit.ru"&gt;STATUSRESPONSE&lt;/Type&gt;&lt;Properties </w:t>
            </w:r>
            <w:r w:rsidRPr="00944802">
              <w:rPr>
                <w:i/>
                <w:lang w:val="en-US"/>
              </w:rPr>
              <w:lastRenderedPageBreak/>
              <w:t>xmlns="http://data.service.pfr.socit.ru"&gt;&lt;Property&gt;&lt;PropertyName&gt;STATUSCODE&lt;/PropertyName&gt;&lt;PropertyValue&gt;2&lt;/PropertyValue&gt;&lt;/Property&gt;&lt;Property&gt;&lt;PropertyName&gt;STATUSDESC&lt;/PropertyName&gt;&lt;PropertyValue&gt;</w:t>
            </w:r>
            <w:r w:rsidRPr="00944802">
              <w:rPr>
                <w:i/>
                <w:lang w:val="ru-RU"/>
              </w:rPr>
              <w:t>В</w:t>
            </w:r>
            <w:r w:rsidRPr="00944802">
              <w:rPr>
                <w:i/>
                <w:lang w:val="en-US"/>
              </w:rPr>
              <w:t xml:space="preserve"> </w:t>
            </w:r>
            <w:r w:rsidRPr="00944802">
              <w:rPr>
                <w:i/>
                <w:lang w:val="ru-RU"/>
              </w:rPr>
              <w:t>обработке</w:t>
            </w:r>
            <w:r w:rsidRPr="00944802">
              <w:rPr>
                <w:i/>
                <w:lang w:val="en-US"/>
              </w:rPr>
              <w:t>&lt;/PropertyValue&gt;&lt;/Property&gt;&lt;/Properties&gt;&lt;FilePFR xmlns="http://data.service.pfr.socit.ru"/&gt;&lt;/AppData&gt;&lt;/MessageData&gt;&lt;/ProcessResponse&gt;&lt;/soapenv:Body&gt;&lt;/soapenv:Envelope&gt;</w:t>
            </w:r>
          </w:p>
        </w:tc>
      </w:tr>
    </w:tbl>
    <w:p w:rsidR="006753B8" w:rsidRDefault="006753B8" w:rsidP="006753B8">
      <w:pPr>
        <w:pStyle w:val="af7"/>
      </w:pPr>
    </w:p>
    <w:p w:rsidR="00DE1BE2" w:rsidRPr="00944802" w:rsidRDefault="00DE1BE2" w:rsidP="00DE1BE2">
      <w:pPr>
        <w:pStyle w:val="af7"/>
        <w:rPr>
          <w:b/>
          <w:lang w:val="en-US"/>
        </w:rPr>
      </w:pPr>
      <w:r>
        <w:rPr>
          <w:b/>
          <w:lang w:val="ru-RU"/>
        </w:rPr>
        <w:t>Запрос</w:t>
      </w:r>
      <w:r w:rsidRPr="00944802">
        <w:rPr>
          <w:b/>
          <w:lang w:val="en-US"/>
        </w:rPr>
        <w:t xml:space="preserve"> </w:t>
      </w:r>
      <w:r>
        <w:rPr>
          <w:b/>
          <w:lang w:val="ru-RU"/>
        </w:rPr>
        <w:t>статуса</w:t>
      </w:r>
      <w:r w:rsidRPr="00944802">
        <w:rPr>
          <w:b/>
          <w:lang w:val="en-US"/>
        </w:rPr>
        <w:t xml:space="preserve"> </w:t>
      </w:r>
      <w:r>
        <w:rPr>
          <w:b/>
          <w:lang w:val="ru-RU"/>
        </w:rPr>
        <w:t>обработки</w:t>
      </w:r>
      <w:r w:rsidRPr="00944802">
        <w:rPr>
          <w:b/>
          <w:lang w:val="en-US"/>
        </w:rPr>
        <w:t xml:space="preserve"> </w:t>
      </w:r>
      <w:r>
        <w:rPr>
          <w:b/>
          <w:lang w:val="ru-RU"/>
        </w:rPr>
        <w:t>заявки</w:t>
      </w:r>
      <w:r w:rsidRPr="00944802">
        <w:rPr>
          <w:b/>
          <w:lang w:val="en-US"/>
        </w:rPr>
        <w:t xml:space="preserve"> </w:t>
      </w:r>
      <w:r>
        <w:rPr>
          <w:b/>
          <w:lang w:val="ru-RU"/>
        </w:rPr>
        <w:t>для</w:t>
      </w:r>
      <w:r w:rsidRPr="00944802">
        <w:rPr>
          <w:b/>
          <w:lang w:val="en-US"/>
        </w:rPr>
        <w:t xml:space="preserve"> </w:t>
      </w:r>
      <w:r>
        <w:rPr>
          <w:b/>
          <w:lang w:val="ru-RU"/>
        </w:rPr>
        <w:t>получения</w:t>
      </w:r>
      <w:r w:rsidRPr="00944802">
        <w:rPr>
          <w:b/>
          <w:lang w:val="en-US"/>
        </w:rPr>
        <w:t xml:space="preserve"> </w:t>
      </w:r>
      <w:r>
        <w:rPr>
          <w:b/>
          <w:lang w:val="ru-RU"/>
        </w:rPr>
        <w:t>запрашиваемых</w:t>
      </w:r>
      <w:r w:rsidRPr="00944802">
        <w:rPr>
          <w:b/>
          <w:lang w:val="en-US"/>
        </w:rPr>
        <w:t xml:space="preserve"> </w:t>
      </w:r>
      <w:r>
        <w:rPr>
          <w:b/>
          <w:lang w:val="ru-RU"/>
        </w:rPr>
        <w:t>данных</w:t>
      </w:r>
    </w:p>
    <w:p w:rsidR="00DE1BE2" w:rsidRPr="00944802" w:rsidRDefault="00DE1BE2" w:rsidP="00DE1BE2">
      <w:pPr>
        <w:pStyle w:val="af7"/>
        <w:rPr>
          <w:lang w:val="en-US"/>
        </w:rPr>
      </w:pPr>
    </w:p>
    <w:tbl>
      <w:tblPr>
        <w:tblW w:w="0" w:type="auto"/>
        <w:tblInd w:w="812" w:type="dxa"/>
        <w:tblLayout w:type="fixed"/>
        <w:tblLook w:val="0000" w:firstRow="0" w:lastRow="0" w:firstColumn="0" w:lastColumn="0" w:noHBand="0" w:noVBand="0"/>
      </w:tblPr>
      <w:tblGrid>
        <w:gridCol w:w="9614"/>
      </w:tblGrid>
      <w:tr w:rsidR="00DE1BE2" w:rsidRPr="00C332E0" w:rsidTr="00806197">
        <w:tc>
          <w:tcPr>
            <w:tcW w:w="9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&lt;soapenv:Envelope xmlns:soapenv="http://schemas.xmlsoap.org/soap/envelope/"&gt;&lt;soapenv:Header&gt;&lt;wsse:Security soapenv:actor="http://smev.gosuslugi.ru/actors/smev" soapenv:mustUnderstand="0" xmlns:wsse="http://docs.oasis-open.org/wss/2004/01/oasis-200401-wss-wssecurity-secext-1.0.xsd"&gt;&lt;wsse:BinarySecurityToken EncodingType="http://docs.oasis-open.org/wss/2004/01/oasis-200401-wss-soap-message-security-1.0#Base64Binary" ValueType="http://docs.oasis-open.org/wss/2004/01/oasis-200401-wss-x509-token-profile-1.0#X509v3" xmlns:wsu="http://docs.oasis-open.org/wss/2004/01/oasis-200401-wss-wssecurity-utility-1.0.xsd" wsu:Id="CertID-82bb062c-8426-1e31-34f6"&gt;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</w:t>
            </w:r>
            <w:r w:rsidRPr="00B821A4">
              <w:rPr>
                <w:i/>
                <w:lang w:val="en-US"/>
              </w:rPr>
              <w:lastRenderedPageBreak/>
              <w:t>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&lt;/wsse:BinarySecurityToken&gt;&lt;ds:Signature Id="SigID-82bb0dca-8426-1e31-34f8" xmlns:ds="http://www.w3.org/2000/09/xmldsig#"&gt;&lt;ds:SignedInfo&gt;&lt;ds:CanonicalizationMethod Algorithm="http://www.w3.org/2001/10/xml-exc-c14n#"/&gt;&lt;ds:SignatureMethod Algorithm="http://www.w3.org/2001/04/xmldsig-more#gostr34102001-gostr3411"/&gt;&lt;ds:Reference URI="#SigID-82bb0c08-8426-1e31-34f7"&gt;&lt;ds:Transforms&gt;&lt;ds:Transform Algorithm="http://www.w3.org/2001/10/xml-exc-c14n#"/&gt;&lt;/ds:Transforms&gt;&lt;ds:DigestMethod Algorithm="http://www.w3.org/2001/04/xmldsig-more#gostr3411"/&gt;&lt;ds:DigestValue&gt;FV0ZxaZkIZCokgKEVb5lkAhxmgUJ9bQUIKa8z3F/V9k=&lt;/ds:DigestValue&gt;&lt;/ds:Reference&gt;&lt;/ds:SignedInfo&gt;&lt;ds:SignatureValue&gt;V0pmnWTPSQL2yWCdyTxx9GgkiUdA0U3zSbIeIbjhTrGEkJ7PBdm3SWTU6XzyIB4t+RtNJzKSYbgIc6MKv0Pa2g==&lt;/ds:SignatureValue&gt;&lt;ds:KeyInfo&gt;&lt;wsse:SecurityTokenReference&gt;&lt;wsse:Reference URI="#CertID-82bb062c-8426-1e31-34f6" ValueType="http://docs.oasis-open.org/wss/2004/01/oasis-200401-wss-x509-token-profile-1.0#X509v3"/&gt;&lt;/wsse:SecurityTokenReference&gt;&lt;/ds:KeyInfo&gt;&lt;/ds:Signature&gt;&lt;/wsse:Security&gt;&lt;/soapenv:Header&gt;&lt;soapenv:Body xmlns:wsu="http://docs.oasis-open.org/wss/2004/01/oasis-200401-wss-wssecurity-utility-1.0.xsd" wsu:Id="SigID-82bb0c08-8426-1e31-34f7"&gt;&lt;ns1:Process xmlns:ns1="http://service.pfr.socit.ru"&gt;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&lt;ns2:Message xmlns:ns2="http://smev.gosuslugi.ru/rev111111"&gt;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&lt;ns2:Sender&gt;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   &lt;ns2:Code&gt;PFRF01001&lt;/ns2:Code&gt;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   &lt;ns2:Name&gt;Пенсионный фонд РФ&lt;/ns2:Name&gt;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&lt;/ns2:Sender&gt;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&lt;ns2:Recipient&gt;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   &lt;ns2:Code&gt;PFRF01001&lt;/ns2:Code&gt;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   &lt;ns2:Name&gt;Пенсионный фонд РФ&lt;/ns2:Name&gt;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&lt;/ns2:Recipient&gt;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&lt;ns2:Originator&gt;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   &lt;ns2:Code&gt;PFRF01001&lt;/ns2:Code&gt;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   &lt;ns2:Name&gt;Пенсионный фонд РФ&lt;/ns2:Name&gt;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&lt;/ns2:Originator&gt;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&lt;ns2:TypeCode&gt;GSRV&lt;/ns2:TypeCode&gt;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&lt;ns2:Status&gt;PING&lt;/ns2:Status&gt;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&lt;ns2:Date&gt;2011-10-24T16:27:32.513Z&lt;/ns2:Date&gt;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&lt;ns2:ExchangeType&gt;2&lt;/ns2:ExchangeType&gt;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&lt;ns2:RequestIdRef&gt;4E2ED077-B215-8A6F-56AD-6CE873DBD037&lt;/ns2:RequestIdRef&gt;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&lt;ns2:OriginRequestIdRef&gt;4E2ED077-B215-8A6F-56AD-6CE873DBD037&lt;/ns2:OriginRequestIdRef&gt;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&lt;ns2:TestMsg&gt;Test query&lt;/ns2:TestMsg&gt;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lastRenderedPageBreak/>
              <w:t xml:space="preserve">         &lt;/ns2:Message&gt;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&lt;ns3:MessageData xmlns:ns3="http://smev.gosuslugi.ru/rev111111"&gt;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&lt;ns3:AppData&gt;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   &lt;ns4:Type xmlns:ns4="http://data.service.pfr.socit.ru"&gt;STATUSREQUEST&lt;/ns4:Type&gt;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   &lt;ns5:Properties xmlns:ns5="http://data.service.pfr.socit.ru"&gt;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      &lt;ns5:Property&gt;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         &lt;ns5:PropertyName&gt;QRYNMB&lt;/ns5:PropertyName&gt;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         &lt;ns5:PropertyValue&gt;829-406022&lt;/ns5:PropertyValue&gt;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      &lt;/ns5:Property&gt;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   &lt;/ns5:Properties&gt;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   &lt;ns6:FilePFR xmlns:ns6="http://data.service.pfr.socit.ru"/&gt;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   &lt;/ns3:AppData&gt;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   &lt;/ns3:MessageData&gt;</w:t>
            </w:r>
          </w:p>
          <w:p w:rsidR="00DE1BE2" w:rsidRPr="00944802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 xml:space="preserve">      &lt;/ns1:Process&gt;&lt;/soapenv:Body&gt;&lt;/soapenv:Envelope&gt;</w:t>
            </w:r>
          </w:p>
        </w:tc>
      </w:tr>
    </w:tbl>
    <w:p w:rsidR="006753B8" w:rsidRPr="00944802" w:rsidRDefault="006753B8" w:rsidP="00DE1BE2">
      <w:pPr>
        <w:pStyle w:val="af7"/>
        <w:rPr>
          <w:b/>
          <w:lang w:val="en-US"/>
        </w:rPr>
      </w:pPr>
    </w:p>
    <w:p w:rsidR="00DE1BE2" w:rsidRPr="00944802" w:rsidRDefault="00DE1BE2" w:rsidP="00DE1BE2">
      <w:pPr>
        <w:pStyle w:val="af7"/>
        <w:rPr>
          <w:b/>
          <w:lang w:val="en-US"/>
        </w:rPr>
      </w:pPr>
      <w:r>
        <w:rPr>
          <w:b/>
        </w:rPr>
        <w:t>Ответ</w:t>
      </w:r>
      <w:r w:rsidRPr="00944802">
        <w:rPr>
          <w:b/>
          <w:lang w:val="en-US"/>
        </w:rPr>
        <w:t xml:space="preserve">, </w:t>
      </w:r>
      <w:r>
        <w:rPr>
          <w:b/>
          <w:lang w:val="ru-RU"/>
        </w:rPr>
        <w:t>содержащий</w:t>
      </w:r>
      <w:r w:rsidRPr="00944802">
        <w:rPr>
          <w:b/>
          <w:lang w:val="en-US"/>
        </w:rPr>
        <w:t xml:space="preserve"> </w:t>
      </w:r>
      <w:r>
        <w:rPr>
          <w:b/>
          <w:lang w:val="ru-RU"/>
        </w:rPr>
        <w:t>запрошенные</w:t>
      </w:r>
      <w:r w:rsidRPr="00944802">
        <w:rPr>
          <w:b/>
          <w:lang w:val="en-US"/>
        </w:rPr>
        <w:t xml:space="preserve"> </w:t>
      </w:r>
      <w:r>
        <w:rPr>
          <w:b/>
          <w:lang w:val="ru-RU"/>
        </w:rPr>
        <w:t>данные</w:t>
      </w:r>
    </w:p>
    <w:p w:rsidR="00DE1BE2" w:rsidRPr="00944802" w:rsidRDefault="00DE1BE2" w:rsidP="00DE1BE2">
      <w:pPr>
        <w:pStyle w:val="af7"/>
        <w:rPr>
          <w:lang w:val="en-US"/>
        </w:rPr>
      </w:pPr>
    </w:p>
    <w:tbl>
      <w:tblPr>
        <w:tblW w:w="0" w:type="auto"/>
        <w:tblInd w:w="812" w:type="dxa"/>
        <w:tblLayout w:type="fixed"/>
        <w:tblLook w:val="0000" w:firstRow="0" w:lastRow="0" w:firstColumn="0" w:lastColumn="0" w:noHBand="0" w:noVBand="0"/>
      </w:tblPr>
      <w:tblGrid>
        <w:gridCol w:w="9614"/>
      </w:tblGrid>
      <w:tr w:rsidR="00DE1BE2" w:rsidRPr="00C332E0" w:rsidTr="00806197">
        <w:tc>
          <w:tcPr>
            <w:tcW w:w="9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proofErr w:type="gramStart"/>
            <w:r w:rsidRPr="00B821A4">
              <w:rPr>
                <w:i/>
                <w:lang w:val="en-US"/>
              </w:rPr>
              <w:t>&lt;?xml</w:t>
            </w:r>
            <w:proofErr w:type="gramEnd"/>
            <w:r w:rsidRPr="00B821A4">
              <w:rPr>
                <w:i/>
                <w:lang w:val="en-US"/>
              </w:rPr>
              <w:t xml:space="preserve"> version="1.0" encoding="UTF-8"?&gt;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&lt;soapenv:Envelope xmlns:soapenv="http://schemas.xmlsoap.org/soap/envelope/" xmlns:wsu="http://docs.oasis-open.org/wss/2004/01/oasis-200401-wss-wssecurity-utility-1.0.xsd"&gt;&lt;soapenv:Header&gt;&lt;wsse:Security soapenv:actor="http://smev.gosuslugi.ru/actors/recipient" xmlns:wsse="http://docs.oasis-open.org/wss/2004/01/oasis-200401-wss-wssecurity-secext-1.0.xsd"&gt;&lt;wsse:BinarySecurityToken EncodingType="http://docs.oasis-open.org/wss/2004/01/oasis-200401-wss-soap-message-security-1.0#Base64Binary" ValueType="http://docs.oasis-open.org/wss/2004/01/oasis-200401-wss-x509-token-profile-1.0#X509v3" wsu:Id="CertId-B9EB917E9C9DB1B19D1390482324192106951" xmlns:wsse="http://docs.oasis-open.org/wss/2004/01/oasis-200401-wss-wssecurity-secext-1.0.xsd" xmlns:wsu="http://docs.oasis-open.org/wss/2004/01/oasis-200401-wss-wssecurity-utility-1.0.xsd"&gt;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</w:t>
            </w:r>
            <w:r w:rsidRPr="00B821A4">
              <w:rPr>
                <w:i/>
                <w:lang w:val="en-US"/>
              </w:rPr>
              <w:lastRenderedPageBreak/>
              <w:t>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&lt;/wsse:BinarySecurityToken&gt;&lt;ds:Signature Id="Signature-35651" xmlns:ds="http://www.w3.org/2000/09/xmldsig#"&gt;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&lt;ds:SignedInfo&gt;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&lt;ds:CanonicalizationMethod Algorithm="http://www.w3.org/2001/10/xml-exc-c14n#"/&gt;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&lt;ds:SignatureMethod Algorithm="http://www.w3.org/2001/04/xmldsig-more#gostr34102001-gostr3411"/&gt;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&lt;ds:Reference URI="#ID-ccd08246-0c1c-4ba6-a7db-6ea934d33ba9"&gt;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&lt;ds:Transforms&gt;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&lt;ds:Transform Algorithm="http://www.w3.org/2001/10/xml-exc-c14n#"/&gt;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&lt;/ds:Transforms&gt;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&lt;ds:DigestMethod Algorithm="http://www.w3.org/2001/04/xmldsig-more#gostr3411"/&gt;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&lt;ds:DigestValue&gt;ssur1JORU6Tjx+hojrnoZAWkuqa/XC+XTkQ9pVUTyM0=&lt;/ds:DigestValue&gt;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&lt;/ds:Reference&gt;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&lt;ds:Reference URI="#SigID-adda3b7c-8451-1e31-37b2"&gt;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&lt;ds:Transforms&gt;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&lt;ds:Transform Algorithm="http://www.w3.org/2001/10/xml-exc-c14n#"/&gt;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&lt;/ds:Transforms&gt;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&lt;ds:DigestMethod Algorithm="http://www.w3.org/2001/04/xmldsig-more#gostr3411"/&gt;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&lt;ds:DigestValue&gt;e0vaR5W9rMJA+uHcobbsrOKCCa/RoAcJap6s6f/9KAA=&lt;/ds:DigestValue&gt;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&lt;/ds:Reference&gt;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&lt;/ds:SignedInfo&gt;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&lt;ds:SignatureValue&gt;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rkteDO536mx9ZuS6xUJJPzU5Hn7FYatS70I+jRV6stEZwXJMr98QflQI7GN+lUxssUx0mpDuTjzR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koU8vbn+Vw==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&lt;/ds:SignatureValue&gt;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&lt;ds:KeyInfo Id="KeyId-B9EB917E9C9DB1B19D1390482324193106952"&gt;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&lt;wsse:SecurityTokenReference wsu:Id="STRId-B9EB917E9C9DB1B19D1390482324193106953" xmlns:wsse="http://docs.oasis-open.org/wss/2004/01/oasis-200401-wss-wssecurity-secext-1.0.xsd" xmlns:wsu="http://docs.oasis-open.org/wss/2004/01/oasis-200401-wss-wssecurity-utility-1.0.xsd"&gt;&lt;wsse:Reference URI="#CertId-B9EB917E9C9DB1B19D1390482324192106951" ValueType="http://docs.oasis-open.org/wss/2004/01/oasis-200401-wss-x509-token-profile-1.0#X509v3" xmlns:wsse="http://docs.oasis-open.org/wss/2004/01/oasis-200401-wss-wssecurity-secext-1.0.xsd"/&gt;&lt;/wsse:SecurityTokenReference&gt;</w:t>
            </w:r>
          </w:p>
          <w:p w:rsidR="00B821A4" w:rsidRPr="00B821A4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lastRenderedPageBreak/>
              <w:t>&lt;/ds:KeyInfo&gt;</w:t>
            </w:r>
          </w:p>
          <w:p w:rsidR="00DE1BE2" w:rsidRPr="00944802" w:rsidRDefault="00B821A4" w:rsidP="00B821A4">
            <w:pPr>
              <w:snapToGrid w:val="0"/>
              <w:spacing w:line="240" w:lineRule="auto"/>
              <w:jc w:val="left"/>
              <w:rPr>
                <w:i/>
                <w:lang w:val="en-US"/>
              </w:rPr>
            </w:pPr>
            <w:r w:rsidRPr="00B821A4">
              <w:rPr>
                <w:i/>
                <w:lang w:val="en-US"/>
              </w:rPr>
              <w:t>&lt;/ds:Signature&gt;&lt;/wsse:Security&gt;&lt;wsse:Security soapenv:actor="http://smev.gosuslugi.ru/actors/smev" soapenv:mustUnderstand="0" xmlns:wsse="http://docs.oasis-open.org/wss/2004/01/oasis-200401-wss-wssecurity-secext-1.0.xsd"&gt;&lt;wsse:BinarySecurityToken EncodingType="http://docs.oasis-open.org/wss/2004/01/oasis-200401-wss-soap-message-security-1.0#Base64Binary" ValueType="http://docs.oasis-open.org/wss/2004/01/oasis-200401-wss-x509-token-profile-1.0#X509v3" wsu:Id="CertID-adda33ac-8451-1e31-37b1" xmlns:wsu="http://docs.oasis-open.org/wss/2004/01/oasis-200401-wss-wssecurity-utility-1.0.xsd"&gt;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</w:t>
            </w:r>
            <w:r w:rsidRPr="00B821A4">
              <w:rPr>
                <w:i/>
                <w:lang w:val="en-US"/>
              </w:rPr>
              <w:lastRenderedPageBreak/>
              <w:t>wICAwUAA0EAanugQaW/yF3zgdCqwSIaxEori5/AQrNpCOZPBFL4mb2monc/VVNEEOorqO+RbJL06/3p2XY0QB+XOjIbHemA7w==&lt;/wsse:BinarySecurityToken&gt;&lt;ds:Signature Id="SigID-adda3d52-8451-1e31-37b3" xmlns:ds="http://www.w3.org/2000/09/xmldsig#"&gt;&lt;ds:SignedInfo&gt;&lt;ds:CanonicalizationMethod Algorithm="http://www.w3.org/2001/10/xml-exc-c14n#"/&gt;&lt;ds:SignatureMethod Algorithm="http://www.w3.org/2001/04/xmldsig-more#gostr34102001-gostr3411"/&gt;&lt;ds:Reference URI="#SigID-adda3b7c-8451-1e31-37b2"&gt;&lt;ds:Transforms&gt;&lt;ds:Transform Algorithm="http://www.w3.org/2001/10/xml-exc-c14n#"/&gt;&lt;/ds:Transforms&gt;&lt;ds:DigestMethod Algorithm="http://www.w3.org/2001/04/xmldsig-more#gostr3411"/&gt;&lt;ds:DigestValue&gt;e0vaR5W9rMJA+uHcobbsrOKCCa/RoAcJap6s6f/9KAA=&lt;/ds:DigestValue&gt;&lt;/ds:Reference&gt;&lt;/ds:SignedInfo&gt;&lt;ds:SignatureValue&gt;cC75JgNdA4LoM0HX6NnEijlkxP9o2uyDJjIHYWilNOn/Ac3Kle842NdGTw6W+K2RczgnbrZPCo6ulYMN6Nu2KQ==&lt;/ds:SignatureValue&gt;&lt;ds:KeyInfo&gt;&lt;wsse:SecurityTokenReference&gt;&lt;wsse:Reference URI="#CertID-adda33ac-8451-1e31-37b1" ValueType="http://docs.oasis-open.org/wss/2004/01/oasis-200401-wss-x509-token-profile-1.0#X509v3"/&gt;&lt;/wsse:SecurityTokenReference&gt;&lt;/ds:KeyInfo&gt;&lt;/ds:Signature&gt;&lt;/wsse:Security&gt;&lt;smev:Header wsu:Id="ID-ccd08246-0c1c-4ba6-a7db-6ea934d33ba9" xmlns:smev="http://smev.gosuslugi.ru/rev111111"&gt;&lt;smev:NodeId&gt;00&lt;/smev:NodeId&gt;&lt;smev:MessageId&gt;94F21D3A-9CEE-0D0B-7103-2F3ECDD11AB9&lt;/smev:MessageId&gt;&lt;smev:TimeStamp&gt;2014-01-23T16:05:24.192+03:00&lt;/smev:TimeStamp&gt;&lt;smev:MessageClass&gt;RESPONSE&lt;/smev:MessageClass&gt;&lt;/smev:Header&gt;&lt;/soapenv:Header&gt;&lt;soapenv:Body wsu:Id="SigID-adda3b7c-8451-1e31-37b2" xmlns:wsu="http://docs.oasis-open.org/wss/2004/01/oasis-200401-wss-wssecurity-utility-1.0.xsd"&gt;&lt;ProcessResponse xmlns="http://service.pfr.socit.ru"&gt;&lt;Message xmlns="http://smev.gosuslugi.ru/rev111111"&gt;&lt;Sender&gt;&lt;Code&gt;PFRF01001&lt;/Code&gt;&lt;Name&gt;Пенсионный фонд РФ&lt;/Name&gt;&lt;/Sender&gt;&lt;Recipient&gt;&lt;Code&gt;PFRF01001&lt;/Code&gt;&lt;Name&gt;Пенсионный фонд РФ&lt;/Name&gt;&lt;/Recipient&gt;&lt;Originator&gt;&lt;Code&gt;PFRF01001&lt;/Code&gt;&lt;Name&gt;Пенсионный фонд РФ&lt;/Name&gt;&lt;/Originator&gt;&lt;TypeCode&gt;GSRV&lt;/TypeCode&gt;&lt;Status&gt;RESULT&lt;/Status&gt;&lt;Date&gt;2014-01-23T14:03:23.429Z&lt;/Date&gt;&lt;ExchangeType&gt;2&lt;/ExchangeType&gt;&lt;RequestIdRef&gt;94F21D3A-9CEE-0D0B-7103-2F3ECDD11AB9&lt;/RequestIdRef&gt;&lt;OriginRequestIdRef&gt;4E2ED077-B215-8A6F-56AD-6CE873DBD037&lt;/OriginRequestIdRef&gt;&lt;TestMsg&gt;Test query&lt;/TestMsg&gt;&lt;/Message&gt;&lt;MessageData xmlns="http://smev.gosuslugi.ru/rev111111"&gt;&lt;AppData&gt;&lt;Type xmlns="http://data.service.pfr.socit.ru"&gt;RESPONSE&lt;/Type&gt;&lt;Properties xmlns="http://data.service.pfr.socit.ru"&gt;&lt;Property&gt;&lt;PropertyName&gt;QRYNMB&lt;/PropertyName&gt;&lt;PropertyValue&gt;829-406022&lt;/PropertyValue&gt;&lt;/Property&gt;&lt;Property&gt;&lt;PropertyName&gt;TYPE_RESPONSE&lt;/PropertyName&gt;&lt;PropertyValue&gt;СВЕДЕНИЯ_О_ЗАРПЛАТЕ_И_ИНЫХ_ВЫПЛАТАХ&lt;/PropertyValue&gt;&lt;/Property&gt;&lt;/Properties&gt;&lt;FilePFR xmlns="http://data.service.pfr.socit.ru"&gt;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</w:t>
            </w:r>
            <w:r w:rsidRPr="00B821A4">
              <w:rPr>
                <w:i/>
                <w:lang w:val="en-US"/>
              </w:rPr>
              <w:lastRenderedPageBreak/>
              <w:t>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&lt;/FilePFR&gt;&lt;/AppData&gt;&lt;/MessageData&gt;&lt;/ProcessResponse&gt;&lt;/soapenv:Body&gt;&lt;/soapenv:Envelope&gt;</w:t>
            </w:r>
          </w:p>
        </w:tc>
      </w:tr>
    </w:tbl>
    <w:p w:rsidR="004A24BF" w:rsidRPr="00545364" w:rsidRDefault="004A24BF" w:rsidP="00545364">
      <w:pPr>
        <w:pStyle w:val="12"/>
        <w:ind w:left="357"/>
      </w:pPr>
      <w:bookmarkStart w:id="21" w:name="_Toc378598286"/>
      <w:r w:rsidRPr="00545364">
        <w:lastRenderedPageBreak/>
        <w:t>Методика испытаний</w:t>
      </w:r>
      <w:bookmarkEnd w:id="21"/>
    </w:p>
    <w:p w:rsidR="004A24BF" w:rsidRPr="00545364" w:rsidRDefault="004A24BF" w:rsidP="004A24BF">
      <w:pPr>
        <w:pStyle w:val="23"/>
      </w:pPr>
      <w:bookmarkStart w:id="22" w:name="_Toc378598287"/>
      <w:r w:rsidRPr="00545364">
        <w:t>Общие условия</w:t>
      </w:r>
      <w:bookmarkEnd w:id="22"/>
    </w:p>
    <w:p w:rsidR="004A24BF" w:rsidRPr="00C43B34" w:rsidRDefault="002C73F4" w:rsidP="002C73F4">
      <w:pPr>
        <w:pStyle w:val="af7"/>
      </w:pPr>
      <w:r w:rsidRPr="00C43B34">
        <w:t xml:space="preserve">Проведение контрольных испытаний при регистрации электронного сервиса </w:t>
      </w:r>
      <w:r w:rsidR="004A24BF" w:rsidRPr="00C43B34">
        <w:t>регламентирован</w:t>
      </w:r>
      <w:r w:rsidRPr="00C43B34">
        <w:t>о</w:t>
      </w:r>
      <w:r w:rsidR="004A24BF" w:rsidRPr="00C43B34">
        <w:t xml:space="preserve"> Приказом Министерства связи и массовых коммуникаций Российской </w:t>
      </w:r>
      <w:r w:rsidR="004A24BF" w:rsidRPr="00C43B34">
        <w:lastRenderedPageBreak/>
        <w:t>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2C73F4" w:rsidRPr="00C43B34" w:rsidRDefault="004A24BF" w:rsidP="002C73F4">
      <w:pPr>
        <w:pStyle w:val="af7"/>
      </w:pPr>
      <w:r w:rsidRPr="00C43B34">
        <w:t xml:space="preserve">Порядок проведения </w:t>
      </w:r>
      <w:r w:rsidR="002C73F4" w:rsidRPr="00C43B34">
        <w:t>типовых испытаний предполагает следующие этапы:</w:t>
      </w:r>
    </w:p>
    <w:p w:rsidR="004A24BF" w:rsidRPr="00944802" w:rsidRDefault="004A24BF" w:rsidP="0030116D">
      <w:pPr>
        <w:pStyle w:val="1"/>
        <w:ind w:left="1080"/>
        <w:rPr>
          <w:lang w:val="en-US"/>
        </w:rPr>
      </w:pPr>
      <w:r w:rsidRPr="00C43B34">
        <w:t>Проверка</w:t>
      </w:r>
      <w:r w:rsidRPr="00944802">
        <w:rPr>
          <w:lang w:val="en-US"/>
        </w:rPr>
        <w:t xml:space="preserve"> </w:t>
      </w:r>
      <w:r w:rsidRPr="00C43B34">
        <w:t>комплектности</w:t>
      </w:r>
      <w:r w:rsidRPr="00944802">
        <w:rPr>
          <w:lang w:val="en-US"/>
        </w:rPr>
        <w:t xml:space="preserve"> </w:t>
      </w:r>
      <w:r w:rsidRPr="00C43B34">
        <w:t>предоставленной</w:t>
      </w:r>
      <w:r w:rsidRPr="00944802">
        <w:rPr>
          <w:lang w:val="en-US"/>
        </w:rPr>
        <w:t xml:space="preserve"> </w:t>
      </w:r>
      <w:r w:rsidR="002C73F4" w:rsidRPr="00C43B34">
        <w:t>документации</w:t>
      </w:r>
      <w:r w:rsidR="002C73F4" w:rsidRPr="00944802">
        <w:rPr>
          <w:lang w:val="en-US"/>
        </w:rPr>
        <w:t>;</w:t>
      </w:r>
    </w:p>
    <w:p w:rsidR="004A24BF" w:rsidRPr="00944802" w:rsidRDefault="004A24BF" w:rsidP="0030116D">
      <w:pPr>
        <w:pStyle w:val="1"/>
        <w:ind w:left="1080"/>
        <w:rPr>
          <w:lang w:val="en-US"/>
        </w:rPr>
      </w:pPr>
      <w:r w:rsidRPr="00C43B34">
        <w:t>Проверка</w:t>
      </w:r>
      <w:r w:rsidRPr="00944802">
        <w:rPr>
          <w:lang w:val="en-US"/>
        </w:rPr>
        <w:t xml:space="preserve"> </w:t>
      </w:r>
      <w:r w:rsidRPr="00C43B34">
        <w:t>сетевой</w:t>
      </w:r>
      <w:r w:rsidRPr="00944802">
        <w:rPr>
          <w:lang w:val="en-US"/>
        </w:rPr>
        <w:t xml:space="preserve"> </w:t>
      </w:r>
      <w:r w:rsidRPr="00C43B34">
        <w:t>связности</w:t>
      </w:r>
      <w:r w:rsidRPr="00944802">
        <w:rPr>
          <w:lang w:val="en-US"/>
        </w:rPr>
        <w:t xml:space="preserve"> </w:t>
      </w:r>
      <w:r w:rsidRPr="00C43B34">
        <w:t>между</w:t>
      </w:r>
      <w:r w:rsidRPr="00944802">
        <w:rPr>
          <w:lang w:val="en-US"/>
        </w:rPr>
        <w:t xml:space="preserve"> </w:t>
      </w:r>
      <w:r w:rsidRPr="00C43B34">
        <w:t>узлом</w:t>
      </w:r>
      <w:r w:rsidRPr="00944802">
        <w:rPr>
          <w:lang w:val="en-US"/>
        </w:rPr>
        <w:t xml:space="preserve"> </w:t>
      </w:r>
      <w:r w:rsidRPr="00C43B34">
        <w:t>СМЭВ</w:t>
      </w:r>
      <w:r w:rsidRPr="00944802">
        <w:rPr>
          <w:lang w:val="en-US"/>
        </w:rPr>
        <w:t xml:space="preserve"> </w:t>
      </w:r>
      <w:r w:rsidRPr="00C43B34">
        <w:t>и</w:t>
      </w:r>
      <w:r w:rsidRPr="00944802">
        <w:rPr>
          <w:lang w:val="en-US"/>
        </w:rPr>
        <w:t xml:space="preserve"> </w:t>
      </w:r>
      <w:r w:rsidRPr="00C43B34">
        <w:t>точкой</w:t>
      </w:r>
      <w:r w:rsidRPr="00944802">
        <w:rPr>
          <w:lang w:val="en-US"/>
        </w:rPr>
        <w:t xml:space="preserve"> </w:t>
      </w:r>
      <w:r w:rsidR="002C73F4" w:rsidRPr="00C43B34">
        <w:t>размещения</w:t>
      </w:r>
      <w:r w:rsidR="002C73F4" w:rsidRPr="00944802">
        <w:rPr>
          <w:lang w:val="en-US"/>
        </w:rPr>
        <w:t xml:space="preserve"> </w:t>
      </w:r>
      <w:r w:rsidR="002C73F4" w:rsidRPr="00C43B34">
        <w:t>электронного</w:t>
      </w:r>
      <w:r w:rsidR="002C73F4" w:rsidRPr="00944802">
        <w:rPr>
          <w:lang w:val="en-US"/>
        </w:rPr>
        <w:t xml:space="preserve"> </w:t>
      </w:r>
      <w:r w:rsidR="002C73F4" w:rsidRPr="00C43B34">
        <w:t>сервиса</w:t>
      </w:r>
      <w:r w:rsidR="002C73F4" w:rsidRPr="00944802">
        <w:rPr>
          <w:lang w:val="en-US"/>
        </w:rPr>
        <w:t>;</w:t>
      </w:r>
    </w:p>
    <w:p w:rsidR="004A24BF" w:rsidRPr="00C332E0" w:rsidRDefault="004A24BF" w:rsidP="0030116D">
      <w:pPr>
        <w:pStyle w:val="1"/>
        <w:ind w:left="1080"/>
      </w:pPr>
      <w:r w:rsidRPr="00C43B34">
        <w:t>Регистрация</w:t>
      </w:r>
      <w:r w:rsidRPr="00C332E0">
        <w:t xml:space="preserve"> </w:t>
      </w:r>
      <w:r w:rsidRPr="00C43B34">
        <w:t>сервиса</w:t>
      </w:r>
      <w:r w:rsidRPr="00C332E0">
        <w:t xml:space="preserve"> </w:t>
      </w:r>
      <w:r w:rsidRPr="00C43B34">
        <w:t>и</w:t>
      </w:r>
      <w:r w:rsidRPr="00C332E0">
        <w:t xml:space="preserve"> </w:t>
      </w:r>
      <w:r w:rsidRPr="00C43B34">
        <w:t>тестирование</w:t>
      </w:r>
      <w:r w:rsidRPr="00C332E0">
        <w:t xml:space="preserve"> </w:t>
      </w:r>
      <w:r w:rsidRPr="00C43B34">
        <w:t>сервиса</w:t>
      </w:r>
      <w:r w:rsidRPr="00C332E0">
        <w:t xml:space="preserve"> </w:t>
      </w:r>
      <w:r w:rsidRPr="00C43B34">
        <w:t>на</w:t>
      </w:r>
      <w:r w:rsidRPr="00C332E0">
        <w:t xml:space="preserve"> </w:t>
      </w:r>
      <w:r w:rsidRPr="00C43B34">
        <w:t>контрольном</w:t>
      </w:r>
      <w:r w:rsidRPr="00C332E0">
        <w:t xml:space="preserve"> </w:t>
      </w:r>
      <w:r w:rsidRPr="00C43B34">
        <w:t>примере</w:t>
      </w:r>
      <w:r w:rsidRPr="00C332E0">
        <w:t>.</w:t>
      </w:r>
    </w:p>
    <w:p w:rsidR="004A24BF" w:rsidRPr="00545364" w:rsidRDefault="004A24BF" w:rsidP="002C73F4">
      <w:pPr>
        <w:pStyle w:val="23"/>
      </w:pPr>
      <w:bookmarkStart w:id="23" w:name="_Toc378598288"/>
      <w:r w:rsidRPr="00545364">
        <w:t>Параметры испытаний на тестовой среде</w:t>
      </w:r>
      <w:bookmarkEnd w:id="23"/>
    </w:p>
    <w:p w:rsidR="00ED4EB4" w:rsidRPr="00C332E0" w:rsidRDefault="00ED4EB4" w:rsidP="00ED4EB4">
      <w:pPr>
        <w:pStyle w:val="1"/>
        <w:ind w:left="1080"/>
      </w:pPr>
      <w:r>
        <w:t>Контактное</w:t>
      </w:r>
      <w:r w:rsidRPr="00C332E0">
        <w:t xml:space="preserve"> </w:t>
      </w:r>
      <w:r>
        <w:t>лицо</w:t>
      </w:r>
      <w:r w:rsidRPr="00C332E0">
        <w:t xml:space="preserve">: </w:t>
      </w:r>
      <w:r w:rsidRPr="00750130">
        <w:t>Бубенцов</w:t>
      </w:r>
      <w:r w:rsidRPr="00C332E0">
        <w:t xml:space="preserve"> </w:t>
      </w:r>
      <w:r w:rsidRPr="00750130">
        <w:t>Егор</w:t>
      </w:r>
      <w:r w:rsidRPr="00C332E0">
        <w:t xml:space="preserve"> </w:t>
      </w:r>
      <w:r w:rsidRPr="00750130">
        <w:t>Николаевич</w:t>
      </w:r>
      <w:r w:rsidRPr="00C332E0">
        <w:t xml:space="preserve">, </w:t>
      </w:r>
      <w:r w:rsidRPr="007B50D5">
        <w:rPr>
          <w:lang w:val="en-US"/>
        </w:rPr>
        <w:t>e</w:t>
      </w:r>
      <w:r w:rsidRPr="00C332E0">
        <w:t>-</w:t>
      </w:r>
      <w:r w:rsidRPr="007B50D5">
        <w:rPr>
          <w:lang w:val="en-US"/>
        </w:rPr>
        <w:t>mail</w:t>
      </w:r>
      <w:r w:rsidRPr="00C332E0">
        <w:t xml:space="preserve">: </w:t>
      </w:r>
      <w:hyperlink r:id="rId9" w:history="1">
        <w:r w:rsidRPr="007B50D5">
          <w:rPr>
            <w:lang w:val="en-US"/>
          </w:rPr>
          <w:t>BubencovEN</w:t>
        </w:r>
        <w:r w:rsidRPr="00C332E0">
          <w:t>@100.</w:t>
        </w:r>
        <w:r w:rsidRPr="007B50D5">
          <w:rPr>
            <w:lang w:val="en-US"/>
          </w:rPr>
          <w:t>pfr</w:t>
        </w:r>
        <w:r w:rsidRPr="00C332E0">
          <w:t>.</w:t>
        </w:r>
        <w:r w:rsidRPr="007B50D5">
          <w:rPr>
            <w:lang w:val="en-US"/>
          </w:rPr>
          <w:t>ru</w:t>
        </w:r>
      </w:hyperlink>
      <w:r w:rsidRPr="00C332E0">
        <w:t xml:space="preserve">, </w:t>
      </w:r>
      <w:r>
        <w:t>тел</w:t>
      </w:r>
      <w:r w:rsidRPr="00C332E0">
        <w:t>: +7 (499) 972-92-44</w:t>
      </w:r>
    </w:p>
    <w:p w:rsidR="00ED4EB4" w:rsidRPr="00C332E0" w:rsidRDefault="00ED4EB4" w:rsidP="00ED4EB4">
      <w:pPr>
        <w:pStyle w:val="1"/>
        <w:ind w:left="1080"/>
      </w:pPr>
      <w:r w:rsidRPr="00284405">
        <w:t>Адрес</w:t>
      </w:r>
      <w:r w:rsidRPr="00C332E0">
        <w:t xml:space="preserve"> </w:t>
      </w:r>
      <w:r w:rsidRPr="00284405">
        <w:t>размещения</w:t>
      </w:r>
      <w:r w:rsidRPr="00C332E0">
        <w:t xml:space="preserve"> </w:t>
      </w:r>
      <w:r w:rsidRPr="00284405">
        <w:t>тестового</w:t>
      </w:r>
      <w:r w:rsidRPr="00C332E0">
        <w:t xml:space="preserve"> </w:t>
      </w:r>
      <w:r w:rsidRPr="00284405">
        <w:t>экземпляра</w:t>
      </w:r>
      <w:r w:rsidRPr="00C332E0">
        <w:t xml:space="preserve"> </w:t>
      </w:r>
      <w:r w:rsidRPr="00284405">
        <w:t>сервиса</w:t>
      </w:r>
      <w:r w:rsidRPr="00C332E0">
        <w:t>:</w:t>
      </w:r>
    </w:p>
    <w:p w:rsidR="00ED4EB4" w:rsidRPr="00C332E0" w:rsidRDefault="00ED4EB4" w:rsidP="00ED4EB4">
      <w:pPr>
        <w:pStyle w:val="1"/>
        <w:numPr>
          <w:ilvl w:val="0"/>
          <w:numId w:val="0"/>
        </w:numPr>
        <w:ind w:left="1134"/>
      </w:pPr>
      <w:r w:rsidRPr="00E51B0C">
        <w:rPr>
          <w:lang w:val="en-US"/>
        </w:rPr>
        <w:t>http</w:t>
      </w:r>
      <w:r w:rsidRPr="00C332E0">
        <w:t>://</w:t>
      </w:r>
      <w:r w:rsidRPr="00E51B0C">
        <w:rPr>
          <w:lang w:val="en-US"/>
        </w:rPr>
        <w:t>smev</w:t>
      </w:r>
      <w:r w:rsidRPr="00C332E0">
        <w:t>-</w:t>
      </w:r>
      <w:r w:rsidRPr="00E51B0C">
        <w:rPr>
          <w:lang w:val="en-US"/>
        </w:rPr>
        <w:t>mvf</w:t>
      </w:r>
      <w:r w:rsidRPr="00C332E0">
        <w:t>.</w:t>
      </w:r>
      <w:r w:rsidRPr="00E51B0C">
        <w:rPr>
          <w:lang w:val="en-US"/>
        </w:rPr>
        <w:t>test</w:t>
      </w:r>
      <w:r w:rsidRPr="00C332E0">
        <w:t>.</w:t>
      </w:r>
      <w:r w:rsidRPr="00E51B0C">
        <w:rPr>
          <w:lang w:val="en-US"/>
        </w:rPr>
        <w:t>gosuslugi</w:t>
      </w:r>
      <w:r w:rsidRPr="00C332E0">
        <w:t>.</w:t>
      </w:r>
      <w:r w:rsidRPr="00E51B0C">
        <w:rPr>
          <w:lang w:val="en-US"/>
        </w:rPr>
        <w:t>ru</w:t>
      </w:r>
      <w:r w:rsidRPr="00C332E0">
        <w:t>:7777/</w:t>
      </w:r>
      <w:r w:rsidRPr="00E51B0C">
        <w:rPr>
          <w:lang w:val="en-US"/>
        </w:rPr>
        <w:t>gateway</w:t>
      </w:r>
      <w:r w:rsidRPr="00C332E0">
        <w:t>/</w:t>
      </w:r>
      <w:r w:rsidRPr="00E51B0C">
        <w:rPr>
          <w:lang w:val="en-US"/>
        </w:rPr>
        <w:t>services</w:t>
      </w:r>
      <w:r w:rsidRPr="00C332E0">
        <w:t>/</w:t>
      </w:r>
      <w:r w:rsidRPr="00E51B0C">
        <w:rPr>
          <w:lang w:val="en-US"/>
        </w:rPr>
        <w:t>SID</w:t>
      </w:r>
      <w:r w:rsidRPr="00C332E0">
        <w:t>0003423</w:t>
      </w:r>
    </w:p>
    <w:p w:rsidR="00ED4EB4" w:rsidRPr="00C332E0" w:rsidRDefault="00ED4EB4" w:rsidP="00ED4EB4">
      <w:pPr>
        <w:pStyle w:val="1"/>
        <w:ind w:left="1080"/>
      </w:pPr>
      <w:r w:rsidRPr="00545364">
        <w:t>Режим</w:t>
      </w:r>
      <w:r w:rsidRPr="00C332E0">
        <w:t xml:space="preserve"> </w:t>
      </w:r>
      <w:r w:rsidRPr="00545364">
        <w:t>функционирования</w:t>
      </w:r>
      <w:r w:rsidRPr="00C332E0">
        <w:t xml:space="preserve"> </w:t>
      </w:r>
      <w:r>
        <w:t>тестовой</w:t>
      </w:r>
      <w:r w:rsidRPr="00C332E0">
        <w:t xml:space="preserve"> </w:t>
      </w:r>
      <w:r>
        <w:t>среды</w:t>
      </w:r>
      <w:r w:rsidRPr="00C332E0">
        <w:t xml:space="preserve">: 8/252. </w:t>
      </w:r>
      <w:r w:rsidRPr="00545364">
        <w:t>Особых</w:t>
      </w:r>
      <w:r w:rsidRPr="00C332E0">
        <w:t xml:space="preserve"> </w:t>
      </w:r>
      <w:r w:rsidRPr="00545364">
        <w:t>условий</w:t>
      </w:r>
      <w:r w:rsidRPr="00C332E0">
        <w:t xml:space="preserve"> </w:t>
      </w:r>
      <w:r w:rsidRPr="00545364">
        <w:t>доступности</w:t>
      </w:r>
      <w:r w:rsidRPr="00C332E0">
        <w:t xml:space="preserve"> </w:t>
      </w:r>
      <w:r w:rsidRPr="00545364">
        <w:t>не</w:t>
      </w:r>
      <w:r w:rsidRPr="00C332E0">
        <w:t xml:space="preserve"> </w:t>
      </w:r>
      <w:r w:rsidRPr="00545364">
        <w:t>определено</w:t>
      </w:r>
      <w:r w:rsidRPr="00C332E0">
        <w:t>.</w:t>
      </w:r>
    </w:p>
    <w:p w:rsidR="004A24BF" w:rsidRPr="00545364" w:rsidRDefault="004A24BF" w:rsidP="00772020">
      <w:pPr>
        <w:pStyle w:val="23"/>
      </w:pPr>
      <w:bookmarkStart w:id="24" w:name="_Toc378598289"/>
      <w:r w:rsidRPr="00545364">
        <w:t>Параметры испытаний на продуктивной среде</w:t>
      </w:r>
      <w:bookmarkEnd w:id="2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4"/>
        <w:gridCol w:w="81"/>
      </w:tblGrid>
      <w:tr w:rsidR="00ED4EB4" w:rsidRPr="008019CE" w:rsidTr="00B75C11">
        <w:trPr>
          <w:tblCellSpacing w:w="15" w:type="dxa"/>
        </w:trPr>
        <w:tc>
          <w:tcPr>
            <w:tcW w:w="0" w:type="auto"/>
            <w:vAlign w:val="center"/>
          </w:tcPr>
          <w:p w:rsidR="00ED4EB4" w:rsidRPr="00750130" w:rsidRDefault="00ED4EB4" w:rsidP="00B75C11">
            <w:pPr>
              <w:pStyle w:val="1"/>
              <w:ind w:left="1080"/>
              <w:textAlignment w:val="auto"/>
            </w:pPr>
            <w:r>
              <w:t>Контактное</w:t>
            </w:r>
            <w:r w:rsidRPr="00C332E0">
              <w:t xml:space="preserve"> </w:t>
            </w:r>
            <w:r>
              <w:t>лицо</w:t>
            </w:r>
            <w:r w:rsidRPr="00C332E0">
              <w:t xml:space="preserve">: </w:t>
            </w:r>
            <w:r w:rsidRPr="00750130">
              <w:t>Бубенцов</w:t>
            </w:r>
            <w:r w:rsidRPr="00C332E0">
              <w:t xml:space="preserve"> </w:t>
            </w:r>
            <w:r w:rsidRPr="00750130">
              <w:t>Егор</w:t>
            </w:r>
            <w:r w:rsidRPr="00C332E0">
              <w:t xml:space="preserve"> </w:t>
            </w:r>
            <w:r w:rsidRPr="00750130">
              <w:t>Николаевич</w:t>
            </w:r>
            <w:r w:rsidRPr="00C332E0">
              <w:t xml:space="preserve">, </w:t>
            </w:r>
            <w:r w:rsidRPr="00944802">
              <w:rPr>
                <w:lang w:val="en-US"/>
              </w:rPr>
              <w:t>e</w:t>
            </w:r>
            <w:r w:rsidRPr="00C332E0">
              <w:t>-</w:t>
            </w:r>
            <w:r w:rsidRPr="00944802">
              <w:rPr>
                <w:lang w:val="en-US"/>
              </w:rPr>
              <w:t>mail</w:t>
            </w:r>
            <w:r w:rsidRPr="00C332E0">
              <w:t xml:space="preserve">: </w:t>
            </w:r>
            <w:hyperlink r:id="rId10" w:history="1">
              <w:r w:rsidRPr="00750130">
                <w:t>BubencovEN@100.pfr.ru</w:t>
              </w:r>
            </w:hyperlink>
            <w:r>
              <w:t xml:space="preserve">, тел: </w:t>
            </w:r>
            <w:r w:rsidRPr="00750130">
              <w:t>+7 (499) 972-92-44</w:t>
            </w:r>
          </w:p>
          <w:p w:rsidR="00ED4EB4" w:rsidRDefault="00ED4EB4" w:rsidP="00B75C11">
            <w:pPr>
              <w:pStyle w:val="1"/>
              <w:ind w:left="1080"/>
              <w:textAlignment w:val="auto"/>
            </w:pPr>
            <w:r>
              <w:t xml:space="preserve">Адрес размещения продуктивного экземпляра сервиса: </w:t>
            </w:r>
          </w:p>
          <w:p w:rsidR="00ED4EB4" w:rsidRDefault="00ED4EB4" w:rsidP="00B75C11">
            <w:pPr>
              <w:pStyle w:val="1"/>
              <w:numPr>
                <w:ilvl w:val="0"/>
                <w:numId w:val="0"/>
              </w:numPr>
              <w:ind w:left="1080"/>
              <w:textAlignment w:val="auto"/>
            </w:pPr>
            <w:r w:rsidRPr="001020F1">
              <w:t>http://oraas.rt.ru:7777/</w:t>
            </w:r>
            <w:r>
              <w:t>gateway/services/SID0003622 (защищенная сеть)</w:t>
            </w:r>
          </w:p>
          <w:p w:rsidR="00ED4EB4" w:rsidRDefault="00ED4EB4" w:rsidP="00B75C11">
            <w:pPr>
              <w:pStyle w:val="1"/>
              <w:ind w:left="1080"/>
              <w:textAlignment w:val="auto"/>
            </w:pPr>
            <w:r>
              <w:t>Режим функционирования продуктивной среды: 24/365 (круглосуточно). Особых условий доступности не определено.</w:t>
            </w:r>
          </w:p>
          <w:p w:rsidR="00ED4EB4" w:rsidRPr="00C61C0C" w:rsidRDefault="00ED4EB4" w:rsidP="00B75C1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D4EB4" w:rsidRPr="00C61C0C" w:rsidRDefault="00ED4EB4" w:rsidP="00B75C11">
            <w:pPr>
              <w:widowControl/>
              <w:autoSpaceDN/>
              <w:adjustRightInd/>
              <w:spacing w:line="240" w:lineRule="auto"/>
              <w:ind w:left="643"/>
              <w:jc w:val="left"/>
              <w:textAlignment w:val="auto"/>
              <w:rPr>
                <w:lang w:val="en-US"/>
              </w:rPr>
            </w:pPr>
          </w:p>
        </w:tc>
      </w:tr>
    </w:tbl>
    <w:p w:rsidR="004A24BF" w:rsidRPr="00545364" w:rsidRDefault="004A24BF" w:rsidP="0038149F">
      <w:pPr>
        <w:pStyle w:val="23"/>
      </w:pPr>
      <w:bookmarkStart w:id="25" w:name="_Toc378598290"/>
      <w:r w:rsidRPr="00545364">
        <w:t>Особые условия</w:t>
      </w:r>
      <w:bookmarkEnd w:id="25"/>
    </w:p>
    <w:p w:rsidR="00545364" w:rsidRPr="00545364" w:rsidRDefault="00545364" w:rsidP="00526075">
      <w:pPr>
        <w:pStyle w:val="af7"/>
      </w:pPr>
      <w:r w:rsidRPr="00545364">
        <w:t>Особые требования для проведения контрольных испытаний не предъявляются.</w:t>
      </w:r>
    </w:p>
    <w:p w:rsidR="0038149F" w:rsidRPr="00545364" w:rsidRDefault="00A75305" w:rsidP="00545364">
      <w:pPr>
        <w:pStyle w:val="12"/>
        <w:ind w:left="357"/>
      </w:pPr>
      <w:bookmarkStart w:id="26" w:name="_Toc378598291"/>
      <w:r w:rsidRPr="00545364">
        <w:t>П</w:t>
      </w:r>
      <w:r w:rsidR="0038149F" w:rsidRPr="00545364">
        <w:t>риложения</w:t>
      </w:r>
      <w:bookmarkEnd w:id="26"/>
    </w:p>
    <w:p w:rsidR="0038149F" w:rsidRPr="00545364" w:rsidRDefault="0038149F" w:rsidP="0038149F">
      <w:pPr>
        <w:pStyle w:val="23"/>
      </w:pPr>
      <w:bookmarkStart w:id="27" w:name="_Toc378598292"/>
      <w:r w:rsidRPr="00545364">
        <w:t>Описание сервиса (WSDL)</w:t>
      </w:r>
      <w:bookmarkEnd w:id="27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712E5" w:rsidRPr="00C332E0" w:rsidTr="00B77388">
        <w:tc>
          <w:tcPr>
            <w:tcW w:w="9604" w:type="dxa"/>
            <w:shd w:val="clear" w:color="auto" w:fill="F2F2F2"/>
          </w:tcPr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>&lt;?xml version="1.0" encoding="UTF-8"?&gt;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&lt;wsdl:definitions xmlns:impl="http://service.pfr.socit.ru" xmlns:intf="http://service.pfr.socit.ru" xmlns:smev="http://smev.gosuslugi.ru/rev111111" xmlns:wsdl="http://schemas.xmlsoap.org/wsdl/" xmlns:wsdlsoap="http://schemas.xmlsoap.org/wsdl/soap/" xmlns:xsd="http://www.w3.org/2001/XMLSchema" </w:t>
            </w:r>
            <w:r w:rsidRPr="00F31A65">
              <w:rPr>
                <w:lang w:val="en-US"/>
              </w:rPr>
              <w:lastRenderedPageBreak/>
              <w:t>targetNamespace="http://service.pfr.socit.ru"&gt;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&lt;wsdl:types&gt;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&lt;schema xmlns="http://www.w3.org/2001/XMLSchema" elementFormDefault="qualified" targetNamespace="http://service.pfr.socit.ru" xmlns:impl="http://service.pfr.socit.ru" xmlns:wsdl="http://schemas.xmlsoap.org/wsdl/" xmlns:xsd="http://www.w3.org/2001/XMLSchema"&gt;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&lt;import namespace="http://smev.gosuslugi.ru/rev111111" schemaLocation="SMEV.xsd"/&gt;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&lt;element name="Process" type="smev:BaseMessageType"/&gt;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&lt;element name="ProcessResponse" type="smev:BaseMessageType"/&gt;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&lt;/schema&gt;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&lt;/wsdl:types&gt;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&lt;wsdl:message name="ProcessRequest"&gt;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&lt;wsdl:part element="impl:Process" name="parameters"/&gt;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&lt;/wsdl:message&gt;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&lt;wsdl:message name="ProcessResponse"&gt;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&lt;wsdl:part element="impl:ProcessResponse" name="parameters"/&gt;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&lt;/wsdl:message&gt;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&lt;wsdl:portType name="ServicePFR"&gt;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&lt;wsdl:operation name="Process"&gt;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   &lt;wsdl:input message="impl:ProcessRequest" name="ProcessRequest"/&gt;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   &lt;wsdl:output message="impl:ProcessResponse" name="ProcessResponse"/&gt;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&lt;/wsdl:operation&gt;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&lt;/wsdl:portType&gt;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&lt;wsdl:binding name="ServicePFRSoapBinding" type="impl:ServicePFR"&gt;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&lt;wsdlsoap:binding style="document" transport="http://schemas.xmlsoap.org/soap/http"/&gt;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&lt;wsdl:operation name="Process"&gt;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   &lt;wsdlsoap:operation soapAction=""/&gt;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   &lt;wsdl:input name="ProcessRequest"&gt;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      &lt;wsdlsoap:body use="literal"/&gt;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   &lt;/wsdl:input&gt;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   &lt;wsdl:output name="ProcessResponse"&gt;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      &lt;wsdlsoap:body use="literal"/&gt;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   &lt;/wsdl:output&gt;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&lt;/wsdl:operation&gt;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&lt;/wsdl:binding&gt;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&lt;wsdl:service name="ServicePFRService"&gt;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&lt;wsdl:port binding="impl:ServicePFRSoapBinding" name="ServicePFR"&gt;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   &lt;wsdlsoap:address location="http://localhost:9080/PortalGosuslugPFR/services/ServicePFR"/&gt;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&lt;/wsdl:port&gt;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  <w:r w:rsidRPr="00F31A65">
              <w:rPr>
                <w:lang w:val="en-US"/>
              </w:rPr>
              <w:t xml:space="preserve">   &lt;/wsdl:service&gt;</w:t>
            </w:r>
          </w:p>
          <w:p w:rsidR="00D25147" w:rsidRPr="00F31A65" w:rsidRDefault="00D25147" w:rsidP="00D25147">
            <w:pPr>
              <w:ind w:hanging="240"/>
              <w:rPr>
                <w:lang w:val="en-US"/>
              </w:rPr>
            </w:pPr>
          </w:p>
          <w:p w:rsidR="009712E5" w:rsidRPr="00C43B34" w:rsidRDefault="00D25147" w:rsidP="00D25147">
            <w:pPr>
              <w:pStyle w:val="af7"/>
              <w:spacing w:line="240" w:lineRule="auto"/>
              <w:ind w:firstLine="0"/>
              <w:jc w:val="left"/>
              <w:rPr>
                <w:b/>
                <w:color w:val="A6A6A6"/>
                <w:highlight w:val="yellow"/>
                <w:lang w:val="en-US" w:eastAsia="ru-RU"/>
              </w:rPr>
            </w:pPr>
            <w:r w:rsidRPr="00F31A65">
              <w:rPr>
                <w:lang w:val="en-US"/>
              </w:rPr>
              <w:t>&lt;/wsdl:definitions&gt;</w:t>
            </w:r>
            <w:r w:rsidRPr="00395E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</w:tc>
      </w:tr>
    </w:tbl>
    <w:p w:rsidR="00BE516E" w:rsidRPr="00C43B34" w:rsidRDefault="00BE516E" w:rsidP="00BE516E">
      <w:pPr>
        <w:spacing w:line="240" w:lineRule="auto"/>
        <w:rPr>
          <w:lang w:val="en-US"/>
        </w:rPr>
      </w:pPr>
    </w:p>
    <w:p w:rsidR="00D25147" w:rsidRPr="00F31A65" w:rsidRDefault="00D25147" w:rsidP="00D25147">
      <w:pPr>
        <w:pStyle w:val="af7"/>
        <w:rPr>
          <w:b/>
          <w:bCs/>
          <w:iCs/>
          <w:sz w:val="32"/>
          <w:szCs w:val="28"/>
        </w:rPr>
      </w:pPr>
      <w:r w:rsidRPr="00F31A65">
        <w:rPr>
          <w:b/>
          <w:bCs/>
          <w:iCs/>
          <w:sz w:val="32"/>
          <w:szCs w:val="28"/>
        </w:rPr>
        <w:t>Сопутствующие схемы</w:t>
      </w:r>
    </w:p>
    <w:p w:rsidR="00D25147" w:rsidRDefault="00D25147" w:rsidP="00D25147">
      <w:pPr>
        <w:pStyle w:val="af7"/>
        <w:rPr>
          <w:b/>
        </w:rPr>
      </w:pPr>
    </w:p>
    <w:p w:rsidR="00D25147" w:rsidRPr="0094586D" w:rsidRDefault="00D25147" w:rsidP="00D25147">
      <w:pPr>
        <w:pStyle w:val="af7"/>
        <w:rPr>
          <w:b/>
          <w:lang w:val="en-US"/>
        </w:rPr>
      </w:pPr>
      <w:r>
        <w:rPr>
          <w:b/>
          <w:lang w:val="en-US"/>
        </w:rPr>
        <w:t>SMEV.xsd</w:t>
      </w:r>
      <w:r>
        <w:rPr>
          <w:b/>
          <w:lang w:val="en-US"/>
        </w:rPr>
        <w:br/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4"/>
      </w:tblGrid>
      <w:tr w:rsidR="00D25147" w:rsidRPr="003568AA" w:rsidTr="0020283D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rStyle w:val="b1"/>
                <w:sz w:val="20"/>
                <w:szCs w:val="20"/>
                <w:lang w:val="en-US"/>
              </w:rPr>
              <w:t> </w:t>
            </w:r>
            <w:r w:rsidRPr="00F31A65">
              <w:rPr>
                <w:lang w:val="en-US"/>
              </w:rPr>
              <w:t>&lt;?xml version="1.0" encoding="UTF-8"?&gt;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&lt;xsd:schema xmlns:ds="http://www.w3.org/2000/09/xmldsig#"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lastRenderedPageBreak/>
              <w:tab/>
              <w:t>xmlns:pfr="http://data.service.pfr.socit.ru"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xmlns:smev="http://smev.gosuslugi.ru/rev111111"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xmlns:xop="http://www.w3.org/2004/08/xop/include"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xmlns:xsd="http://www.w3.org/2001/XMLSchema"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attributeFormDefault="unqualified" elementFormDefault="qualified"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targetNamespace="http://smev.gosuslugi.ru/rev111111"&gt;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&lt;xsd:import namespace="http://www.w3.org/2000/09/xmldsig#"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schemaLocation="DSIG.xsd"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&lt;xsd:import namespace="http://www.w3.org/2004/08/xop/include"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schemaLocation="Include.xsd"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&lt;xsd:import namespace="http://data.service.pfr.socit.ru"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schemaLocation="portalPFR.xsd"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name="Header" type="smev:HeaderType"&gt;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Служебный загловок СМЭВ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name="BaseMessage" type="smev:BaseMessageType"&gt;</w:t>
            </w:r>
          </w:p>
          <w:p w:rsidR="00D25147" w:rsidRPr="00F31A65" w:rsidRDefault="00D25147" w:rsidP="0020283D"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annotation</w:t>
            </w:r>
            <w:r w:rsidRPr="00F31A65">
              <w:t>&gt;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documentation</w:t>
            </w:r>
            <w:r w:rsidRPr="00F31A65">
              <w:t>&gt;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tab/>
              <w:t>Базовый тип, описывающий сообщение в целом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rPr>
                <w:lang w:val="en-US"/>
              </w:rPr>
              <w:t>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name="Message" type="smev:MessageType"&gt;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Служебный блок атрибутов СМЭВ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name="MessageData" type="smev:MessageDataType"&gt;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Блок-обертка данных СМЭВ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lastRenderedPageBreak/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name="AppData" type="smev:AppDataType"&gt;</w:t>
            </w:r>
          </w:p>
          <w:p w:rsidR="00D25147" w:rsidRPr="00F31A65" w:rsidRDefault="00D25147" w:rsidP="0020283D"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annotation</w:t>
            </w:r>
            <w:r w:rsidRPr="00F31A65">
              <w:t>&gt;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documentation</w:t>
            </w:r>
            <w:r w:rsidRPr="00F31A65">
              <w:t>&gt;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tab/>
              <w:t>Блок структурированных сведений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rPr>
                <w:lang w:val="en-US"/>
              </w:rPr>
              <w:t>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name="AppDocument" type="smev:AppDocumentType"&gt;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&lt;xsd:documentation&gt;Блок вложений&lt;/xsd:documentation&gt;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name="Sender" type="smev:orgExternalType"&gt;</w:t>
            </w:r>
          </w:p>
          <w:p w:rsidR="00D25147" w:rsidRPr="00F31A65" w:rsidRDefault="00D25147" w:rsidP="0020283D"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annotation</w:t>
            </w:r>
            <w:r w:rsidRPr="00F31A65">
              <w:t>&gt;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documentation</w:t>
            </w:r>
            <w:r w:rsidRPr="00F31A65">
              <w:t>&gt;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tab/>
              <w:t>Данные о системе-и</w:t>
            </w:r>
            <w:r>
              <w:t>ни</w:t>
            </w:r>
            <w:r w:rsidRPr="00F31A65">
              <w:t>циаторе взаимодействия (Потребителе)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tab/>
              <w:t>(валидируется СМЭВ на соответствие сертификату)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rPr>
                <w:lang w:val="en-US"/>
              </w:rPr>
              <w:t>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name="Recipient" type="smev:orgExternalType"&gt;</w:t>
            </w:r>
          </w:p>
          <w:p w:rsidR="00D25147" w:rsidRPr="00F31A65" w:rsidRDefault="00D25147" w:rsidP="0020283D"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annotation</w:t>
            </w:r>
            <w:r w:rsidRPr="00F31A65">
              <w:t>&gt;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documentation</w:t>
            </w:r>
            <w:r w:rsidRPr="00F31A65">
              <w:t>&gt;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tab/>
              <w:t>Данные о системе-получателе сообщения (Поставщике)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tab/>
              <w:t>(валидируется СМЭВ рестру поставщиков)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  <w:t>&lt;/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documentation</w:t>
            </w:r>
            <w:r w:rsidRPr="00F31A65">
              <w:t>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tab/>
            </w:r>
            <w:r w:rsidRPr="00F31A65">
              <w:tab/>
            </w:r>
            <w:r w:rsidRPr="00F31A65">
              <w:rPr>
                <w:lang w:val="en-US"/>
              </w:rPr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name="Originator" type="smev:orgExternalType"&gt;</w:t>
            </w:r>
          </w:p>
          <w:p w:rsidR="00D25147" w:rsidRPr="00F31A65" w:rsidRDefault="00D25147" w:rsidP="0020283D"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annotation</w:t>
            </w:r>
            <w:r w:rsidRPr="00F31A65">
              <w:t>&gt;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documentation</w:t>
            </w:r>
            <w:r w:rsidRPr="00F31A65">
              <w:t>&gt;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tab/>
              <w:t>Данные о системе, инициировавашей цепочку из нескольких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tab/>
              <w:t>запросов-ответов, объединенных единым процессом в рамках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rPr>
                <w:lang w:val="en-US"/>
              </w:rPr>
              <w:t>взаимодействия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lastRenderedPageBreak/>
              <w:tab/>
              <w:t>&lt;xsd:element name="TypeCode" type="xsd:string"&gt;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&lt;xsd:documentation&gt;Тип сообщения&lt;/xsd:documentation&gt;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name="Date" type="xsd:dateTime"&gt;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&lt;xsd:documentation&gt;Дата создания запроса&lt;/xsd:documentation&gt;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name="RequestIdRef" type="smev:idType"&gt;</w:t>
            </w:r>
          </w:p>
          <w:p w:rsidR="00D25147" w:rsidRPr="00F31A65" w:rsidRDefault="00D25147" w:rsidP="0020283D"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annotation</w:t>
            </w:r>
            <w:r w:rsidRPr="00F31A65">
              <w:t>&gt;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documentation</w:t>
            </w:r>
            <w:r w:rsidRPr="00F31A65">
              <w:t>&gt;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tab/>
              <w:t>Идентификатор сообщения-запроса, инициировавшего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rPr>
                <w:lang w:val="en-US"/>
              </w:rPr>
              <w:t>взаимодействие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name="OriginRequestIdRef" type="smev:idType"&gt;</w:t>
            </w:r>
          </w:p>
          <w:p w:rsidR="00D25147" w:rsidRPr="00F31A65" w:rsidRDefault="00D25147" w:rsidP="0020283D"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annotation</w:t>
            </w:r>
            <w:r w:rsidRPr="00F31A65">
              <w:t>&gt;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documentation</w:t>
            </w:r>
            <w:r w:rsidRPr="00F31A65">
              <w:t>&gt;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tab/>
              <w:t>Идентификатор сообщения-запроса, инициировавшего цепочку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tab/>
              <w:t>из нескольких запросов-ответов, объединенных единым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tab/>
              <w:t>процессом в рамках взаимодействия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  <w:t>&lt;/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documentation</w:t>
            </w:r>
            <w:r w:rsidRPr="00F31A65">
              <w:t>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tab/>
            </w:r>
            <w:r w:rsidRPr="00F31A65">
              <w:tab/>
            </w:r>
            <w:r w:rsidRPr="00F31A65">
              <w:rPr>
                <w:lang w:val="en-US"/>
              </w:rPr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name="ServiceCode" type="xsd:string"&gt;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&lt;xsd:documentation&gt;Код услуги&lt;/xsd:documentation&gt;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name="CaseNumber" type="xsd:string"&gt;</w:t>
            </w:r>
          </w:p>
          <w:p w:rsidR="00D25147" w:rsidRPr="00F31A65" w:rsidRDefault="00D25147" w:rsidP="0020283D"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annotation</w:t>
            </w:r>
            <w:r w:rsidRPr="00F31A65">
              <w:t>&gt;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documentation</w:t>
            </w:r>
            <w:r w:rsidRPr="00F31A65">
              <w:t>&gt;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tab/>
              <w:t>Номер заявки в информационной системе-отправителе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rPr>
                <w:lang w:val="en-US"/>
              </w:rPr>
              <w:t>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lastRenderedPageBreak/>
              <w:tab/>
              <w:t>&lt;xsd:element name="MessageId" type="smev:idType"&gt;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Идентификатор сообщения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name="TimeStamp" type="xsd:dateTime"&gt;</w:t>
            </w:r>
          </w:p>
          <w:p w:rsidR="00D25147" w:rsidRPr="00F31A65" w:rsidRDefault="00D25147" w:rsidP="0020283D"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annotation</w:t>
            </w:r>
            <w:r w:rsidRPr="00F31A65">
              <w:t>&gt;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documentation</w:t>
            </w:r>
            <w:r w:rsidRPr="00F31A65">
              <w:t>&gt;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tab/>
              <w:t>Метка времени получения запроса СМЭВом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rPr>
                <w:lang w:val="en-US"/>
              </w:rPr>
              <w:t>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name="NodeId" type="xsd:string"&gt;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Уникальный идентификатор узла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name="MessageClass" type="smev:MessageClassType"&gt;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Идентификатор класса сообщения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name="Status" type="smev:StatusType"&gt;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&lt;xsd:documentation&gt;Статус сообщения&lt;/xsd:documentation&gt;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name="ExchangeType" type="xsd:string"&gt;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Категория взаимодействия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lastRenderedPageBreak/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name="BinaryData" type="xsd:base64Binary"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name="Reference" type="smev:ReferenceType"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name="DigestValue" type="xsd:base64Binary"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name="TestMsg" type="xsd:string"&gt;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Идентификатор тестового запроса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&lt;xsd:element name="RequestCode" type="xsd:string"&gt;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&lt;xsd:documentation&gt;Код заявления&lt;/xsd:documentation&gt;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&lt;xsd:complexType name="HeaderType"&gt;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ref="smev:NodeId"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ref="smev:MessageId"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ref="smev:TimeStamp"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ref="smev:MessageClass"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&lt;xsd:complexType name="BaseMessageType"&gt;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ref="smev:Message"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ref="smev:MessageData"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&lt;xsd:complexType name="MessageType"&gt;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ref="smev:Sender"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ref="smev:Recipient"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ref="smev:Originator" minOccurs="0"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ref="smev:TypeCode"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ref="smev:Status"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ref="smev:Date"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lastRenderedPageBreak/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ref="smev:ExchangeType"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minOccurs="0" ref="smev:RequestIdRef"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minOccurs="0" ref="smev:OriginRequestIdRef"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minOccurs="0" ref="smev:ServiceCode"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minOccurs="0" ref="smev:CaseNumber"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minOccurs="0" ref="smev:TestMsg"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&lt;xsd:complexType name="MessageDataType"&gt;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minOccurs="0" ref="smev:AppData"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minOccurs="0" ref="smev:AppDocument"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&lt;xsd:complexType name="AppDataType"&gt;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ref="pfr:Type"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ref="pfr:Properties"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ref="pfr:FilePFR"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&lt;xsd:complexType name="AppDocumentType"&gt;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&lt;xsd:choice&gt;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ref="smev:BinaryData"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ref="smev:Reference"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ref="smev:DigestValue"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&lt;/xsd:choice&gt;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&lt;xsd:complexType name="ReferenceType"&gt;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ref="xop:Include"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&lt;xsd:complexType name="orgExternalType"&gt;</w:t>
            </w:r>
          </w:p>
          <w:p w:rsidR="00D25147" w:rsidRPr="00F31A65" w:rsidRDefault="00D25147" w:rsidP="0020283D"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annotation</w:t>
            </w:r>
            <w:r w:rsidRPr="00F31A65">
              <w:t>&gt;</w:t>
            </w:r>
          </w:p>
          <w:p w:rsidR="00D25147" w:rsidRPr="00F31A65" w:rsidRDefault="00D25147" w:rsidP="0020283D">
            <w:r w:rsidRPr="00F31A65">
              <w:lastRenderedPageBreak/>
              <w:tab/>
            </w:r>
            <w:r w:rsidRPr="00F31A65">
              <w:tab/>
            </w:r>
            <w:r w:rsidRPr="00F31A65">
              <w:tab/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documentation</w:t>
            </w:r>
            <w:r w:rsidRPr="00F31A65">
              <w:t>&gt;</w:t>
            </w:r>
          </w:p>
          <w:p w:rsidR="00D25147" w:rsidRPr="00F31A65" w:rsidRDefault="00D25147" w:rsidP="0020283D"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tab/>
              <w:t>Сведения об информационной системе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rPr>
                <w:lang w:val="en-US"/>
              </w:rPr>
              <w:t>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name="Code" type="xsd:string"&gt;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Идентификатор системы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&lt;xsd:element name="Name" type="xsd:string"&gt;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Наименование системы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&lt;/xsd:element&gt;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&lt;xsd:simpleType name="TypeCodeType"&gt;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&lt;xsd:restriction base="xsd:string"&gt;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&lt;xsd:enumeration value="GSRV"&gt;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documentation</w:t>
            </w:r>
            <w:r w:rsidRPr="00F31A65">
              <w:t>&gt;Взаимодействие в рамках оказания государственных услуг &lt;/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documentation</w:t>
            </w:r>
            <w:r w:rsidRPr="00F31A65">
              <w:t>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rPr>
                <w:lang w:val="en-US"/>
              </w:rPr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&lt;/xsd:enumeration&gt;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&lt;xsd:enumeration value="GFNC"&gt;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 xml:space="preserve">&lt;xsd:annotation&gt;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&lt;xsd:documentation&gt;Взаимодействие в рамках исполнения 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&lt;/xsd:enumeration&gt;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&lt;/xsd:restriction&gt;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&lt;/xsd:simpleType&gt;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lastRenderedPageBreak/>
              <w:tab/>
              <w:t>&lt;xsd:simpleType name="MessageClassType"&gt;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&lt;xsd:restriction base="xsd:string"&gt;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&lt;xsd:enumeration value="REQUEST"&gt;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t>&lt;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documentation</w:t>
            </w:r>
            <w:r w:rsidRPr="00F31A65">
              <w:t>&gt;Запрос от потребителя к поставщику &lt;/</w:t>
            </w:r>
            <w:r w:rsidRPr="00F31A65">
              <w:rPr>
                <w:lang w:val="en-US"/>
              </w:rPr>
              <w:t>xsd</w:t>
            </w:r>
            <w:r w:rsidRPr="00F31A65">
              <w:t>:</w:t>
            </w:r>
            <w:r w:rsidRPr="00F31A65">
              <w:rPr>
                <w:lang w:val="en-US"/>
              </w:rPr>
              <w:t>documentation</w:t>
            </w:r>
            <w:r w:rsidRPr="00F31A65">
              <w:t>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tab/>
            </w:r>
            <w:r w:rsidRPr="00F31A65">
              <w:rPr>
                <w:lang w:val="en-US"/>
              </w:rPr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&lt;/xsd:enumeration&gt;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&lt;xsd:enumeration value="RESPONSE"&gt;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&lt;xsd:documentation&gt;Ответ поставщика потребителю&lt;/xsd:documentation&gt;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&lt;/xsd:enumeration&gt;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&lt;/xsd:restriction&gt;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&lt;/xsd:simpleType&gt;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&lt;xsd:simpleType name="StatusType"&gt;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&lt;xsd:restriction base="xsd:string"&gt;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&lt;xsd:enumeration value="REQUEST"&gt;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&lt;xsd:documentation&gt;Запрос&lt;/xsd:documentation&gt;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&lt;/xsd:enumeration&gt;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&lt;xsd:enumeration value="RESULT"&gt;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&lt;xsd:documentation&gt;Результат&lt;/xsd:documentation&gt;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&lt;/xsd:enumeration&gt;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&lt;xsd:enumeration value="REJECT"&gt;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&lt;xsd:documentation&gt;Мотивированный отказ&lt;/xsd:documentation&gt;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&lt;/xsd:enumeration&gt;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&lt;xsd:enumeration value="INVALID"&gt;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&lt;xsd:documentation&gt;Ошибка при ФЛК&lt;/xsd:documentation&gt;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lastRenderedPageBreak/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&lt;/xsd:enumeration&gt;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&lt;xsd:enumeration value="ACCEPT"&gt;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&lt;xsd:documentation&gt;Сообщение-квиток о приеме&lt;/xsd:documentation&gt;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&lt;/xsd:enumeration&gt;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&lt;xsd:enumeration value="PING"&gt;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&lt;xsd:documentation&gt;Запрос данных/результатов&lt;/xsd:documentation&gt;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&lt;/xsd:enumeration&gt;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&lt;xsd:enumeration value="PROCESS"&gt;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&lt;xsd:documentation&gt;В обработке&lt;/xsd:documentation&gt;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&lt;/xsd:enumeration&gt;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&lt;xsd:enumeration value="NOTIFY"&gt;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&lt;xsd:documentation&gt;Уведомление об ошибке&lt;/xsd:documentation&gt;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&lt;/xsd:enumeration&gt;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&lt;xsd:enumeration value="FAILURE"&gt;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&lt;xsd:documentation&gt;Технический сбой&lt;/xsd:documentation&gt;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&lt;/xsd:enumeration&gt;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&lt;xsd:enumeration value="CANCEL"&gt;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&lt;xsd:documentation&gt;Отзыв заявления&lt;/xsd:documentation&gt;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&lt;/xsd:enumeration&gt;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&lt;xsd:enumeration value="STATE"&gt;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 xml:space="preserve">&lt;xsd:documentation&gt;Возврат </w:t>
            </w:r>
            <w:r w:rsidRPr="00F31A65">
              <w:rPr>
                <w:lang w:val="en-US"/>
              </w:rPr>
              <w:lastRenderedPageBreak/>
              <w:t>состояния&lt;/xsd:documentation&gt;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&lt;/xsd:annotation&gt;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&lt;/xsd:enumeration&gt;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&lt;/xsd:restriction&gt;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&lt;/xsd:simpleType&gt;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&lt;xsd:simpleType name="idType"&gt;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</w:r>
            <w:r w:rsidRPr="00F31A65">
              <w:rPr>
                <w:lang w:val="en-US"/>
              </w:rPr>
              <w:tab/>
              <w:t>&lt;xsd:restriction base="xsd:string" 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&lt;/xsd:simpleType&gt;</w:t>
            </w:r>
          </w:p>
          <w:p w:rsidR="00D25147" w:rsidRPr="0094586D" w:rsidRDefault="00D25147" w:rsidP="0020283D">
            <w:pPr>
              <w:rPr>
                <w:b/>
                <w:color w:val="A6A6A6"/>
              </w:rPr>
            </w:pPr>
            <w:r w:rsidRPr="00F31A65">
              <w:rPr>
                <w:lang w:val="en-US"/>
              </w:rPr>
              <w:t>&lt;/xsd:schema&gt;</w:t>
            </w:r>
          </w:p>
        </w:tc>
      </w:tr>
    </w:tbl>
    <w:p w:rsidR="00D25147" w:rsidRDefault="00D25147" w:rsidP="00D25147">
      <w:pPr>
        <w:pStyle w:val="af7"/>
        <w:rPr>
          <w:b/>
          <w:lang w:val="en-US"/>
        </w:rPr>
      </w:pPr>
    </w:p>
    <w:p w:rsidR="00D25147" w:rsidRDefault="00D25147" w:rsidP="00D25147">
      <w:pPr>
        <w:pStyle w:val="af7"/>
        <w:rPr>
          <w:b/>
          <w:lang w:val="en-US"/>
        </w:rPr>
      </w:pPr>
      <w:r w:rsidRPr="0094586D">
        <w:rPr>
          <w:b/>
          <w:lang w:val="en-US"/>
        </w:rPr>
        <w:t>DSIG.xsd</w:t>
      </w:r>
    </w:p>
    <w:p w:rsidR="00D25147" w:rsidRPr="0094586D" w:rsidRDefault="00D25147" w:rsidP="00D25147">
      <w:pPr>
        <w:pStyle w:val="af7"/>
        <w:rPr>
          <w:b/>
          <w:lang w:val="en-U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4"/>
      </w:tblGrid>
      <w:tr w:rsidR="00D25147" w:rsidRPr="008F2AD5" w:rsidTr="0020283D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i/>
                <w:iCs/>
                <w:color w:val="2A00FF"/>
                <w:lang w:val="en-US"/>
              </w:rPr>
              <w:t> </w:t>
            </w:r>
            <w:r w:rsidRPr="00F31A65">
              <w:rPr>
                <w:lang w:val="en-US"/>
              </w:rPr>
              <w:t>&lt;?xml version="1.0" encoding="UTF-8"?&gt;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&lt;schema xmlns="http://www.w3.org/2001/XMLSchema" xmlns:ds="http://www.w3.org/2000/09/xmldsig#" attributeFormDefault="unqualified" blockDefault="" elementFormDefault="qualified" finalDefault="" targetNamespace="http://www.w3.org/2000/09/xmldsig#" version="0.1"&gt;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&lt;!-- Basic Types Defined for Signatures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&lt;simpleType name="CryptoBinary"&gt;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&lt;restriction base="base64Binary"&gt;</w:t>
            </w:r>
          </w:p>
          <w:p w:rsidR="00D25147" w:rsidRPr="0094586D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</w:t>
            </w:r>
            <w:r w:rsidRPr="0094586D">
              <w:rPr>
                <w:lang w:val="en-US"/>
              </w:rPr>
              <w:t>&lt;/restriction&gt;</w:t>
            </w:r>
          </w:p>
          <w:p w:rsidR="00D25147" w:rsidRPr="0094586D" w:rsidRDefault="00D25147" w:rsidP="0020283D">
            <w:pPr>
              <w:rPr>
                <w:lang w:val="en-US"/>
              </w:rPr>
            </w:pPr>
            <w:r w:rsidRPr="0094586D">
              <w:rPr>
                <w:lang w:val="en-US"/>
              </w:rPr>
              <w:t>&lt;/simpleType&gt;</w:t>
            </w:r>
          </w:p>
          <w:p w:rsidR="00D25147" w:rsidRPr="0094586D" w:rsidRDefault="00D25147" w:rsidP="0020283D">
            <w:pPr>
              <w:rPr>
                <w:lang w:val="en-US"/>
              </w:rPr>
            </w:pPr>
          </w:p>
          <w:p w:rsidR="00D25147" w:rsidRPr="0094586D" w:rsidRDefault="00D25147" w:rsidP="0020283D">
            <w:pPr>
              <w:rPr>
                <w:lang w:val="en-US"/>
              </w:rPr>
            </w:pPr>
            <w:r w:rsidRPr="0094586D">
              <w:rPr>
                <w:lang w:val="en-US"/>
              </w:rPr>
              <w:t>&lt;!-- Start Signature --&gt;</w:t>
            </w:r>
          </w:p>
          <w:p w:rsidR="00D25147" w:rsidRPr="0094586D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&lt;element name="Signature" type="ds:SignatureType"/&gt;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&lt;complexType mixed="false" name="SignatureType"&gt;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&lt;sequence&gt;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ref="ds:SignedInfo"/&gt;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ref="ds:SignatureValue"/&gt;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minOccurs="0" ref="ds:KeyInfo"/&gt;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maxOccurs="unbounded" minOccurs="0" ref="ds:Object"/&gt;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&lt;/sequence&gt; 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&lt;attribute name="Id" type="ID" use="optional"/&gt;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&lt;/complexType&gt;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&lt;element name="SignatureValue" type="ds:SignatureValueType"/&gt;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lastRenderedPageBreak/>
              <w:t xml:space="preserve">  &lt;complexType mixed="false" name="SignatureValueType"&gt;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&lt;simpleContent&gt;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&lt;extension base="base64Binary"&gt;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  &lt;attribute name="Id" type="ID" use="optional"/&gt;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&lt;/extension&gt;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&lt;/simpleContent&gt;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&lt;!-- Start SignedInfo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&lt;element name="SignedInfo" type="ds:SignedInfoType"/&gt;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&lt;complexType mixed="false" name="SignedInfoType"&gt;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&lt;sequence&gt;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ref="ds:CanonicalizationMethod"/&gt;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ref="ds:SignatureMethod"/&gt;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maxOccurs="unbounded" ref="ds:Reference"/&gt;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&lt;/sequence&gt; 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&lt;attribute name="Id" type="ID" use="optional"/&gt;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&lt;/complexType&gt;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&lt;element name="CanonicalizationMethod" type="ds:CanonicalizationMethodType"/&gt;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&lt;complexType mixed="true" name="CanonicalizationMethodType"&gt;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&lt;any maxOccurs="unbounded" minOccurs="0" namespace="##any" processContents="strict"/&gt;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&lt;!-- (0,unbounded) elements from (1,1) namespace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&lt;/sequence&gt;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&lt;attribute name="Algorithm" type="anyURI" use="required"/&gt;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&lt;element name="SignatureMethod" type="ds:SignatureMethodType"/&gt;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&lt;complexType mixed="true" name="SignatureMethodType"&gt;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&lt;element minOccurs="0" name="HMACOutputLength" type="ds:HMACOutputLengthType"/&gt;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&lt;any maxOccurs="unbounded" minOccurs="0" namespace="##other" processContents="strict"/&gt;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&lt;!-- (0,unbounded) elements from (1,1) external namespace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&lt;/sequence&gt;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lastRenderedPageBreak/>
              <w:t xml:space="preserve">    &lt;attribute name="Algorithm" type="anyURI" use="required"/&gt;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&lt;!-- Start Reference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&lt;element name="Reference" type="ds:ReferenceType"/&gt;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&lt;complexType mixed="false" name="ReferenceType"&gt;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&lt;sequence&gt;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minOccurs="0" ref="ds:Transforms"/&gt;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ref="ds:DigestMethod"/&gt;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ref="ds:DigestValue"/&gt;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&lt;attribute name="Id" type="ID" use="optional"/&gt;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&lt;attribute name="URI" type="anyURI" use="optional"/&gt;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&lt;attribute name="Type" type="anyURI" use="optional"/&gt;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&lt;/complexType&gt;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&lt;element name="Transforms" type="ds:TransformsType"/&gt;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&lt;complexType mixed="false" name="TransformsType"&gt;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&lt;element maxOccurs="unbounded" ref="ds:Transform"/&gt; 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&lt;/sequence&gt;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&lt;element name="Transform" type="ds:TransformType"/&gt;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&lt;complexType mixed="true" name="TransformType"&gt;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&lt;choice maxOccurs="unbounded" minOccurs="0"&gt;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&lt;any maxOccurs="1" minOccurs="1" namespace="##other" processContents="lax"/&gt;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&lt;!-- (1,1) elements from (0,unbounded) namespaces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&lt;element name="XPath" type="string"/&gt;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&lt;/choice&gt;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&lt;attribute name="Algorithm" type="anyURI" use="required"/&gt;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&lt;!-- End Reference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&lt;element name="DigestMethod" type="ds:DigestMethodType"/&gt;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&lt;complexType mixed="true" name="DigestMethodType"&gt;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lastRenderedPageBreak/>
              <w:t xml:space="preserve">    &lt;any maxOccurs="unbounded" minOccurs="0" namespace="##other" processContents="lax"/&gt;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&lt;/sequence&gt;   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&lt;attribute name="Algorithm" type="anyURI" use="required"/&gt;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&lt;/complexType&gt;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&lt;element name="DigestValue" type="ds:DigestValueType"/&gt;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&lt;simpleType name="DigestValueType"&gt;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&lt;restriction base="base64Binary"/&gt;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&lt;/simpleType&gt;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&lt;!-- End SignedInfo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&lt;!-- Start KeyInfo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&lt;element name="KeyInfo" type="ds:KeyInfoType"/&gt;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&lt;complexType mixed="true" name="KeyInfoType"&gt;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&lt;choice maxOccurs="unbounded"&gt;    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ref="ds:KeyName"/&gt;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ref="ds:KeyValue"/&gt;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ref="ds:RetrievalMethod"/&gt;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ref="ds:X509Data"/&gt;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ref="ds:PGPData"/&gt;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ref="ds:SPKIData"/&gt;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ref="ds:MgmtData"/&gt;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&lt;any maxOccurs="1" minOccurs="1" namespace="##other" processContents="lax"/&gt;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&lt;!-- (1,1) elements from (0,unbounded) namespaces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&lt;/choice&gt;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&lt;attribute name="Id" type="ID" use="optional"/&gt;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&lt;/complexType&gt;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&lt;element name="KeyName" type="string"/&gt;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&lt;element name="MgmtData" type="string"/&gt;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&lt;element name="KeyValue" type="ds:KeyValueType"/&gt;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&lt;complexType mixed="true" name="KeyValueType"&gt;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&lt;choice&gt;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&lt;element ref="ds:DSAKeyValue"/&gt;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&lt;element ref="ds:RSAKeyValue"/&gt;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lastRenderedPageBreak/>
              <w:t xml:space="preserve">     &lt;any maxOccurs="1" minOccurs="1" namespace="##other" processContents="lax"/&gt;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&lt;/choice&gt;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&lt;element name="RetrievalMethod" type="ds:RetrievalMethodType"/&gt;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&lt;complexType mixed="false" name="RetrievalMethodType"&gt;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&lt;element minOccurs="0" ref="ds:Transforms"/&gt;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&lt;/sequence&gt; 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&lt;attribute name="URI" type="anyURI"/&gt;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&lt;attribute name="Type" type="anyURI" use="optional"/&gt;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&lt;!-- Start X509Data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&lt;element name="X509Data" type="ds:X509DataType"/&gt;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&lt;complexType mixed="false" name="X509DataType"&gt;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&lt;sequence maxOccurs="unbounded"&gt;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&lt;choice&gt;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&lt;element name="X509IssuerSerial" type="ds:X509IssuerSerialType"/&gt;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&lt;element name="X509SKI" type="base64Binary"/&gt;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&lt;element name="X509SubjectName" type="string"/&gt;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&lt;element name="X509Certificate" type="base64Binary"/&gt;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&lt;element name="X509CRL" type="base64Binary"/&gt;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&lt;any maxOccurs="1" minOccurs="1" namespace="##other" processContents="lax"/&gt;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&lt;/choice&gt;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&lt;/complexType&gt;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&lt;complexType mixed="false" name="X509IssuerSerialType"&gt;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&lt;sequence&gt;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name="X509IssuerName" type="string"/&gt;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name="X509SerialNumber" type="integer"/&gt;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&lt;/complexType&gt;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&lt;!-- End X509Data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&lt;!-- Begin PGPData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&lt;element name="PGPData" type="ds:PGPDataType"/&gt;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&lt;complexType mixed="false" name="PGPDataType"&gt;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&lt;choice&gt;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&lt;element name="PGPKeyID" type="base64Binary"/&gt;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&lt;element minOccurs="0" name="PGPKeyPacket" type="base64Binary"/&gt;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&lt;any maxOccurs="unbounded" minOccurs="0" namespace="##other" processContents="lax"/&gt;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&lt;/sequence&gt;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&lt;element name="PGPKeyPacket" type="base64Binary"/&gt;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&lt;any maxOccurs="unbounded" minOccurs="0" namespace="##other" processContents="lax"/&gt;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&lt;/sequence&gt;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&lt;/choice&gt;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&lt;/complexType&gt;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&lt;!-- End PGPData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&lt;!-- Begin SPKIData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&lt;element name="SPKIData" type="ds:SPKIDataType"/&gt;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&lt;complexType mixed="false" name="SPKIDataType"&gt;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&lt;sequence maxOccurs="unbounded"&gt;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name="SPKISexp" type="base64Binary"/&gt;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&lt;any maxOccurs="1" minOccurs="0" namespace="##other" processContents="lax"/&gt;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&lt;/complexType&gt;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&lt;!-- End SPKIData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&lt;!-- End KeyInfo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&lt;!-- Start Object (Manifest, SignatureProperty)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&lt;element name="Object" type="ds:ObjectType"/&gt;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&lt;complexType mixed="true" name="ObjectType"&gt;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&lt;sequence maxOccurs="unbounded" minOccurs="0"&gt;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lastRenderedPageBreak/>
              <w:t xml:space="preserve">    &lt;any maxOccurs="1" minOccurs="1" namespace="##any" processContents="lax"/&gt;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&lt;attribute name="Id" type="ID" use="optional"/&gt;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&lt;attribute name="MimeType" type="string" use="optional"/&gt; &lt;!-- add a grep facet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&lt;attribute name="Encoding" type="anyURI" use="optional"/&gt;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&lt;/complexType&gt;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&lt;element name="Manifest" type="ds:ManifestType"/&gt;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&lt;complexType mixed="false" name="ManifestType"&gt;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maxOccurs="unbounded" ref="ds:Reference"/&gt;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&lt;attribute name="Id" type="ID" use="optional"/&gt;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&lt;/complexType&gt;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&lt;element name="SignatureProperties" type="ds:SignaturePropertiesType"/&gt;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&lt;complexType mixed="false" name="SignaturePropertiesType"&gt;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maxOccurs="unbounded" ref="ds:SignatureProperty"/&gt;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&lt;attribute name="Id" type="ID" use="optional"/&gt;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&lt;/complexType&gt;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&lt;element name="SignatureProperty" type="ds:SignaturePropertyType"/&gt;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&lt;complexType mixed="true" name="SignaturePropertyType"&gt;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&lt;choice maxOccurs="unbounded"&gt;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 &lt;any maxOccurs="1" minOccurs="1" namespace="##other" processContents="lax"/&gt;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 &lt;!-- (1,1) elements from (1,unbounded) namespaces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&lt;/choice&gt;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&lt;attribute name="Target" type="anyURI" use="required"/&gt;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&lt;attribute name="Id" type="ID" use="optional"/&gt;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&lt;/complexType&gt;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&lt;!-- End Object (Manifest, SignatureProperty)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&lt;!-- Start Algorithm Parameters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&lt;simpleType name="HMACOutputLengthType"&gt;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&lt;restriction base="integer"/&gt;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lastRenderedPageBreak/>
              <w:t>&lt;/simpleType&gt;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&lt;!-- Start KeyValue Element-types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&lt;element name="DSAKeyValue" type="ds:DSAKeyValueType"/&gt;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&lt;complexType mixed="false" name="DSAKeyValueType"&gt;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&lt;sequence minOccurs="0"&gt;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&lt;element name="P" type="ds:CryptoBinary"/&gt;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&lt;element name="Q" type="ds:CryptoBinary"/&gt;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&lt;/sequence&gt;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minOccurs="0" name="G" type="ds:CryptoBinary"/&gt;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name="Y" type="ds:CryptoBinary"/&gt;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minOccurs="0" name="J" type="ds:CryptoBinary"/&gt;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&lt;sequence minOccurs="0"&gt;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&lt;element name="Seed" type="ds:CryptoBinary"/&gt;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&lt;element name="PgenCounter" type="ds:CryptoBinary"/&gt;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&lt;/sequence&gt;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&lt;/complexType&gt;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&lt;element name="RSAKeyValue" type="ds:RSAKeyValueType"/&gt;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&lt;complexType mixed="false" name="RSAKeyValueType"&gt;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name="Modulus" type="ds:CryptoBinary"/&gt;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&lt;element name="Exponent" type="ds:CryptoBinary"/&gt;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  &lt;/sequence&gt;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 xml:space="preserve">&lt;/complexType&gt; 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Pr="00F31A65" w:rsidRDefault="00D25147" w:rsidP="0020283D">
            <w:pPr>
              <w:rPr>
                <w:lang w:val="en-US"/>
              </w:rPr>
            </w:pPr>
            <w:r w:rsidRPr="00F31A65">
              <w:rPr>
                <w:lang w:val="en-US"/>
              </w:rPr>
              <w:t>&lt;!-- End KeyValue Element-types --&gt;</w:t>
            </w:r>
          </w:p>
          <w:p w:rsidR="00D25147" w:rsidRPr="00F31A65" w:rsidRDefault="00D25147" w:rsidP="0020283D">
            <w:pPr>
              <w:rPr>
                <w:lang w:val="en-US"/>
              </w:rPr>
            </w:pPr>
          </w:p>
          <w:p w:rsidR="00D25147" w:rsidRDefault="00D25147" w:rsidP="0020283D">
            <w:r>
              <w:t>&lt;!-- End Signature --&gt;</w:t>
            </w:r>
          </w:p>
          <w:p w:rsidR="00D25147" w:rsidRDefault="00D25147" w:rsidP="0020283D"/>
          <w:p w:rsidR="00D25147" w:rsidRDefault="00D25147" w:rsidP="0020283D">
            <w:r>
              <w:t>&lt;/schema&gt;</w:t>
            </w:r>
          </w:p>
          <w:p w:rsidR="00D25147" w:rsidRPr="00F31A65" w:rsidRDefault="00D25147" w:rsidP="0020283D">
            <w:pPr>
              <w:ind w:hanging="480"/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</w:pPr>
          </w:p>
        </w:tc>
      </w:tr>
    </w:tbl>
    <w:p w:rsidR="00D25147" w:rsidRDefault="00D25147" w:rsidP="00D25147">
      <w:pPr>
        <w:ind w:hanging="480"/>
        <w:jc w:val="left"/>
        <w:rPr>
          <w:lang w:val="en-US"/>
        </w:rPr>
      </w:pPr>
    </w:p>
    <w:p w:rsidR="00D25147" w:rsidRPr="0094586D" w:rsidRDefault="00D25147" w:rsidP="00D25147">
      <w:pPr>
        <w:ind w:firstLine="708"/>
        <w:jc w:val="left"/>
        <w:rPr>
          <w:b/>
          <w:lang w:val="en-US"/>
        </w:rPr>
      </w:pPr>
      <w:r w:rsidRPr="0094586D">
        <w:rPr>
          <w:b/>
          <w:lang w:val="en-US"/>
        </w:rPr>
        <w:t>Include.xsd</w:t>
      </w:r>
    </w:p>
    <w:p w:rsidR="00D25147" w:rsidRPr="00DC3BB5" w:rsidRDefault="00D25147" w:rsidP="00D25147">
      <w:pPr>
        <w:ind w:hanging="480"/>
        <w:jc w:val="left"/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4"/>
      </w:tblGrid>
      <w:tr w:rsidR="00D25147" w:rsidRPr="00DC3BB5" w:rsidTr="0020283D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147" w:rsidRPr="00F31A65" w:rsidRDefault="00D25147" w:rsidP="0020283D">
            <w:pPr>
              <w:ind w:hanging="480"/>
              <w:rPr>
                <w:lang w:val="en-US"/>
              </w:rPr>
            </w:pPr>
            <w:r w:rsidRPr="00DC3BB5">
              <w:rPr>
                <w:rStyle w:val="b1"/>
                <w:sz w:val="20"/>
                <w:szCs w:val="20"/>
                <w:lang w:val="en-US"/>
              </w:rPr>
              <w:t> </w:t>
            </w:r>
            <w:r w:rsidRPr="00DC3BB5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 xml:space="preserve">/ </w:t>
            </w:r>
            <w:r w:rsidRPr="00F31A65">
              <w:rPr>
                <w:lang w:val="en-US"/>
              </w:rPr>
              <w:t>&lt;?xml version="1.0" encoding="UTF-8"?&gt;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lastRenderedPageBreak/>
              <w:t>&lt;xs:schema xmlns:tns="http://www.w3.org/2004/08/xop/include" xmlns:xs="http://www.w3.org/2001/XMLSchema" targetNamespace="http://www.w3.org/2004/08/xop/include"&gt;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&lt;xs:element name="Include" type="tns:Include"/&gt;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&lt;xs:complexType name="Include"&gt;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&lt;xs:sequence&gt;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ab/>
              <w:t xml:space="preserve"> &lt;!-- &lt;xs:any maxOccurs="unbounded" minOccurs="0" namespace="##other"/&gt;--&gt;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&lt;/xs:sequence&gt;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ab/>
              <w:t>&lt;xs:attribute name="href" type="xs:anyURI" use="required"/&gt;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ab/>
              <w:t>&lt;!--&lt;xs:anyAttribute namespace="##other"/&gt;--&gt;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&lt;/xs:complexType&gt;</w:t>
            </w:r>
          </w:p>
          <w:p w:rsidR="00D25147" w:rsidRDefault="00D25147" w:rsidP="0020283D">
            <w:pPr>
              <w:pStyle w:val="af7"/>
              <w:spacing w:line="240" w:lineRule="auto"/>
              <w:ind w:firstLine="0"/>
              <w:jc w:val="left"/>
              <w:rPr>
                <w:b/>
                <w:color w:val="A6A6A6"/>
                <w:lang w:val="en-US"/>
              </w:rPr>
            </w:pPr>
            <w:r w:rsidRPr="00F31A65">
              <w:t>&lt;/xs:schema&gt;</w:t>
            </w:r>
          </w:p>
        </w:tc>
      </w:tr>
    </w:tbl>
    <w:p w:rsidR="00D25147" w:rsidRDefault="00D25147" w:rsidP="00D25147">
      <w:pPr>
        <w:pStyle w:val="af7"/>
        <w:rPr>
          <w:b/>
          <w:lang w:val="en-US"/>
        </w:rPr>
      </w:pPr>
    </w:p>
    <w:p w:rsidR="00D25147" w:rsidRDefault="00D25147" w:rsidP="00D25147">
      <w:pPr>
        <w:pStyle w:val="af7"/>
        <w:rPr>
          <w:b/>
          <w:lang w:val="en-US"/>
        </w:rPr>
      </w:pPr>
      <w:r>
        <w:rPr>
          <w:b/>
          <w:lang w:val="en-US"/>
        </w:rPr>
        <w:t>PortalPFR.xsd</w:t>
      </w:r>
    </w:p>
    <w:p w:rsidR="00D25147" w:rsidRPr="0094586D" w:rsidRDefault="00D25147" w:rsidP="00D25147">
      <w:pPr>
        <w:pStyle w:val="af7"/>
        <w:rPr>
          <w:b/>
          <w:lang w:val="en-U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4"/>
      </w:tblGrid>
      <w:tr w:rsidR="00D25147" w:rsidRPr="00DC3BB5" w:rsidTr="0020283D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DC3BB5">
              <w:rPr>
                <w:rStyle w:val="b1"/>
                <w:sz w:val="20"/>
                <w:szCs w:val="20"/>
                <w:lang w:val="en-US"/>
              </w:rPr>
              <w:t> </w:t>
            </w:r>
            <w:r w:rsidRPr="00F31A65">
              <w:rPr>
                <w:lang w:val="en-US"/>
              </w:rPr>
              <w:t>/&lt;?xml version="1.0" encoding="UTF-8"?&gt;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>&lt;xsd:schema xmlns="http://www.w3.org/2001/XMLSchema" xmlns:pfr="http://data.service.pfr.socit.ru" xmlns:xsd="http://www.w3.org/2001/XMLSchema" elementFormDefault="qualified" targetNamespace="http://data.service.pfr.socit.ru"&gt;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&lt;xsd:element name="FilePFR" type="xsd:base64Binary"/&gt;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 &lt;xsd:element name="Type" type="pfr:Type"/&gt;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 &lt;xsd:element name="Properties" type="pfr:Properties"/&gt;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 &lt;xsd:complexType name="Properties"&gt;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&lt;xsd:sequence&gt;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ab/>
              <w:t>&lt;element maxOccurs="unbounded" minOccurs="0" name="Property" type="pfr:Property"/&gt;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&lt;/xsd:sequence&gt;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 &lt;/xsd:complexType&gt;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 &lt;xsd:complexType name="Property"&gt;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&lt;xsd:sequence&gt;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ab/>
              <w:t xml:space="preserve"> &lt;xsd:element name="PropertyName" type="xsd:string"/&gt;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   &lt;xsd:element name="PropertyValue" type="xsd:string"/&gt;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&lt;/xsd:sequence&gt;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 &lt;/xsd:complexType&gt;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 &lt;xsd:simpleType name="Type"&gt;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  &lt;xsd:restriction base="xsd:string"&gt;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&lt;xsd:enumeration value="REQUEST"/&gt;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&lt;xsd:enumeration value="RESPONSE"/&gt;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&lt;xsd:enumeration value="STATUSREQUEST"/&gt;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 xml:space="preserve">      &lt;xsd:enumeration value="STATUSRESPONSE"/&gt;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ab/>
              <w:t xml:space="preserve">  &lt;xsd:enumeration value="ERROR"/&gt;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  <w:rPr>
                <w:lang w:val="en-US"/>
              </w:rPr>
            </w:pPr>
            <w:r w:rsidRPr="00F31A65">
              <w:rPr>
                <w:lang w:val="en-US"/>
              </w:rPr>
              <w:tab/>
              <w:t>&lt;/xsd:restriction&gt;</w:t>
            </w:r>
          </w:p>
          <w:p w:rsidR="00D25147" w:rsidRPr="00F31A65" w:rsidRDefault="00D25147" w:rsidP="0020283D">
            <w:pPr>
              <w:pStyle w:val="af7"/>
              <w:spacing w:line="240" w:lineRule="auto"/>
              <w:jc w:val="left"/>
            </w:pPr>
            <w:r w:rsidRPr="00F31A65">
              <w:rPr>
                <w:lang w:val="en-US"/>
              </w:rPr>
              <w:t xml:space="preserve">  </w:t>
            </w:r>
            <w:r w:rsidRPr="00F31A65">
              <w:t>&lt;/xsd:simpleType&gt;</w:t>
            </w:r>
          </w:p>
          <w:p w:rsidR="00D25147" w:rsidRPr="0094586D" w:rsidRDefault="00D25147" w:rsidP="0020283D">
            <w:pPr>
              <w:pStyle w:val="af7"/>
              <w:spacing w:line="240" w:lineRule="auto"/>
              <w:jc w:val="left"/>
              <w:rPr>
                <w:b/>
                <w:color w:val="A6A6A6"/>
              </w:rPr>
            </w:pPr>
            <w:r w:rsidRPr="00F31A65">
              <w:t xml:space="preserve">  &lt;/xsd:schema&gt;</w:t>
            </w:r>
          </w:p>
        </w:tc>
      </w:tr>
    </w:tbl>
    <w:p w:rsidR="00526075" w:rsidRPr="00C91AE0" w:rsidRDefault="0038149F" w:rsidP="00BE516E">
      <w:pPr>
        <w:pStyle w:val="23"/>
      </w:pPr>
      <w:bookmarkStart w:id="28" w:name="_Toc378598293"/>
      <w:r w:rsidRPr="00C91AE0">
        <w:t>Описание общих структур данных</w:t>
      </w:r>
      <w:bookmarkEnd w:id="28"/>
    </w:p>
    <w:p w:rsidR="003560C6" w:rsidRDefault="003560C6" w:rsidP="003560C6">
      <w:pPr>
        <w:spacing w:line="240" w:lineRule="auto"/>
        <w:jc w:val="left"/>
        <w:rPr>
          <w:b/>
        </w:rPr>
      </w:pPr>
      <w:r>
        <w:rPr>
          <w:b/>
        </w:rPr>
        <w:t xml:space="preserve">Табл. 1. </w:t>
      </w:r>
      <w:r w:rsidRPr="003560C6">
        <w:rPr>
          <w:b/>
          <w:lang w:val="x-none"/>
        </w:rPr>
        <w:t xml:space="preserve">Параметр комплексного типа Property </w:t>
      </w:r>
    </w:p>
    <w:p w:rsidR="003560C6" w:rsidRPr="003560C6" w:rsidRDefault="003560C6" w:rsidP="003560C6">
      <w:pPr>
        <w:spacing w:line="240" w:lineRule="auto"/>
        <w:jc w:val="left"/>
        <w:rPr>
          <w:b/>
        </w:rPr>
      </w:pPr>
    </w:p>
    <w:tbl>
      <w:tblPr>
        <w:tblW w:w="99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4"/>
        <w:gridCol w:w="1985"/>
        <w:gridCol w:w="1417"/>
        <w:gridCol w:w="1701"/>
        <w:gridCol w:w="2268"/>
      </w:tblGrid>
      <w:tr w:rsidR="003560C6" w:rsidRPr="00703AC4" w:rsidTr="003560C6">
        <w:tc>
          <w:tcPr>
            <w:tcW w:w="567" w:type="dxa"/>
            <w:vAlign w:val="center"/>
          </w:tcPr>
          <w:p w:rsidR="003560C6" w:rsidRPr="003560C6" w:rsidRDefault="003560C6" w:rsidP="003560C6">
            <w:pPr>
              <w:pStyle w:val="a9"/>
            </w:pPr>
            <w:r>
              <w:lastRenderedPageBreak/>
              <w:t>№</w:t>
            </w:r>
          </w:p>
        </w:tc>
        <w:tc>
          <w:tcPr>
            <w:tcW w:w="1984" w:type="dxa"/>
            <w:vAlign w:val="center"/>
          </w:tcPr>
          <w:p w:rsidR="003560C6" w:rsidRDefault="003560C6" w:rsidP="003560C6">
            <w:pPr>
              <w:pStyle w:val="a9"/>
            </w:pPr>
            <w:r w:rsidRPr="00BC4427">
              <w:t>Код параметра</w:t>
            </w:r>
          </w:p>
        </w:tc>
        <w:tc>
          <w:tcPr>
            <w:tcW w:w="1985" w:type="dxa"/>
            <w:vAlign w:val="center"/>
          </w:tcPr>
          <w:p w:rsidR="003560C6" w:rsidRPr="00703AC4" w:rsidRDefault="003560C6" w:rsidP="003560C6">
            <w:pPr>
              <w:pStyle w:val="a9"/>
            </w:pPr>
            <w:r w:rsidRPr="00BC4427">
              <w:t>Описание параметра</w:t>
            </w:r>
          </w:p>
        </w:tc>
        <w:tc>
          <w:tcPr>
            <w:tcW w:w="1417" w:type="dxa"/>
            <w:vAlign w:val="center"/>
          </w:tcPr>
          <w:p w:rsidR="003560C6" w:rsidRPr="00703AC4" w:rsidRDefault="003560C6" w:rsidP="003560C6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701" w:type="dxa"/>
            <w:vAlign w:val="center"/>
          </w:tcPr>
          <w:p w:rsidR="003560C6" w:rsidRPr="00703AC4" w:rsidRDefault="003560C6" w:rsidP="003560C6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2268" w:type="dxa"/>
            <w:vAlign w:val="center"/>
          </w:tcPr>
          <w:p w:rsidR="003560C6" w:rsidRPr="00703AC4" w:rsidRDefault="003560C6" w:rsidP="003560C6">
            <w:pPr>
              <w:pStyle w:val="a9"/>
            </w:pPr>
            <w:r w:rsidRPr="00703AC4">
              <w:t xml:space="preserve">Комментарий </w:t>
            </w:r>
          </w:p>
        </w:tc>
      </w:tr>
      <w:tr w:rsidR="003560C6" w:rsidRPr="00C74B39" w:rsidTr="003560C6">
        <w:tc>
          <w:tcPr>
            <w:tcW w:w="567" w:type="dxa"/>
            <w:vAlign w:val="center"/>
          </w:tcPr>
          <w:p w:rsidR="003560C6" w:rsidRPr="00703AC4" w:rsidRDefault="003560C6" w:rsidP="003560C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  <w:r w:rsidRPr="00703AC4">
              <w:t> </w:t>
            </w:r>
          </w:p>
        </w:tc>
        <w:tc>
          <w:tcPr>
            <w:tcW w:w="1984" w:type="dxa"/>
            <w:vAlign w:val="center"/>
          </w:tcPr>
          <w:p w:rsidR="003560C6" w:rsidRPr="00BC1A40" w:rsidRDefault="003560C6" w:rsidP="003560C6">
            <w:pPr>
              <w:jc w:val="left"/>
            </w:pPr>
            <w:r w:rsidRPr="002B3E93">
              <w:t>PropertyName</w:t>
            </w:r>
          </w:p>
        </w:tc>
        <w:tc>
          <w:tcPr>
            <w:tcW w:w="1985" w:type="dxa"/>
            <w:vAlign w:val="center"/>
          </w:tcPr>
          <w:p w:rsidR="003560C6" w:rsidRPr="00BC1A40" w:rsidRDefault="003560C6" w:rsidP="003560C6">
            <w:pPr>
              <w:jc w:val="left"/>
            </w:pPr>
            <w:r>
              <w:t>Название параметра</w:t>
            </w:r>
            <w:r w:rsidRPr="00BC1A40">
              <w:t xml:space="preserve"> </w:t>
            </w:r>
          </w:p>
        </w:tc>
        <w:tc>
          <w:tcPr>
            <w:tcW w:w="1417" w:type="dxa"/>
            <w:vAlign w:val="center"/>
          </w:tcPr>
          <w:p w:rsidR="003560C6" w:rsidRPr="00C74B39" w:rsidRDefault="003560C6" w:rsidP="003560C6">
            <w:pPr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:rsidR="003560C6" w:rsidRPr="000850AE" w:rsidRDefault="003560C6" w:rsidP="003560C6">
            <w:pPr>
              <w:jc w:val="left"/>
            </w:pPr>
            <w:r w:rsidRPr="00541184">
              <w:t>xs</w:t>
            </w:r>
            <w:r>
              <w:rPr>
                <w:lang w:val="en-US"/>
              </w:rPr>
              <w:t>d</w:t>
            </w:r>
            <w:r w:rsidRPr="00541184">
              <w:t>:string</w:t>
            </w:r>
          </w:p>
        </w:tc>
        <w:tc>
          <w:tcPr>
            <w:tcW w:w="2268" w:type="dxa"/>
            <w:vAlign w:val="center"/>
          </w:tcPr>
          <w:p w:rsidR="003560C6" w:rsidRPr="00C74B39" w:rsidRDefault="003560C6" w:rsidP="003560C6">
            <w:pPr>
              <w:jc w:val="left"/>
            </w:pPr>
          </w:p>
        </w:tc>
      </w:tr>
      <w:tr w:rsidR="003560C6" w:rsidRPr="00C74B39" w:rsidTr="003560C6">
        <w:tc>
          <w:tcPr>
            <w:tcW w:w="567" w:type="dxa"/>
            <w:vAlign w:val="center"/>
          </w:tcPr>
          <w:p w:rsidR="003560C6" w:rsidRPr="00371739" w:rsidRDefault="003560C6" w:rsidP="003560C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371739">
              <w:t>2</w:t>
            </w:r>
          </w:p>
        </w:tc>
        <w:tc>
          <w:tcPr>
            <w:tcW w:w="1984" w:type="dxa"/>
            <w:vAlign w:val="center"/>
          </w:tcPr>
          <w:p w:rsidR="003560C6" w:rsidRPr="00BC1A40" w:rsidRDefault="003560C6" w:rsidP="003560C6">
            <w:pPr>
              <w:jc w:val="left"/>
            </w:pPr>
            <w:r w:rsidRPr="002B3E93">
              <w:t>PropertyValue</w:t>
            </w:r>
          </w:p>
        </w:tc>
        <w:tc>
          <w:tcPr>
            <w:tcW w:w="1985" w:type="dxa"/>
            <w:vAlign w:val="center"/>
          </w:tcPr>
          <w:p w:rsidR="003560C6" w:rsidRPr="00BC1A40" w:rsidRDefault="003560C6" w:rsidP="003560C6">
            <w:pPr>
              <w:jc w:val="left"/>
            </w:pPr>
            <w:r>
              <w:t>Значение параметра</w:t>
            </w:r>
          </w:p>
        </w:tc>
        <w:tc>
          <w:tcPr>
            <w:tcW w:w="1417" w:type="dxa"/>
            <w:vAlign w:val="center"/>
          </w:tcPr>
          <w:p w:rsidR="003560C6" w:rsidRPr="00C74B39" w:rsidRDefault="003560C6" w:rsidP="003560C6">
            <w:pPr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:rsidR="003560C6" w:rsidRPr="000850AE" w:rsidRDefault="003560C6" w:rsidP="003560C6">
            <w:pPr>
              <w:jc w:val="left"/>
            </w:pPr>
            <w:r w:rsidRPr="00541184">
              <w:t>xs</w:t>
            </w:r>
            <w:r>
              <w:rPr>
                <w:lang w:val="en-US"/>
              </w:rPr>
              <w:t>d</w:t>
            </w:r>
            <w:r w:rsidRPr="00541184">
              <w:t>:string</w:t>
            </w:r>
          </w:p>
        </w:tc>
        <w:tc>
          <w:tcPr>
            <w:tcW w:w="2268" w:type="dxa"/>
            <w:vAlign w:val="center"/>
          </w:tcPr>
          <w:p w:rsidR="003560C6" w:rsidRPr="00C74B39" w:rsidRDefault="003560C6" w:rsidP="003560C6">
            <w:pPr>
              <w:jc w:val="left"/>
            </w:pPr>
          </w:p>
        </w:tc>
      </w:tr>
    </w:tbl>
    <w:p w:rsidR="007C4D85" w:rsidRPr="00C43B34" w:rsidRDefault="007C4D85" w:rsidP="007C4D85">
      <w:pPr>
        <w:pStyle w:val="af7"/>
        <w:rPr>
          <w:b/>
        </w:rPr>
      </w:pPr>
    </w:p>
    <w:p w:rsidR="00670B39" w:rsidRPr="007C4D85" w:rsidRDefault="00670B39" w:rsidP="00670B39">
      <w:pPr>
        <w:pStyle w:val="23"/>
      </w:pPr>
      <w:bookmarkStart w:id="29" w:name="_Toc378598294"/>
      <w:r w:rsidRPr="007C4D85">
        <w:t>Описания справочников</w:t>
      </w:r>
      <w:bookmarkEnd w:id="29"/>
    </w:p>
    <w:p w:rsidR="0057275E" w:rsidRPr="007C4D85" w:rsidRDefault="007C4D85" w:rsidP="00670B39">
      <w:pPr>
        <w:pStyle w:val="af7"/>
        <w:rPr>
          <w:lang w:val="ru-RU" w:eastAsia="ru-RU"/>
        </w:rPr>
      </w:pPr>
      <w:r w:rsidRPr="007C4D85">
        <w:rPr>
          <w:lang w:val="ru-RU" w:eastAsia="ru-RU"/>
        </w:rPr>
        <w:t>Сервис не использует справочников</w:t>
      </w:r>
      <w:r>
        <w:rPr>
          <w:lang w:val="ru-RU" w:eastAsia="ru-RU"/>
        </w:rPr>
        <w:t>.</w:t>
      </w:r>
    </w:p>
    <w:p w:rsidR="00670B39" w:rsidRPr="007C4D85" w:rsidRDefault="00670B39" w:rsidP="00670B39">
      <w:pPr>
        <w:pStyle w:val="23"/>
      </w:pPr>
      <w:bookmarkStart w:id="30" w:name="Типовоеруководствопользователяэлектронно"/>
      <w:bookmarkStart w:id="31" w:name="_Toc378598295"/>
      <w:bookmarkEnd w:id="30"/>
      <w:r w:rsidRPr="007C4D85">
        <w:t>Иные приложения</w:t>
      </w:r>
      <w:bookmarkEnd w:id="31"/>
    </w:p>
    <w:p w:rsidR="00684960" w:rsidRPr="00C03E58" w:rsidRDefault="00684960" w:rsidP="00684960">
      <w:pPr>
        <w:pStyle w:val="32"/>
      </w:pPr>
      <w:bookmarkStart w:id="32" w:name="_Toc378598296"/>
      <w:r>
        <w:t>XSD-</w:t>
      </w:r>
      <w:r>
        <w:rPr>
          <w:lang w:val="ru-RU"/>
        </w:rPr>
        <w:t xml:space="preserve">схемы </w:t>
      </w:r>
      <w:r w:rsidR="00B02B2C">
        <w:rPr>
          <w:lang w:val="en-US"/>
        </w:rPr>
        <w:t>xml</w:t>
      </w:r>
      <w:r w:rsidR="00B02B2C" w:rsidRPr="00B02B2C">
        <w:rPr>
          <w:lang w:val="ru-RU"/>
        </w:rPr>
        <w:t>-</w:t>
      </w:r>
      <w:r w:rsidR="00B02B2C">
        <w:rPr>
          <w:lang w:val="ru-RU"/>
        </w:rPr>
        <w:t>строки, передаваемой в параметре</w:t>
      </w:r>
      <w:r>
        <w:rPr>
          <w:lang w:val="ru-RU"/>
        </w:rPr>
        <w:t xml:space="preserve"> </w:t>
      </w:r>
      <w:r w:rsidRPr="00C43B34">
        <w:rPr>
          <w:lang w:val="en-US"/>
        </w:rPr>
        <w:t>pfr</w:t>
      </w:r>
      <w:r w:rsidRPr="00684960">
        <w:rPr>
          <w:lang w:val="ru-RU"/>
        </w:rPr>
        <w:t>:</w:t>
      </w:r>
      <w:r w:rsidRPr="00C43B34">
        <w:rPr>
          <w:lang w:val="en-US"/>
        </w:rPr>
        <w:t>FilePFR</w:t>
      </w:r>
      <w:bookmarkEnd w:id="32"/>
    </w:p>
    <w:p w:rsidR="00684960" w:rsidRDefault="00684960" w:rsidP="00085BB0">
      <w:pPr>
        <w:pStyle w:val="af7"/>
        <w:rPr>
          <w:lang w:val="ru-RU" w:eastAsia="ru-RU"/>
        </w:rPr>
      </w:pPr>
      <w:r w:rsidRPr="0043308F">
        <w:rPr>
          <w:lang w:val="ru-RU" w:eastAsia="ru-RU"/>
        </w:rPr>
        <w:t xml:space="preserve"> 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>&lt;?xml version="1.0" encoding="Windows-1251"?&gt;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 xml:space="preserve">&lt;xsd:schema xmlns:xsd="http://www.w3.org/2001/XMLSchema" elementFormDefault="qualified" version="1.00 </w:t>
      </w:r>
      <w:r w:rsidRPr="00485B34">
        <w:rPr>
          <w:lang w:val="ru-RU" w:eastAsia="ru-RU"/>
        </w:rPr>
        <w:t>от</w:t>
      </w:r>
      <w:r w:rsidRPr="00485B34">
        <w:rPr>
          <w:lang w:val="en-US" w:eastAsia="ru-RU"/>
        </w:rPr>
        <w:t xml:space="preserve"> 20.09.2011" xmlns:pfr="http://schema.pfr.ru"&gt;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>&lt;xsd:annotation&gt;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</w:r>
      <w:r w:rsidRPr="00485B34">
        <w:rPr>
          <w:lang w:val="en-US" w:eastAsia="ru-RU"/>
        </w:rPr>
        <w:tab/>
        <w:t>&lt;xsd:documentation xml:lang="ru"&gt;C</w:t>
      </w:r>
      <w:r w:rsidRPr="00485B34">
        <w:rPr>
          <w:lang w:val="ru-RU" w:eastAsia="ru-RU"/>
        </w:rPr>
        <w:t>хема</w:t>
      </w:r>
      <w:r w:rsidRPr="00485B34">
        <w:rPr>
          <w:lang w:val="en-US" w:eastAsia="ru-RU"/>
        </w:rPr>
        <w:t xml:space="preserve"> </w:t>
      </w:r>
      <w:r w:rsidRPr="00485B34">
        <w:rPr>
          <w:lang w:val="ru-RU" w:eastAsia="ru-RU"/>
        </w:rPr>
        <w:t>для</w:t>
      </w:r>
      <w:r w:rsidRPr="00485B34">
        <w:rPr>
          <w:lang w:val="en-US" w:eastAsia="ru-RU"/>
        </w:rPr>
        <w:t xml:space="preserve"> </w:t>
      </w:r>
      <w:r w:rsidRPr="00485B34">
        <w:rPr>
          <w:lang w:val="ru-RU" w:eastAsia="ru-RU"/>
        </w:rPr>
        <w:t>проверки</w:t>
      </w:r>
      <w:r w:rsidRPr="00485B34">
        <w:rPr>
          <w:lang w:val="en-US" w:eastAsia="ru-RU"/>
        </w:rPr>
        <w:t xml:space="preserve"> </w:t>
      </w:r>
      <w:r w:rsidRPr="00485B34">
        <w:rPr>
          <w:lang w:val="ru-RU" w:eastAsia="ru-RU"/>
        </w:rPr>
        <w:t>сведений</w:t>
      </w:r>
      <w:r w:rsidRPr="00485B34">
        <w:rPr>
          <w:lang w:val="en-US" w:eastAsia="ru-RU"/>
        </w:rPr>
        <w:t xml:space="preserve"> </w:t>
      </w:r>
      <w:r w:rsidRPr="00485B34">
        <w:rPr>
          <w:lang w:val="ru-RU" w:eastAsia="ru-RU"/>
        </w:rPr>
        <w:t>о</w:t>
      </w:r>
      <w:r w:rsidRPr="00485B34">
        <w:rPr>
          <w:lang w:val="en-US" w:eastAsia="ru-RU"/>
        </w:rPr>
        <w:t xml:space="preserve"> </w:t>
      </w:r>
      <w:r w:rsidRPr="00485B34">
        <w:rPr>
          <w:lang w:val="ru-RU" w:eastAsia="ru-RU"/>
        </w:rPr>
        <w:t>зарплате</w:t>
      </w:r>
      <w:r w:rsidRPr="00485B34">
        <w:rPr>
          <w:lang w:val="en-US" w:eastAsia="ru-RU"/>
        </w:rPr>
        <w:t xml:space="preserve"> </w:t>
      </w:r>
      <w:r w:rsidRPr="00485B34">
        <w:rPr>
          <w:lang w:val="ru-RU" w:eastAsia="ru-RU"/>
        </w:rPr>
        <w:t>и</w:t>
      </w:r>
      <w:r w:rsidRPr="00485B34">
        <w:rPr>
          <w:lang w:val="en-US" w:eastAsia="ru-RU"/>
        </w:rPr>
        <w:t xml:space="preserve"> </w:t>
      </w:r>
      <w:r w:rsidRPr="00485B34">
        <w:rPr>
          <w:lang w:val="ru-RU" w:eastAsia="ru-RU"/>
        </w:rPr>
        <w:t>иных</w:t>
      </w:r>
      <w:r w:rsidRPr="00485B34">
        <w:rPr>
          <w:lang w:val="en-US" w:eastAsia="ru-RU"/>
        </w:rPr>
        <w:t xml:space="preserve"> </w:t>
      </w:r>
      <w:r w:rsidRPr="00485B34">
        <w:rPr>
          <w:lang w:val="ru-RU" w:eastAsia="ru-RU"/>
        </w:rPr>
        <w:t>выплатах</w:t>
      </w:r>
      <w:r w:rsidRPr="00485B34">
        <w:rPr>
          <w:lang w:val="en-US" w:eastAsia="ru-RU"/>
        </w:rPr>
        <w:t>&lt;/xsd:documentation&gt;</w:t>
      </w:r>
    </w:p>
    <w:p w:rsidR="00485B34" w:rsidRPr="00485B34" w:rsidRDefault="00485B34" w:rsidP="00485B34">
      <w:pPr>
        <w:pStyle w:val="af7"/>
        <w:rPr>
          <w:lang w:val="ru-RU" w:eastAsia="ru-RU"/>
        </w:rPr>
      </w:pPr>
      <w:r w:rsidRPr="00485B34">
        <w:rPr>
          <w:lang w:val="en-US" w:eastAsia="ru-RU"/>
        </w:rPr>
        <w:tab/>
      </w:r>
      <w:r w:rsidRPr="00485B34">
        <w:rPr>
          <w:lang w:val="ru-RU" w:eastAsia="ru-RU"/>
        </w:rPr>
        <w:t>&lt;/xsd:annotation&gt;</w:t>
      </w:r>
    </w:p>
    <w:p w:rsidR="00485B34" w:rsidRPr="00485B34" w:rsidRDefault="00485B34" w:rsidP="00485B34">
      <w:pPr>
        <w:pStyle w:val="af7"/>
        <w:rPr>
          <w:lang w:val="ru-RU" w:eastAsia="ru-RU"/>
        </w:rPr>
      </w:pPr>
      <w:r w:rsidRPr="00485B34">
        <w:rPr>
          <w:lang w:val="ru-RU" w:eastAsia="ru-RU"/>
        </w:rPr>
        <w:tab/>
        <w:t>&lt;xsd:element name="СВЕДЕНИЯ_О_ЗАРПЛАТЕ_И_ИНЫХ_ВЫПЛАТАХ"&gt;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ru-RU" w:eastAsia="ru-RU"/>
        </w:rPr>
        <w:tab/>
        <w:t xml:space="preserve">    </w:t>
      </w:r>
      <w:r w:rsidRPr="00485B34">
        <w:rPr>
          <w:lang w:val="en-US" w:eastAsia="ru-RU"/>
        </w:rPr>
        <w:t>&lt;xsd:complexType&gt;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&lt;xsd:sequence&gt;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&lt;xsd:element name="</w:t>
      </w:r>
      <w:r w:rsidRPr="00485B34">
        <w:rPr>
          <w:lang w:val="ru-RU" w:eastAsia="ru-RU"/>
        </w:rPr>
        <w:t>СтраховойНомер</w:t>
      </w:r>
      <w:r w:rsidRPr="00485B34">
        <w:rPr>
          <w:lang w:val="en-US" w:eastAsia="ru-RU"/>
        </w:rPr>
        <w:t>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&lt;xsd:simpleType&gt;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&lt;xsd:restriction base="xsd:normalizedString"&gt;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&lt;xsd:pattern value="\d{3}-\d{3}-\d{3} \d{2}"/&gt;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&lt;xsd:pattern value="\d{3}-\d{3}-\d{3}-\d{2}"/&gt;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&lt;/xsd:restriction&gt;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&lt;/xsd:simpleType&gt;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&lt;/xsd:element&gt;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&lt;xsd:element name="</w:t>
      </w:r>
      <w:r w:rsidRPr="00485B34">
        <w:rPr>
          <w:lang w:val="ru-RU" w:eastAsia="ru-RU"/>
        </w:rPr>
        <w:t>ФИО</w:t>
      </w:r>
      <w:r w:rsidRPr="00485B34">
        <w:rPr>
          <w:lang w:val="en-US" w:eastAsia="ru-RU"/>
        </w:rPr>
        <w:t>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&lt;xsd:complexType&gt;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&lt;xsd:sequence&gt;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&lt;xsd:element name="</w:t>
      </w:r>
      <w:r w:rsidRPr="00485B34">
        <w:rPr>
          <w:lang w:val="ru-RU" w:eastAsia="ru-RU"/>
        </w:rPr>
        <w:t>Фамилия</w:t>
      </w:r>
      <w:r w:rsidRPr="00485B34">
        <w:rPr>
          <w:lang w:val="en-US" w:eastAsia="ru-RU"/>
        </w:rPr>
        <w:t>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&lt;xsd:simpleType&gt;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&lt;xsd:restriction base="xsd:normalizedString"&gt;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lastRenderedPageBreak/>
        <w:tab/>
        <w:t xml:space="preserve">                                    &lt;xsd:maxLength value="40"/&gt;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&lt;xsd:minLength value="1"/&gt;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&lt;/xsd:restriction&gt;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&lt;/xsd:simpleType&gt;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&lt;/xsd:element&gt;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&lt;xsd:element name="</w:t>
      </w:r>
      <w:r w:rsidRPr="00485B34">
        <w:rPr>
          <w:lang w:val="ru-RU" w:eastAsia="ru-RU"/>
        </w:rPr>
        <w:t>Имя</w:t>
      </w:r>
      <w:r w:rsidRPr="00485B34">
        <w:rPr>
          <w:lang w:val="en-US" w:eastAsia="ru-RU"/>
        </w:rPr>
        <w:t>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&lt;xsd:simpleType&gt;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&lt;xsd:restriction base="xsd:normalizedString"&gt;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&lt;xsd:maxLength value="40"/&gt;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&lt;xsd:minLength value="1"/&gt;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&lt;/xsd:restriction&gt;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&lt;/xsd:simpleType&gt;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&lt;/xsd:element&gt;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&lt;xsd:element name="</w:t>
      </w:r>
      <w:r w:rsidRPr="00485B34">
        <w:rPr>
          <w:lang w:val="ru-RU" w:eastAsia="ru-RU"/>
        </w:rPr>
        <w:t>Отчество</w:t>
      </w:r>
      <w:r w:rsidRPr="00485B34">
        <w:rPr>
          <w:lang w:val="en-US" w:eastAsia="ru-RU"/>
        </w:rPr>
        <w:t>" minOccurs="0"&gt;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&lt;xsd:simpleType&gt;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&lt;xsd:restriction base="xsd:normalizedString"&gt;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&lt;xsd:maxLength value="40"/&gt;&lt;/xsd:restriction&gt;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&lt;/xsd:simpleType&gt;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&lt;/xsd:element&gt;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&lt;/xsd:sequence&gt;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&lt;/xsd:complexType&gt;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&lt;/xsd:element&gt;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&lt;xsd:element name="</w:t>
      </w:r>
      <w:r w:rsidRPr="00485B34">
        <w:rPr>
          <w:lang w:val="ru-RU" w:eastAsia="ru-RU"/>
        </w:rPr>
        <w:t>СведенияЗаГод</w:t>
      </w:r>
      <w:r w:rsidRPr="00485B34">
        <w:rPr>
          <w:lang w:val="en-US" w:eastAsia="ru-RU"/>
        </w:rPr>
        <w:t>" maxOccurs="10"&gt;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&lt;xsd:complexType&gt;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&lt;xsd:sequence&gt;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&lt;xsd:element name="</w:t>
      </w:r>
      <w:r w:rsidRPr="00485B34">
        <w:rPr>
          <w:lang w:val="ru-RU" w:eastAsia="ru-RU"/>
        </w:rPr>
        <w:t>Год</w:t>
      </w:r>
      <w:r w:rsidRPr="00485B34">
        <w:rPr>
          <w:lang w:val="en-US" w:eastAsia="ru-RU"/>
        </w:rPr>
        <w:t>" type="xsd:gYear"/&gt;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&lt;xsd:element name="</w:t>
      </w:r>
      <w:r w:rsidRPr="00485B34">
        <w:rPr>
          <w:lang w:val="ru-RU" w:eastAsia="ru-RU"/>
        </w:rPr>
        <w:t>НаличиеДанных</w:t>
      </w:r>
      <w:r w:rsidRPr="00485B34">
        <w:rPr>
          <w:lang w:val="en-US" w:eastAsia="ru-RU"/>
        </w:rPr>
        <w:t>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&lt;xsd:simpleType&gt;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&lt;xsd:restriction base="xsd:string"&gt;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&lt;xsd:enumeration value="</w:t>
      </w:r>
      <w:r w:rsidRPr="00485B34">
        <w:rPr>
          <w:lang w:val="ru-RU" w:eastAsia="ru-RU"/>
        </w:rPr>
        <w:t>ДА</w:t>
      </w:r>
      <w:r w:rsidRPr="00485B34">
        <w:rPr>
          <w:lang w:val="en-US" w:eastAsia="ru-RU"/>
        </w:rPr>
        <w:t>"/&gt;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&lt;xsd:enumeration value="</w:t>
      </w:r>
      <w:r w:rsidRPr="00485B34">
        <w:rPr>
          <w:lang w:val="ru-RU" w:eastAsia="ru-RU"/>
        </w:rPr>
        <w:t>НЕТ</w:t>
      </w:r>
      <w:r w:rsidRPr="00485B34">
        <w:rPr>
          <w:lang w:val="en-US" w:eastAsia="ru-RU"/>
        </w:rPr>
        <w:t>"/&gt;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&lt;/xsd:restriction&gt;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&lt;/xsd:simpleType&gt;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&lt;/xsd:element&gt;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&lt;xsd:element name="</w:t>
      </w:r>
      <w:r w:rsidRPr="00485B34">
        <w:rPr>
          <w:lang w:val="ru-RU" w:eastAsia="ru-RU"/>
        </w:rPr>
        <w:t>ВсеСтрахователи</w:t>
      </w:r>
      <w:r w:rsidRPr="00485B34">
        <w:rPr>
          <w:lang w:val="en-US" w:eastAsia="ru-RU"/>
        </w:rPr>
        <w:t>" minOccurs="0"&gt;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&lt;xsd:complexType&gt;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&lt;xsd:sequence&gt;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&lt;xsd:element name="</w:t>
      </w:r>
      <w:r w:rsidRPr="00485B34">
        <w:rPr>
          <w:lang w:val="ru-RU" w:eastAsia="ru-RU"/>
        </w:rPr>
        <w:t>КоличествоСтрахователей</w:t>
      </w:r>
      <w:r w:rsidRPr="00485B34">
        <w:rPr>
          <w:lang w:val="en-US" w:eastAsia="ru-RU"/>
        </w:rPr>
        <w:t>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&lt;xsd:simpleType&gt;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lastRenderedPageBreak/>
        <w:tab/>
        <w:t xml:space="preserve">                                            &lt;xsd:restriction base="xsd:positiveInteger"&gt;</w:t>
      </w:r>
    </w:p>
    <w:p w:rsidR="00485B34" w:rsidRPr="0043308F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</w:t>
      </w:r>
      <w:r w:rsidRPr="0043308F">
        <w:rPr>
          <w:lang w:val="en-US" w:eastAsia="ru-RU"/>
        </w:rPr>
        <w:t>&lt;xsd:maxInclusive value="999"/&gt;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3308F">
        <w:rPr>
          <w:lang w:val="en-US" w:eastAsia="ru-RU"/>
        </w:rPr>
        <w:tab/>
      </w:r>
      <w:r w:rsidRPr="00485B34">
        <w:rPr>
          <w:lang w:val="en-US" w:eastAsia="ru-RU"/>
        </w:rPr>
        <w:t xml:space="preserve">                                                &lt;xsd:totalDigits value="3"/&gt;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&lt;/xsd:restriction&gt;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&lt;/xsd:simpleType&gt;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&lt;/xsd:element&gt;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&lt;xsd:element name="</w:t>
      </w:r>
      <w:r w:rsidRPr="00485B34">
        <w:rPr>
          <w:lang w:val="ru-RU" w:eastAsia="ru-RU"/>
        </w:rPr>
        <w:t>СведенияПоСтрахователю</w:t>
      </w:r>
      <w:r w:rsidRPr="00485B34">
        <w:rPr>
          <w:lang w:val="en-US" w:eastAsia="ru-RU"/>
        </w:rPr>
        <w:t>" maxOccurs="unbounded"&gt;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&lt;xsd:complexType&gt;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&lt;xsd:sequence&gt;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&lt;xsd:element name="</w:t>
      </w:r>
      <w:r w:rsidRPr="00485B34">
        <w:rPr>
          <w:lang w:val="ru-RU" w:eastAsia="ru-RU"/>
        </w:rPr>
        <w:t>РегистрационныйНомер</w:t>
      </w:r>
      <w:r w:rsidRPr="00485B34">
        <w:rPr>
          <w:lang w:val="en-US" w:eastAsia="ru-RU"/>
        </w:rPr>
        <w:t>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&lt;xsd:simpleType&gt;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&lt;xsd:restriction base="xsd:string"&gt;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    &lt;xsd:pattern value="\d{3}-\d{3}-\d{6}"/&gt;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&lt;/xsd:restriction&gt;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&lt;/xsd:simpleType&gt;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&lt;/xsd:element&gt;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&lt;xsd:element name="</w:t>
      </w:r>
      <w:r w:rsidRPr="00485B34">
        <w:rPr>
          <w:lang w:val="ru-RU" w:eastAsia="ru-RU"/>
        </w:rPr>
        <w:t>НаименованиеКраткое</w:t>
      </w:r>
      <w:r w:rsidRPr="00485B34">
        <w:rPr>
          <w:lang w:val="en-US" w:eastAsia="ru-RU"/>
        </w:rPr>
        <w:t>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&lt;xsd:simpleType&gt;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&lt;xsd:restriction base="xsd:normalizedString"&gt;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    &lt;xsd:minLength value="1"/&gt;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    &lt;xsd:maxLength value="50"/&gt;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&lt;/xsd:restriction&gt;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&lt;/xsd:simpleType&gt;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&lt;/xsd:element&gt;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&lt;xsd:element name="</w:t>
      </w:r>
      <w:r w:rsidRPr="00485B34">
        <w:rPr>
          <w:lang w:val="ru-RU" w:eastAsia="ru-RU"/>
        </w:rPr>
        <w:t>НалоговыйНомер</w:t>
      </w:r>
      <w:r w:rsidRPr="00485B34">
        <w:rPr>
          <w:lang w:val="en-US" w:eastAsia="ru-RU"/>
        </w:rPr>
        <w:t>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&lt;xsd:complexType&gt;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&lt;xsd:sequence&gt;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    &lt;xsd:element name="</w:t>
      </w:r>
      <w:r w:rsidRPr="00485B34">
        <w:rPr>
          <w:lang w:val="ru-RU" w:eastAsia="ru-RU"/>
        </w:rPr>
        <w:t>ИНН</w:t>
      </w:r>
      <w:r w:rsidRPr="00485B34">
        <w:rPr>
          <w:lang w:val="en-US" w:eastAsia="ru-RU"/>
        </w:rPr>
        <w:t>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        &lt;xsd:simpleType&gt;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            &lt;xsd:restriction base="xsd:string"&gt;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                &lt;xsd:pattern value="\d{10}|\d{12}"/&gt;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            &lt;/xsd:restriction&gt;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        &lt;/xsd:simpleType&gt;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    &lt;/xsd:element&gt;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    &lt;xsd:element name="</w:t>
      </w:r>
      <w:r w:rsidRPr="00485B34">
        <w:rPr>
          <w:lang w:val="ru-RU" w:eastAsia="ru-RU"/>
        </w:rPr>
        <w:t>КПП</w:t>
      </w:r>
      <w:r w:rsidRPr="00485B34">
        <w:rPr>
          <w:lang w:val="en-US" w:eastAsia="ru-RU"/>
        </w:rPr>
        <w:t>" minOccurs="0"&gt;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        &lt;xsd:simpleType&gt;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            &lt;xsd:restriction base="xsd:normalizedString"&gt;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                &lt;xsd:pattern value="\d{9}"/&gt;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lastRenderedPageBreak/>
        <w:tab/>
        <w:t xml:space="preserve">                                                                    &lt;/xsd:restriction&gt;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        &lt;/xsd:simpleType&gt;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    &lt;/xsd:element&gt;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&lt;/xsd:sequence&gt;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&lt;/xsd:complexType&gt;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&lt;/xsd:element&gt;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&lt;xsd:element name="</w:t>
      </w:r>
      <w:r w:rsidRPr="00485B34">
        <w:rPr>
          <w:lang w:val="ru-RU" w:eastAsia="ru-RU"/>
        </w:rPr>
        <w:t>СуммаВыплатИвознаграждений</w:t>
      </w:r>
      <w:r w:rsidRPr="00485B34">
        <w:rPr>
          <w:lang w:val="en-US" w:eastAsia="ru-RU"/>
        </w:rPr>
        <w:t>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&lt;xsd:simpleType&gt;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&lt;xsd:restriction base="xsd:decimal"&gt;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    &lt;xsd:fractionDigits value="2"/&gt;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    &lt;xsd:totalDigits value="15"/&gt;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    &lt;xsd:pattern value="[0-9]+\.\d{2}"/&gt;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    &lt;/xsd:restriction&gt;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    &lt;/xsd:simpleType&gt;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    &lt;/xsd:element&gt;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    &lt;/xsd:sequence&gt;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    &lt;/xsd:complexType&gt;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    &lt;/xsd:element&gt;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    &lt;/xsd:sequence&gt;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    &lt;/xsd:complexType&gt;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&lt;/xsd:element&gt;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&lt;/xsd:sequence&gt;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&lt;/xsd:complexType&gt;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&lt;/xsd:element&gt;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&lt;xsd:element name="</w:t>
      </w:r>
      <w:r w:rsidRPr="00485B34">
        <w:rPr>
          <w:lang w:val="ru-RU" w:eastAsia="ru-RU"/>
        </w:rPr>
        <w:t>ДатаФормирования</w:t>
      </w:r>
      <w:r w:rsidRPr="00485B34">
        <w:rPr>
          <w:lang w:val="en-US" w:eastAsia="ru-RU"/>
        </w:rPr>
        <w:t>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&lt;xsd:simpleType&gt;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&lt;xsd:restriction base="xsd:string"&gt;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    &lt;xsd:pattern value="\d{2}\.\d{2}\.\d{4}"/&gt;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    &lt;/xsd:restriction&gt;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    &lt;/xsd:simpleType&gt;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    &lt;/xsd:element&gt;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    &lt;/xsd:sequence&gt;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 xml:space="preserve">    &lt;/xsd:complexType&gt;</w:t>
      </w:r>
    </w:p>
    <w:p w:rsidR="00485B34" w:rsidRPr="00485B34" w:rsidRDefault="00485B34" w:rsidP="00485B34">
      <w:pPr>
        <w:pStyle w:val="af7"/>
        <w:rPr>
          <w:lang w:val="en-US" w:eastAsia="ru-RU"/>
        </w:rPr>
      </w:pPr>
      <w:r w:rsidRPr="00485B34">
        <w:rPr>
          <w:lang w:val="en-US" w:eastAsia="ru-RU"/>
        </w:rPr>
        <w:tab/>
        <w:t>&lt;/xsd:element&gt;</w:t>
      </w:r>
    </w:p>
    <w:p w:rsidR="00485B34" w:rsidRPr="00485B34" w:rsidRDefault="00485B34" w:rsidP="00485B34">
      <w:pPr>
        <w:pStyle w:val="af7"/>
        <w:rPr>
          <w:lang w:val="ru-RU" w:eastAsia="ru-RU"/>
        </w:rPr>
      </w:pPr>
      <w:r w:rsidRPr="00485B34">
        <w:rPr>
          <w:lang w:val="ru-RU" w:eastAsia="ru-RU"/>
        </w:rPr>
        <w:t>&lt;/xsd:schema&gt;</w:t>
      </w:r>
    </w:p>
    <w:p w:rsidR="00485B34" w:rsidRPr="00485B34" w:rsidRDefault="00485B34" w:rsidP="00085BB0">
      <w:pPr>
        <w:pStyle w:val="af7"/>
        <w:rPr>
          <w:lang w:val="ru-RU" w:eastAsia="ru-RU"/>
        </w:rPr>
      </w:pPr>
    </w:p>
    <w:p w:rsidR="0065537D" w:rsidRPr="00C03E58" w:rsidRDefault="0065537D" w:rsidP="0065537D">
      <w:pPr>
        <w:pStyle w:val="32"/>
      </w:pPr>
      <w:bookmarkStart w:id="33" w:name="_Toc378598297"/>
      <w:r>
        <w:rPr>
          <w:lang w:val="ru-RU"/>
        </w:rPr>
        <w:t xml:space="preserve">Примеры </w:t>
      </w:r>
      <w:r w:rsidR="00B02B2C">
        <w:rPr>
          <w:lang w:val="en-US"/>
        </w:rPr>
        <w:t>xml</w:t>
      </w:r>
      <w:r w:rsidR="00B02B2C" w:rsidRPr="00B02B2C">
        <w:rPr>
          <w:lang w:val="ru-RU"/>
        </w:rPr>
        <w:t>-</w:t>
      </w:r>
      <w:r w:rsidR="00B02B2C">
        <w:rPr>
          <w:lang w:val="ru-RU"/>
        </w:rPr>
        <w:t xml:space="preserve">строки, передаваемой в параметре </w:t>
      </w:r>
      <w:r w:rsidRPr="00C43B34">
        <w:rPr>
          <w:lang w:val="en-US"/>
        </w:rPr>
        <w:t>pfr</w:t>
      </w:r>
      <w:r w:rsidRPr="00684960">
        <w:rPr>
          <w:lang w:val="ru-RU"/>
        </w:rPr>
        <w:t>:</w:t>
      </w:r>
      <w:r w:rsidRPr="00C43B34">
        <w:rPr>
          <w:lang w:val="en-US"/>
        </w:rPr>
        <w:t>FilePFR</w:t>
      </w:r>
      <w:bookmarkEnd w:id="33"/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>&lt;СВЕДЕНИЯ_О_ЗАРПЛАТЕ_И_ИНЫХ_ВЫПЛАТАХ&gt;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lastRenderedPageBreak/>
        <w:t xml:space="preserve">  &lt;СтраховойНомер&gt;001-002-242 31&lt;/СтраховойНомер&gt;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&lt;ФИО&gt;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&lt;Фамилия&gt;ХОВАНСКИЙ&lt;/Фамилия&gt;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&lt;Имя&gt;РОМАН&lt;/Имя&gt;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&lt;Отчество&gt;РОМАНОВИЧ&lt;/Отчество&gt;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&lt;/ФИО&gt;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&lt;СведенияЗаГод&gt;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&lt;Год&gt;2010&lt;/Год&gt;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&lt;НаличиеДанных&gt;ДА&lt;/НаличиеДанных&gt;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&lt;ВсеСтрахователи&gt;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  &lt;КоличествоСтрахователей&gt;2&lt;/КоличествоСтрахователей&gt;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  &lt;СведенияПоСтрахователю&gt;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    &lt;РегистрационныйНомер&gt;056-013-005670&lt;/РегистрационныйНомер&gt;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    &lt;НаименованиеКраткое&gt;ТЯЖМОНТАЖ&lt;/НаименованиеКраткое&gt;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    &lt;НалоговыйНомер&gt;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      &lt;ИНН&gt;7702211350&lt;/ИНН&gt;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      &lt;КПП&gt;770201003&lt;/КПП&gt;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    &lt;/НалоговыйНомер&gt;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    &lt;СуммаВыплатИвознаграждений&gt;12000.00&lt;/СуммаВыплатИвознаграждений&gt;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  &lt;/СведенияПоСтрахователю&gt;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  &lt;СведенияПоСтрахователю&gt;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    &lt;РегистрационныйНомер&gt;056-013-003421&lt;/РегистрационныйНомер&gt;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    &lt;НаименованиеКраткое&gt;МОНТАЖСПЕЦСТРОЙ&lt;/НаименованиеКраткое&gt;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    &lt;НалоговыйНомер&gt;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      &lt;ИНН&gt;7702211350&lt;/ИНН&gt;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      &lt;КПП&gt;770201003&lt;/КПП&gt;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    &lt;/НалоговыйНомер&gt;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    &lt;СуммаВыплатИвознаграждений&gt;24000.00&lt;/СуммаВыплатИвознаграждений&gt;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  &lt;/СведенияПоСтрахователю&gt;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&lt;/ВсеСтрахователи&gt;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&lt;/СведенияЗаГод&gt;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&lt;СведенияЗаГод&gt;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&lt;Год&gt;2011&lt;/Год&gt;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  &lt;НаличиеДанных&gt;НЕТ&lt;/НаличиеДанных&gt;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&lt;/СведенияЗаГод&gt;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 xml:space="preserve">  &lt;ДатаФормирования&gt;20.09.2011&lt;/ДатаФормирования&gt;</w:t>
      </w:r>
    </w:p>
    <w:p w:rsidR="002E0DB1" w:rsidRPr="002E0DB1" w:rsidRDefault="002E0DB1" w:rsidP="002E0DB1">
      <w:pPr>
        <w:rPr>
          <w:rFonts w:ascii="Verdana" w:hAnsi="Verdana"/>
          <w:sz w:val="20"/>
          <w:szCs w:val="20"/>
        </w:rPr>
      </w:pPr>
      <w:r w:rsidRPr="002E0DB1">
        <w:rPr>
          <w:rFonts w:ascii="Verdana" w:hAnsi="Verdana"/>
          <w:sz w:val="20"/>
          <w:szCs w:val="20"/>
        </w:rPr>
        <w:t>&lt;/СВЕДЕНИЯ_О_ЗАРПЛАТЕ_И_ИНЫХ_ВЫПЛАТАХ&gt;</w:t>
      </w:r>
    </w:p>
    <w:p w:rsidR="005B2DB1" w:rsidRPr="002E0DB1" w:rsidRDefault="005B2DB1" w:rsidP="005B2DB1">
      <w:pPr>
        <w:rPr>
          <w:rFonts w:ascii="Verdana" w:hAnsi="Verdana"/>
          <w:sz w:val="20"/>
          <w:szCs w:val="20"/>
        </w:rPr>
      </w:pPr>
    </w:p>
    <w:p w:rsidR="000E2B8E" w:rsidRPr="00B02B2C" w:rsidRDefault="000E2B8E" w:rsidP="000E2B8E">
      <w:pPr>
        <w:pStyle w:val="af7"/>
        <w:rPr>
          <w:lang w:eastAsia="ru-RU"/>
        </w:rPr>
      </w:pPr>
    </w:p>
    <w:p w:rsidR="000E2B8E" w:rsidRPr="00C56FA8" w:rsidRDefault="000E2B8E" w:rsidP="000E2B8E">
      <w:pPr>
        <w:widowControl/>
        <w:autoSpaceDN/>
        <w:adjustRightInd/>
        <w:spacing w:line="360" w:lineRule="exact"/>
        <w:ind w:firstLine="709"/>
        <w:textAlignment w:val="auto"/>
        <w:sectPr w:rsidR="000E2B8E" w:rsidRPr="00C56FA8" w:rsidSect="003315A8">
          <w:headerReference w:type="default" r:id="rId11"/>
          <w:footerReference w:type="even" r:id="rId12"/>
          <w:footerReference w:type="default" r:id="rId13"/>
          <w:pgSz w:w="11906" w:h="16838" w:code="9"/>
          <w:pgMar w:top="1245" w:right="567" w:bottom="851" w:left="1134" w:header="426" w:footer="599" w:gutter="0"/>
          <w:pgNumType w:start="0"/>
          <w:cols w:space="708"/>
          <w:titlePg/>
          <w:docGrid w:linePitch="360"/>
        </w:sectPr>
      </w:pPr>
    </w:p>
    <w:p w:rsidR="000E2B8E" w:rsidRPr="0065537D" w:rsidRDefault="000E2B8E" w:rsidP="0065537D">
      <w:pPr>
        <w:pStyle w:val="af7"/>
        <w:rPr>
          <w:lang w:val="ru-RU" w:eastAsia="ru-RU"/>
        </w:rPr>
      </w:pPr>
    </w:p>
    <w:p w:rsidR="00684960" w:rsidRPr="00C03E58" w:rsidRDefault="0067168B" w:rsidP="00684960">
      <w:pPr>
        <w:pStyle w:val="32"/>
      </w:pPr>
      <w:bookmarkStart w:id="34" w:name="_Toc378598298"/>
      <w:r>
        <w:rPr>
          <w:lang w:val="ru-RU"/>
        </w:rPr>
        <w:t xml:space="preserve">Описание </w:t>
      </w:r>
      <w:r w:rsidR="00B02B2C">
        <w:rPr>
          <w:lang w:val="en-US"/>
        </w:rPr>
        <w:t>xml</w:t>
      </w:r>
      <w:r w:rsidR="00B02B2C" w:rsidRPr="00B02B2C">
        <w:rPr>
          <w:lang w:val="ru-RU"/>
        </w:rPr>
        <w:t>-</w:t>
      </w:r>
      <w:r w:rsidR="00B02B2C">
        <w:rPr>
          <w:lang w:val="ru-RU"/>
        </w:rPr>
        <w:t xml:space="preserve">строки, передаваемой в параметре </w:t>
      </w:r>
      <w:r w:rsidRPr="00C43B34">
        <w:rPr>
          <w:lang w:val="en-US"/>
        </w:rPr>
        <w:t>pfr</w:t>
      </w:r>
      <w:r w:rsidRPr="00684960">
        <w:rPr>
          <w:lang w:val="ru-RU"/>
        </w:rPr>
        <w:t>:</w:t>
      </w:r>
      <w:r w:rsidRPr="00C43B34">
        <w:rPr>
          <w:lang w:val="en-US"/>
        </w:rPr>
        <w:t>FilePFR</w:t>
      </w:r>
      <w:bookmarkEnd w:id="34"/>
    </w:p>
    <w:bookmarkEnd w:id="5"/>
    <w:p w:rsidR="00FE6742" w:rsidRPr="00181C1D" w:rsidRDefault="00FE6742" w:rsidP="00FE6742">
      <w:pPr>
        <w:ind w:firstLine="600"/>
        <w:rPr>
          <w:sz w:val="20"/>
          <w:szCs w:val="20"/>
        </w:rPr>
      </w:pPr>
    </w:p>
    <w:p w:rsidR="00FE6742" w:rsidRDefault="00FE6742" w:rsidP="00FE6742">
      <w:pPr>
        <w:ind w:firstLine="600"/>
        <w:rPr>
          <w:bCs/>
        </w:rPr>
      </w:pPr>
      <w:r>
        <w:t xml:space="preserve">Описание </w:t>
      </w:r>
      <w:r>
        <w:rPr>
          <w:lang w:val="en-US"/>
        </w:rPr>
        <w:t>xml</w:t>
      </w:r>
      <w:r w:rsidRPr="00B02B2C">
        <w:t>-</w:t>
      </w:r>
      <w:r>
        <w:t xml:space="preserve">строки, передаваемой в параметре </w:t>
      </w:r>
      <w:r w:rsidRPr="00C43B34">
        <w:rPr>
          <w:lang w:val="en-US"/>
        </w:rPr>
        <w:t>pfr</w:t>
      </w:r>
      <w:r w:rsidRPr="00684960">
        <w:t>:</w:t>
      </w:r>
      <w:r w:rsidRPr="00C43B34">
        <w:rPr>
          <w:lang w:val="en-US"/>
        </w:rPr>
        <w:t>FilePFR</w:t>
      </w:r>
      <w:r>
        <w:rPr>
          <w:bCs/>
        </w:rPr>
        <w:t xml:space="preserve"> отвечает общим положениями Правил подготовки документов индивидуального (персонифицированного) учета в электронной форме, утвержденными постановлением Правления ПФР от 31.07.2006 № 192п (приложение 4 к Инструкции по заполнению форм документов индивидуального (персонифицированного) учета в системе обязательного пенсионного страхования (далее – формат данных 7.00).</w:t>
      </w:r>
    </w:p>
    <w:p w:rsidR="00FE6742" w:rsidRPr="007D1548" w:rsidRDefault="00FE6742" w:rsidP="007D1548">
      <w:pPr>
        <w:ind w:firstLine="600"/>
        <w:rPr>
          <w:bCs/>
        </w:rPr>
      </w:pPr>
      <w:r>
        <w:rPr>
          <w:bCs/>
        </w:rPr>
        <w:t>В документе приведены особенности, отличающие настоящее описание от формата данных 7.00.</w:t>
      </w:r>
    </w:p>
    <w:p w:rsidR="00FE6742" w:rsidRPr="00746962" w:rsidRDefault="00FE6742" w:rsidP="00FE6742">
      <w:pPr>
        <w:keepNext/>
        <w:keepLines/>
        <w:spacing w:after="120"/>
        <w:ind w:firstLine="540"/>
        <w:rPr>
          <w:bCs/>
        </w:rPr>
      </w:pPr>
      <w:r>
        <w:t xml:space="preserve">Содержимое </w:t>
      </w:r>
      <w:r>
        <w:rPr>
          <w:lang w:val="en-US"/>
        </w:rPr>
        <w:t>xml</w:t>
      </w:r>
      <w:r>
        <w:t xml:space="preserve">-строки определяется типом ответа на запрос, указанным значением параметра </w:t>
      </w:r>
      <w:bookmarkStart w:id="35" w:name="_Toc303764366"/>
      <w:r w:rsidRPr="00746962">
        <w:rPr>
          <w:b/>
          <w:lang w:val="en-US"/>
        </w:rPr>
        <w:t>TYPE</w:t>
      </w:r>
      <w:r w:rsidRPr="00746962">
        <w:rPr>
          <w:b/>
        </w:rPr>
        <w:t>_</w:t>
      </w:r>
      <w:r w:rsidRPr="00746962">
        <w:rPr>
          <w:b/>
          <w:lang w:val="en-US"/>
        </w:rPr>
        <w:t>RESPONSE</w:t>
      </w:r>
      <w:bookmarkEnd w:id="35"/>
      <w:r>
        <w:rPr>
          <w:b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4200"/>
        <w:gridCol w:w="4902"/>
      </w:tblGrid>
      <w:tr w:rsidR="00FE6742" w:rsidTr="007D1548">
        <w:trPr>
          <w:cantSplit/>
          <w:tblHeader/>
        </w:trPr>
        <w:tc>
          <w:tcPr>
            <w:tcW w:w="4200" w:type="dxa"/>
          </w:tcPr>
          <w:p w:rsidR="00FE6742" w:rsidRDefault="00FE6742" w:rsidP="007D1548">
            <w:pPr>
              <w:keepNext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Тип ответа на запрос</w:t>
            </w:r>
          </w:p>
        </w:tc>
        <w:tc>
          <w:tcPr>
            <w:tcW w:w="4200" w:type="dxa"/>
          </w:tcPr>
          <w:p w:rsidR="00FE6742" w:rsidRDefault="00FE6742" w:rsidP="007D1548">
            <w:pPr>
              <w:keepNext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Полное наименование ответа на запрос</w:t>
            </w:r>
          </w:p>
        </w:tc>
        <w:tc>
          <w:tcPr>
            <w:tcW w:w="4902" w:type="dxa"/>
          </w:tcPr>
          <w:p w:rsidR="00FE6742" w:rsidRPr="00746962" w:rsidRDefault="00FE6742" w:rsidP="007D1548">
            <w:pPr>
              <w:keepNext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Наименование блока, содержащее описание </w:t>
            </w:r>
            <w:r>
              <w:rPr>
                <w:b/>
                <w:bCs/>
                <w:sz w:val="20"/>
                <w:lang w:val="en-US"/>
              </w:rPr>
              <w:t>xml</w:t>
            </w:r>
            <w:r w:rsidRPr="00746962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строки</w:t>
            </w:r>
          </w:p>
        </w:tc>
      </w:tr>
      <w:tr w:rsidR="00FE6742" w:rsidTr="007D1548">
        <w:trPr>
          <w:cantSplit/>
        </w:trPr>
        <w:tc>
          <w:tcPr>
            <w:tcW w:w="4200" w:type="dxa"/>
          </w:tcPr>
          <w:p w:rsidR="00FE6742" w:rsidRPr="001C7B47" w:rsidRDefault="001C7B47" w:rsidP="007D1548">
            <w:pPr>
              <w:pStyle w:val="affff7"/>
              <w:keepNext/>
              <w:rPr>
                <w:lang w:val="ru-RU"/>
              </w:rPr>
            </w:pPr>
            <w:r w:rsidRPr="001C7B47">
              <w:rPr>
                <w:lang w:val="ru-RU"/>
              </w:rPr>
              <w:t>«СВЕДЕНИЯ_О_ЗАРПЛАТЕ_И_ИНЫХ_ВЫПЛАТАХ»</w:t>
            </w:r>
          </w:p>
        </w:tc>
        <w:tc>
          <w:tcPr>
            <w:tcW w:w="4200" w:type="dxa"/>
          </w:tcPr>
          <w:p w:rsidR="00FE6742" w:rsidRPr="00AF5C27" w:rsidRDefault="001C7B47" w:rsidP="007D1548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</w:t>
            </w:r>
            <w:r w:rsidRPr="00B83F3B">
              <w:rPr>
                <w:bCs/>
                <w:sz w:val="20"/>
                <w:szCs w:val="20"/>
              </w:rPr>
              <w:t>ведени</w:t>
            </w:r>
            <w:r>
              <w:rPr>
                <w:bCs/>
                <w:sz w:val="20"/>
                <w:szCs w:val="20"/>
              </w:rPr>
              <w:t>я</w:t>
            </w:r>
            <w:r w:rsidRPr="00B83F3B">
              <w:rPr>
                <w:bCs/>
                <w:sz w:val="20"/>
                <w:szCs w:val="20"/>
              </w:rPr>
              <w:t xml:space="preserve"> о заработной плате, иных выплатах и вознаграждениях застрахованного лица</w:t>
            </w:r>
          </w:p>
        </w:tc>
        <w:tc>
          <w:tcPr>
            <w:tcW w:w="4902" w:type="dxa"/>
          </w:tcPr>
          <w:p w:rsidR="00FE6742" w:rsidRPr="00AF5C27" w:rsidRDefault="001C7B47" w:rsidP="007D1548">
            <w:pPr>
              <w:pStyle w:val="afffff0"/>
              <w:keepNext/>
              <w:keepLines w:val="0"/>
              <w:widowControl w:val="0"/>
              <w:tabs>
                <w:tab w:val="clear" w:pos="284"/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lear" w:pos="4253"/>
                <w:tab w:val="clear" w:pos="4536"/>
                <w:tab w:val="clear" w:pos="4820"/>
                <w:tab w:val="clear" w:pos="5103"/>
                <w:tab w:val="clear" w:pos="5387"/>
                <w:tab w:val="clear" w:pos="5670"/>
                <w:tab w:val="clear" w:pos="5954"/>
                <w:tab w:val="clear" w:pos="6237"/>
                <w:tab w:val="clear" w:pos="6521"/>
                <w:tab w:val="clear" w:pos="6804"/>
                <w:tab w:val="clear" w:pos="7088"/>
              </w:tabs>
              <w:spacing w:before="0" w:after="0"/>
            </w:pPr>
            <w:r>
              <w:rPr>
                <w:bCs/>
              </w:rPr>
              <w:t>С</w:t>
            </w:r>
            <w:r w:rsidRPr="00B83F3B">
              <w:rPr>
                <w:bCs/>
              </w:rPr>
              <w:t>ведени</w:t>
            </w:r>
            <w:r>
              <w:rPr>
                <w:bCs/>
              </w:rPr>
              <w:t>я</w:t>
            </w:r>
            <w:r w:rsidRPr="00B83F3B">
              <w:rPr>
                <w:bCs/>
              </w:rPr>
              <w:t xml:space="preserve"> о заработной плате, иных выплатах и вознаграждениях </w:t>
            </w:r>
            <w:r>
              <w:rPr>
                <w:bCs/>
              </w:rPr>
              <w:t>ЗЛ</w:t>
            </w:r>
          </w:p>
        </w:tc>
      </w:tr>
    </w:tbl>
    <w:p w:rsidR="00FE6742" w:rsidRDefault="00FE6742" w:rsidP="00FE6742">
      <w:pPr>
        <w:pStyle w:val="3f0"/>
        <w:keepNext/>
        <w:ind w:right="737"/>
        <w:rPr>
          <w:color w:val="auto"/>
        </w:rPr>
      </w:pPr>
    </w:p>
    <w:p w:rsidR="00FE6742" w:rsidRDefault="00FE6742" w:rsidP="00FE6742"/>
    <w:p w:rsidR="00A73F49" w:rsidRPr="0076093F" w:rsidRDefault="00A73F49" w:rsidP="00A73F49">
      <w:pPr>
        <w:rPr>
          <w:b/>
          <w:bCs/>
          <w:lang w:val="x-none"/>
        </w:rPr>
      </w:pPr>
      <w:bookmarkStart w:id="36" w:name="_Toc301509241"/>
      <w:r w:rsidRPr="0076093F">
        <w:rPr>
          <w:b/>
          <w:bCs/>
          <w:lang w:val="x-none"/>
        </w:rPr>
        <w:t>«</w:t>
      </w:r>
      <w:r w:rsidR="001C7B47" w:rsidRPr="001C7B47">
        <w:rPr>
          <w:b/>
          <w:bCs/>
          <w:lang w:val="x-none"/>
        </w:rPr>
        <w:t>Сведения о заработной плате, иных выплатах и вознаграждениях ЗЛ</w:t>
      </w:r>
      <w:r w:rsidRPr="0076093F">
        <w:rPr>
          <w:b/>
          <w:bCs/>
          <w:lang w:val="x-none"/>
        </w:rPr>
        <w:t>» как расширение блока «Исходящий документ»</w:t>
      </w:r>
      <w:bookmarkEnd w:id="36"/>
    </w:p>
    <w:p w:rsidR="005B2DB1" w:rsidRPr="00A73F49" w:rsidRDefault="005B2DB1" w:rsidP="005B2DB1"/>
    <w:tbl>
      <w:tblPr>
        <w:tblW w:w="151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08"/>
        <w:gridCol w:w="1440"/>
        <w:gridCol w:w="3720"/>
        <w:gridCol w:w="3000"/>
        <w:gridCol w:w="3480"/>
      </w:tblGrid>
      <w:tr w:rsidR="005B2DB1" w:rsidTr="001C7B47">
        <w:trPr>
          <w:cantSplit/>
          <w:trHeight w:val="397"/>
          <w:tblHeader/>
        </w:trPr>
        <w:tc>
          <w:tcPr>
            <w:tcW w:w="35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B2DB1" w:rsidRDefault="005B2DB1" w:rsidP="005B2DB1">
            <w:pPr>
              <w:pStyle w:val="afffff0"/>
              <w:keepNext/>
              <w:jc w:val="center"/>
              <w:rPr>
                <w:b/>
              </w:rPr>
            </w:pPr>
            <w:r>
              <w:rPr>
                <w:b/>
              </w:rPr>
              <w:t>Объект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B2DB1" w:rsidRDefault="005B2DB1" w:rsidP="005B2DB1">
            <w:pPr>
              <w:pStyle w:val="afffff0"/>
              <w:keepNext/>
              <w:jc w:val="center"/>
              <w:rPr>
                <w:b/>
              </w:rPr>
            </w:pPr>
            <w:r>
              <w:rPr>
                <w:b/>
              </w:rPr>
              <w:t>Тип  объекта</w:t>
            </w:r>
          </w:p>
        </w:tc>
        <w:tc>
          <w:tcPr>
            <w:tcW w:w="3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B2DB1" w:rsidRDefault="005B2DB1" w:rsidP="005B2DB1">
            <w:pPr>
              <w:pStyle w:val="afffff0"/>
              <w:keepNext/>
              <w:jc w:val="center"/>
              <w:rPr>
                <w:b/>
              </w:rPr>
            </w:pPr>
            <w:r>
              <w:rPr>
                <w:b/>
              </w:rPr>
              <w:t>Значение, Название объекта</w:t>
            </w:r>
          </w:p>
        </w:tc>
        <w:tc>
          <w:tcPr>
            <w:tcW w:w="30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B2DB1" w:rsidRDefault="005B2DB1" w:rsidP="005B2DB1">
            <w:pPr>
              <w:pStyle w:val="afffff0"/>
              <w:keepNext/>
              <w:jc w:val="center"/>
              <w:rPr>
                <w:b/>
              </w:rPr>
            </w:pPr>
            <w:r>
              <w:rPr>
                <w:b/>
              </w:rPr>
              <w:t>Тег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B2DB1" w:rsidRDefault="005B2DB1" w:rsidP="005B2DB1">
            <w:pPr>
              <w:pStyle w:val="afffff0"/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Дополнительные сведения</w:t>
            </w:r>
          </w:p>
        </w:tc>
      </w:tr>
      <w:tr w:rsidR="005B2DB1" w:rsidTr="001C7B47">
        <w:trPr>
          <w:cantSplit/>
        </w:trPr>
        <w:tc>
          <w:tcPr>
            <w:tcW w:w="3508" w:type="dxa"/>
            <w:tcBorders>
              <w:top w:val="single" w:sz="6" w:space="0" w:color="auto"/>
            </w:tcBorders>
          </w:tcPr>
          <w:p w:rsidR="005B2DB1" w:rsidRDefault="005B2DB1" w:rsidP="005B2DB1">
            <w:pPr>
              <w:pStyle w:val="afffff0"/>
              <w:keepNext/>
              <w:tabs>
                <w:tab w:val="clear" w:pos="284"/>
                <w:tab w:val="clear" w:pos="567"/>
                <w:tab w:val="left" w:pos="180"/>
              </w:tabs>
              <w:ind w:left="170"/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ФИО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5B2DB1" w:rsidRDefault="005B2DB1" w:rsidP="005B2DB1">
            <w:pPr>
              <w:pStyle w:val="afffff0"/>
              <w:keepNext/>
              <w:jc w:val="center"/>
              <w:rPr>
                <w:u w:val="single"/>
              </w:rPr>
            </w:pPr>
            <w:r>
              <w:rPr>
                <w:b/>
                <w:bCs/>
                <w:i/>
                <w:iCs/>
              </w:rPr>
              <w:t>Блок</w:t>
            </w:r>
          </w:p>
        </w:tc>
        <w:tc>
          <w:tcPr>
            <w:tcW w:w="3720" w:type="dxa"/>
            <w:tcBorders>
              <w:top w:val="single" w:sz="6" w:space="0" w:color="auto"/>
            </w:tcBorders>
          </w:tcPr>
          <w:p w:rsidR="005B2DB1" w:rsidRDefault="005B2DB1" w:rsidP="005B2DB1">
            <w:pPr>
              <w:pStyle w:val="afffff0"/>
              <w:keepNext/>
              <w:jc w:val="center"/>
            </w:pPr>
            <w:r>
              <w:rPr>
                <w:b/>
                <w:bCs/>
                <w:i/>
                <w:iCs/>
              </w:rPr>
              <w:t>ФИО</w:t>
            </w:r>
          </w:p>
        </w:tc>
        <w:tc>
          <w:tcPr>
            <w:tcW w:w="3000" w:type="dxa"/>
            <w:tcBorders>
              <w:top w:val="single" w:sz="12" w:space="0" w:color="auto"/>
            </w:tcBorders>
          </w:tcPr>
          <w:p w:rsidR="005B2DB1" w:rsidRDefault="005B2DB1" w:rsidP="005B2DB1">
            <w:pPr>
              <w:pStyle w:val="afffff0"/>
              <w:keepNext/>
              <w:tabs>
                <w:tab w:val="clear" w:pos="284"/>
                <w:tab w:val="clear" w:pos="567"/>
                <w:tab w:val="left" w:pos="180"/>
              </w:tabs>
              <w:ind w:left="170"/>
              <w:jc w:val="left"/>
              <w:rPr>
                <w:b/>
                <w:bCs/>
              </w:rPr>
            </w:pPr>
            <w:r>
              <w:t>ФИО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6" w:space="0" w:color="auto"/>
            </w:tcBorders>
          </w:tcPr>
          <w:p w:rsidR="005B2DB1" w:rsidRDefault="005B2DB1" w:rsidP="005B2DB1">
            <w:pPr>
              <w:pStyle w:val="afffff0"/>
              <w:keepNext/>
              <w:jc w:val="center"/>
            </w:pPr>
          </w:p>
        </w:tc>
      </w:tr>
      <w:tr w:rsidR="005B2DB1" w:rsidTr="001C7B47">
        <w:trPr>
          <w:cantSplit/>
        </w:trPr>
        <w:tc>
          <w:tcPr>
            <w:tcW w:w="3508" w:type="dxa"/>
            <w:tcBorders>
              <w:top w:val="single" w:sz="6" w:space="0" w:color="auto"/>
            </w:tcBorders>
          </w:tcPr>
          <w:p w:rsidR="005B2DB1" w:rsidRDefault="005B2DB1" w:rsidP="005B2DB1">
            <w:pPr>
              <w:pStyle w:val="afffff0"/>
              <w:keepNext/>
              <w:tabs>
                <w:tab w:val="clear" w:pos="284"/>
                <w:tab w:val="clear" w:pos="567"/>
                <w:tab w:val="left" w:pos="180"/>
              </w:tabs>
              <w:ind w:left="170"/>
              <w:jc w:val="left"/>
              <w:rPr>
                <w:b/>
                <w:bCs/>
                <w:u w:val="single"/>
              </w:rPr>
            </w:pPr>
            <w:r>
              <w:rPr>
                <w:u w:val="single"/>
              </w:rPr>
              <w:t>Страховой номер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5B2DB1" w:rsidRDefault="005B2DB1" w:rsidP="005B2DB1">
            <w:pPr>
              <w:pStyle w:val="afffff0"/>
              <w:keepNext/>
              <w:jc w:val="center"/>
              <w:rPr>
                <w:u w:val="single"/>
              </w:rPr>
            </w:pPr>
            <w:r>
              <w:rPr>
                <w:u w:val="single"/>
              </w:rPr>
              <w:t>Элемент</w:t>
            </w:r>
          </w:p>
        </w:tc>
        <w:tc>
          <w:tcPr>
            <w:tcW w:w="3720" w:type="dxa"/>
            <w:tcBorders>
              <w:top w:val="single" w:sz="6" w:space="0" w:color="auto"/>
            </w:tcBorders>
          </w:tcPr>
          <w:p w:rsidR="005B2DB1" w:rsidRDefault="005B2DB1" w:rsidP="005B2DB1">
            <w:pPr>
              <w:pStyle w:val="afffff0"/>
              <w:keepNext/>
              <w:jc w:val="center"/>
              <w:rPr>
                <w:u w:val="single"/>
              </w:rPr>
            </w:pPr>
          </w:p>
        </w:tc>
        <w:tc>
          <w:tcPr>
            <w:tcW w:w="3000" w:type="dxa"/>
            <w:tcBorders>
              <w:top w:val="single" w:sz="6" w:space="0" w:color="auto"/>
            </w:tcBorders>
          </w:tcPr>
          <w:p w:rsidR="005B2DB1" w:rsidRDefault="005B2DB1" w:rsidP="005B2DB1">
            <w:pPr>
              <w:pStyle w:val="afffff0"/>
              <w:keepNext/>
              <w:tabs>
                <w:tab w:val="clear" w:pos="284"/>
                <w:tab w:val="left" w:pos="540"/>
              </w:tabs>
              <w:ind w:left="170"/>
              <w:jc w:val="left"/>
            </w:pPr>
          </w:p>
        </w:tc>
        <w:tc>
          <w:tcPr>
            <w:tcW w:w="3480" w:type="dxa"/>
            <w:tcBorders>
              <w:top w:val="single" w:sz="6" w:space="0" w:color="auto"/>
              <w:bottom w:val="single" w:sz="6" w:space="0" w:color="auto"/>
            </w:tcBorders>
          </w:tcPr>
          <w:p w:rsidR="005B2DB1" w:rsidRDefault="005B2DB1" w:rsidP="005B2DB1">
            <w:pPr>
              <w:pStyle w:val="afffff0"/>
              <w:keepNext/>
              <w:jc w:val="center"/>
            </w:pPr>
          </w:p>
        </w:tc>
      </w:tr>
      <w:tr w:rsidR="001C7B47" w:rsidRPr="00D00FB2" w:rsidTr="004742FA">
        <w:trPr>
          <w:cantSplit/>
        </w:trPr>
        <w:tc>
          <w:tcPr>
            <w:tcW w:w="3508" w:type="dxa"/>
            <w:tcBorders>
              <w:top w:val="single" w:sz="6" w:space="0" w:color="auto"/>
            </w:tcBorders>
          </w:tcPr>
          <w:p w:rsidR="001C7B47" w:rsidRPr="00584F17" w:rsidRDefault="001C7B47" w:rsidP="004742FA">
            <w:pPr>
              <w:pStyle w:val="afffff0"/>
              <w:keepNext/>
              <w:tabs>
                <w:tab w:val="clear" w:pos="284"/>
                <w:tab w:val="left" w:pos="540"/>
              </w:tabs>
              <w:ind w:left="170"/>
              <w:jc w:val="left"/>
              <w:rPr>
                <w:b/>
                <w:iCs/>
              </w:rPr>
            </w:pPr>
            <w:r w:rsidRPr="00584F17">
              <w:rPr>
                <w:b/>
                <w:iCs/>
              </w:rPr>
              <w:t>Сведения за год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1C7B47" w:rsidRDefault="001C7B47" w:rsidP="004742FA">
            <w:pPr>
              <w:pStyle w:val="afffff0"/>
              <w:keepNext/>
              <w:jc w:val="center"/>
              <w:rPr>
                <w:szCs w:val="24"/>
              </w:rPr>
            </w:pPr>
            <w:r w:rsidRPr="00B808E1">
              <w:rPr>
                <w:b/>
                <w:bCs/>
                <w:iCs/>
              </w:rPr>
              <w:t>Блок</w:t>
            </w:r>
          </w:p>
        </w:tc>
        <w:tc>
          <w:tcPr>
            <w:tcW w:w="3720" w:type="dxa"/>
            <w:tcBorders>
              <w:top w:val="single" w:sz="6" w:space="0" w:color="auto"/>
            </w:tcBorders>
          </w:tcPr>
          <w:p w:rsidR="001C7B47" w:rsidRDefault="001C7B47" w:rsidP="004742FA">
            <w:pPr>
              <w:pStyle w:val="afffff0"/>
              <w:keepNext/>
              <w:jc w:val="center"/>
              <w:rPr>
                <w:szCs w:val="24"/>
                <w:u w:val="single"/>
              </w:rPr>
            </w:pPr>
          </w:p>
        </w:tc>
        <w:tc>
          <w:tcPr>
            <w:tcW w:w="3000" w:type="dxa"/>
            <w:tcBorders>
              <w:top w:val="single" w:sz="6" w:space="0" w:color="auto"/>
            </w:tcBorders>
          </w:tcPr>
          <w:p w:rsidR="001C7B47" w:rsidRDefault="001C7B47" w:rsidP="004742FA">
            <w:pPr>
              <w:pStyle w:val="afffff0"/>
              <w:keepNext/>
              <w:tabs>
                <w:tab w:val="clear" w:pos="284"/>
                <w:tab w:val="left" w:pos="540"/>
              </w:tabs>
              <w:ind w:left="170"/>
              <w:jc w:val="left"/>
            </w:pPr>
            <w:r>
              <w:t>СведенияЗаГод</w:t>
            </w:r>
          </w:p>
        </w:tc>
        <w:tc>
          <w:tcPr>
            <w:tcW w:w="3480" w:type="dxa"/>
            <w:tcBorders>
              <w:top w:val="single" w:sz="6" w:space="0" w:color="auto"/>
              <w:bottom w:val="single" w:sz="6" w:space="0" w:color="auto"/>
            </w:tcBorders>
          </w:tcPr>
          <w:p w:rsidR="001C7B47" w:rsidRPr="00D00FB2" w:rsidRDefault="001C7B47" w:rsidP="004742FA">
            <w:pPr>
              <w:pStyle w:val="afffff0"/>
              <w:keepNext/>
              <w:jc w:val="center"/>
            </w:pPr>
            <w:r>
              <w:t>Группа объектов</w:t>
            </w:r>
          </w:p>
        </w:tc>
      </w:tr>
      <w:tr w:rsidR="001C7B47" w:rsidTr="001C7B47">
        <w:trPr>
          <w:cantSplit/>
        </w:trPr>
        <w:tc>
          <w:tcPr>
            <w:tcW w:w="3508" w:type="dxa"/>
            <w:tcBorders>
              <w:top w:val="single" w:sz="6" w:space="0" w:color="auto"/>
            </w:tcBorders>
          </w:tcPr>
          <w:p w:rsidR="001C7B47" w:rsidRPr="00D00FB2" w:rsidRDefault="001C7B47" w:rsidP="004742FA">
            <w:pPr>
              <w:pStyle w:val="afffff0"/>
              <w:tabs>
                <w:tab w:val="clear" w:pos="284"/>
                <w:tab w:val="left" w:pos="540"/>
              </w:tabs>
              <w:ind w:left="170"/>
              <w:jc w:val="left"/>
              <w:rPr>
                <w:u w:val="single"/>
              </w:rPr>
            </w:pPr>
            <w:r w:rsidRPr="00D00FB2">
              <w:rPr>
                <w:u w:val="single"/>
              </w:rPr>
              <w:t xml:space="preserve">Дата </w:t>
            </w:r>
            <w:r>
              <w:rPr>
                <w:u w:val="single"/>
              </w:rPr>
              <w:t>формирования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1C7B47" w:rsidRPr="00D00FB2" w:rsidRDefault="001C7B47" w:rsidP="004742FA">
            <w:pPr>
              <w:pStyle w:val="afffff0"/>
              <w:jc w:val="center"/>
              <w:rPr>
                <w:i/>
                <w:iCs/>
              </w:rPr>
            </w:pPr>
            <w:r w:rsidRPr="00D00FB2">
              <w:rPr>
                <w:u w:val="single"/>
              </w:rPr>
              <w:t>Элемент</w:t>
            </w:r>
          </w:p>
        </w:tc>
        <w:tc>
          <w:tcPr>
            <w:tcW w:w="3720" w:type="dxa"/>
            <w:tcBorders>
              <w:top w:val="single" w:sz="6" w:space="0" w:color="auto"/>
            </w:tcBorders>
          </w:tcPr>
          <w:p w:rsidR="001C7B47" w:rsidRDefault="001C7B47" w:rsidP="005B2DB1">
            <w:pPr>
              <w:pStyle w:val="afffff0"/>
              <w:keepLines w:val="0"/>
              <w:widowControl w:val="0"/>
              <w:jc w:val="center"/>
            </w:pPr>
          </w:p>
        </w:tc>
        <w:tc>
          <w:tcPr>
            <w:tcW w:w="3000" w:type="dxa"/>
          </w:tcPr>
          <w:p w:rsidR="001C7B47" w:rsidRDefault="001C7B47" w:rsidP="005B2DB1">
            <w:pPr>
              <w:pStyle w:val="afffff0"/>
              <w:keepLines w:val="0"/>
              <w:widowControl w:val="0"/>
              <w:tabs>
                <w:tab w:val="clear" w:pos="284"/>
                <w:tab w:val="left" w:pos="540"/>
              </w:tabs>
              <w:ind w:left="170"/>
              <w:jc w:val="left"/>
            </w:pPr>
          </w:p>
        </w:tc>
        <w:tc>
          <w:tcPr>
            <w:tcW w:w="3480" w:type="dxa"/>
          </w:tcPr>
          <w:p w:rsidR="001C7B47" w:rsidRDefault="001C7B47" w:rsidP="005B2DB1">
            <w:pPr>
              <w:pStyle w:val="afffff0"/>
              <w:keepNext/>
              <w:jc w:val="center"/>
            </w:pPr>
          </w:p>
        </w:tc>
      </w:tr>
    </w:tbl>
    <w:p w:rsidR="0043308F" w:rsidRPr="004F2010" w:rsidRDefault="0043308F" w:rsidP="0043308F">
      <w:pPr>
        <w:widowControl/>
        <w:autoSpaceDN/>
        <w:adjustRightInd/>
        <w:spacing w:line="240" w:lineRule="auto"/>
        <w:jc w:val="left"/>
        <w:textAlignment w:val="auto"/>
        <w:rPr>
          <w:b/>
          <w:bCs/>
          <w:lang w:val="x-none"/>
        </w:rPr>
      </w:pPr>
      <w:bookmarkStart w:id="37" w:name="_Toc304285978"/>
      <w:r w:rsidRPr="004F2010">
        <w:rPr>
          <w:b/>
          <w:bCs/>
          <w:lang w:val="x-none"/>
        </w:rPr>
        <w:t>«Сведения за год»</w:t>
      </w:r>
    </w:p>
    <w:tbl>
      <w:tblPr>
        <w:tblW w:w="151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08"/>
        <w:gridCol w:w="1440"/>
        <w:gridCol w:w="3360"/>
        <w:gridCol w:w="3480"/>
        <w:gridCol w:w="3360"/>
      </w:tblGrid>
      <w:tr w:rsidR="0043308F" w:rsidRPr="004F2010" w:rsidTr="00894093">
        <w:trPr>
          <w:cantSplit/>
          <w:trHeight w:val="397"/>
        </w:trPr>
        <w:tc>
          <w:tcPr>
            <w:tcW w:w="35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Объект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Тип  объекта</w:t>
            </w:r>
          </w:p>
        </w:tc>
        <w:tc>
          <w:tcPr>
            <w:tcW w:w="33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Значение, Название объекта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Тег</w:t>
            </w:r>
          </w:p>
        </w:tc>
        <w:tc>
          <w:tcPr>
            <w:tcW w:w="33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Дополнительные сведения</w:t>
            </w:r>
          </w:p>
        </w:tc>
      </w:tr>
      <w:tr w:rsidR="0043308F" w:rsidRPr="004F2010" w:rsidTr="00894093">
        <w:trPr>
          <w:cantSplit/>
        </w:trPr>
        <w:tc>
          <w:tcPr>
            <w:tcW w:w="3508" w:type="dxa"/>
            <w:tcBorders>
              <w:top w:val="single" w:sz="6" w:space="0" w:color="auto"/>
            </w:tcBorders>
          </w:tcPr>
          <w:p w:rsidR="0043308F" w:rsidRPr="004F2010" w:rsidRDefault="0043308F" w:rsidP="00894093">
            <w:pPr>
              <w:rPr>
                <w:iCs/>
                <w:u w:val="single"/>
              </w:rPr>
            </w:pPr>
            <w:r w:rsidRPr="004F2010">
              <w:rPr>
                <w:iCs/>
                <w:u w:val="single"/>
              </w:rPr>
              <w:lastRenderedPageBreak/>
              <w:t>Год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43308F" w:rsidRPr="004F2010" w:rsidRDefault="0043308F" w:rsidP="00894093">
            <w:pPr>
              <w:jc w:val="left"/>
            </w:pPr>
            <w:r w:rsidRPr="004F2010">
              <w:rPr>
                <w:u w:val="single"/>
              </w:rPr>
              <w:t>Элемент</w:t>
            </w:r>
          </w:p>
        </w:tc>
        <w:tc>
          <w:tcPr>
            <w:tcW w:w="3360" w:type="dxa"/>
            <w:tcBorders>
              <w:top w:val="single" w:sz="6" w:space="0" w:color="auto"/>
            </w:tcBorders>
          </w:tcPr>
          <w:p w:rsidR="0043308F" w:rsidRPr="004F2010" w:rsidRDefault="0043308F" w:rsidP="00894093">
            <w:pPr>
              <w:jc w:val="left"/>
              <w:rPr>
                <w:u w:val="single"/>
              </w:rPr>
            </w:pPr>
            <w:r w:rsidRPr="004F2010">
              <w:rPr>
                <w:u w:val="single"/>
              </w:rPr>
              <w:t>Год</w:t>
            </w:r>
          </w:p>
        </w:tc>
        <w:tc>
          <w:tcPr>
            <w:tcW w:w="3480" w:type="dxa"/>
            <w:tcBorders>
              <w:top w:val="single" w:sz="6" w:space="0" w:color="auto"/>
            </w:tcBorders>
          </w:tcPr>
          <w:p w:rsidR="0043308F" w:rsidRPr="004F2010" w:rsidRDefault="0043308F" w:rsidP="00894093"/>
        </w:tc>
        <w:tc>
          <w:tcPr>
            <w:tcW w:w="3360" w:type="dxa"/>
            <w:tcBorders>
              <w:top w:val="single" w:sz="6" w:space="0" w:color="auto"/>
              <w:bottom w:val="single" w:sz="6" w:space="0" w:color="auto"/>
            </w:tcBorders>
          </w:tcPr>
          <w:p w:rsidR="0043308F" w:rsidRPr="004F2010" w:rsidRDefault="0043308F" w:rsidP="00894093">
            <w:pPr>
              <w:jc w:val="left"/>
            </w:pPr>
          </w:p>
        </w:tc>
      </w:tr>
      <w:tr w:rsidR="0043308F" w:rsidRPr="004F2010" w:rsidTr="00894093">
        <w:trPr>
          <w:cantSplit/>
        </w:trPr>
        <w:tc>
          <w:tcPr>
            <w:tcW w:w="3508" w:type="dxa"/>
            <w:tcBorders>
              <w:top w:val="single" w:sz="6" w:space="0" w:color="auto"/>
            </w:tcBorders>
          </w:tcPr>
          <w:p w:rsidR="0043308F" w:rsidRPr="004F2010" w:rsidRDefault="0043308F" w:rsidP="00894093">
            <w:pPr>
              <w:rPr>
                <w:iCs/>
                <w:u w:val="single"/>
              </w:rPr>
            </w:pPr>
            <w:r w:rsidRPr="004F2010">
              <w:rPr>
                <w:iCs/>
                <w:u w:val="single"/>
              </w:rPr>
              <w:t>Наличие данных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43308F" w:rsidRPr="004F2010" w:rsidRDefault="0043308F" w:rsidP="00894093">
            <w:pPr>
              <w:jc w:val="left"/>
              <w:rPr>
                <w:iCs/>
                <w:u w:val="single"/>
              </w:rPr>
            </w:pPr>
            <w:r w:rsidRPr="004F2010">
              <w:rPr>
                <w:iCs/>
                <w:u w:val="single"/>
              </w:rPr>
              <w:t>Элемент</w:t>
            </w:r>
          </w:p>
        </w:tc>
        <w:tc>
          <w:tcPr>
            <w:tcW w:w="3360" w:type="dxa"/>
            <w:tcBorders>
              <w:top w:val="single" w:sz="6" w:space="0" w:color="auto"/>
            </w:tcBorders>
          </w:tcPr>
          <w:p w:rsidR="0043308F" w:rsidRPr="004F2010" w:rsidRDefault="0043308F" w:rsidP="00894093">
            <w:pPr>
              <w:jc w:val="left"/>
              <w:rPr>
                <w:bCs/>
                <w:iCs/>
              </w:rPr>
            </w:pPr>
            <w:r w:rsidRPr="004F2010">
              <w:rPr>
                <w:bCs/>
                <w:iCs/>
              </w:rPr>
              <w:t>Да</w:t>
            </w:r>
            <w:r w:rsidRPr="004F2010">
              <w:rPr>
                <w:bCs/>
                <w:iCs/>
                <w:lang w:val="en-US"/>
              </w:rPr>
              <w:t>/</w:t>
            </w:r>
            <w:r w:rsidRPr="004F2010">
              <w:rPr>
                <w:bCs/>
                <w:iCs/>
              </w:rPr>
              <w:t>Нет</w:t>
            </w:r>
          </w:p>
        </w:tc>
        <w:tc>
          <w:tcPr>
            <w:tcW w:w="3480" w:type="dxa"/>
            <w:tcBorders>
              <w:top w:val="single" w:sz="6" w:space="0" w:color="auto"/>
            </w:tcBorders>
          </w:tcPr>
          <w:p w:rsidR="0043308F" w:rsidRPr="004F2010" w:rsidRDefault="0043308F" w:rsidP="00894093"/>
        </w:tc>
        <w:tc>
          <w:tcPr>
            <w:tcW w:w="3360" w:type="dxa"/>
            <w:tcBorders>
              <w:top w:val="single" w:sz="6" w:space="0" w:color="auto"/>
            </w:tcBorders>
          </w:tcPr>
          <w:p w:rsidR="0043308F" w:rsidRPr="004F2010" w:rsidRDefault="0043308F" w:rsidP="00894093">
            <w:pPr>
              <w:jc w:val="left"/>
              <w:rPr>
                <w:u w:val="single"/>
              </w:rPr>
            </w:pPr>
            <w:r w:rsidRPr="004F2010">
              <w:t xml:space="preserve">При значении «НЕТ» блок </w:t>
            </w:r>
            <w:r w:rsidRPr="004F2010">
              <w:rPr>
                <w:b/>
              </w:rPr>
              <w:t>Все страхователи</w:t>
            </w:r>
            <w:r w:rsidRPr="004F2010">
              <w:t xml:space="preserve"> отсутствует</w:t>
            </w:r>
          </w:p>
        </w:tc>
      </w:tr>
      <w:tr w:rsidR="0043308F" w:rsidRPr="004F2010" w:rsidTr="00894093">
        <w:trPr>
          <w:cantSplit/>
        </w:trPr>
        <w:tc>
          <w:tcPr>
            <w:tcW w:w="3508" w:type="dxa"/>
            <w:tcBorders>
              <w:top w:val="single" w:sz="4" w:space="0" w:color="auto"/>
              <w:bottom w:val="single" w:sz="12" w:space="0" w:color="auto"/>
            </w:tcBorders>
          </w:tcPr>
          <w:p w:rsidR="0043308F" w:rsidRPr="004F2010" w:rsidRDefault="0043308F" w:rsidP="00894093">
            <w:pPr>
              <w:rPr>
                <w:b/>
              </w:rPr>
            </w:pPr>
            <w:r w:rsidRPr="004F2010">
              <w:rPr>
                <w:b/>
              </w:rPr>
              <w:t>Все страхователи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2" w:space="0" w:color="auto"/>
            </w:tcBorders>
          </w:tcPr>
          <w:p w:rsidR="0043308F" w:rsidRPr="004F2010" w:rsidRDefault="0043308F" w:rsidP="00894093">
            <w:pPr>
              <w:jc w:val="left"/>
              <w:rPr>
                <w:b/>
                <w:iCs/>
              </w:rPr>
            </w:pPr>
            <w:r w:rsidRPr="004F2010">
              <w:rPr>
                <w:b/>
                <w:bCs/>
                <w:iCs/>
              </w:rPr>
              <w:t>Блок</w:t>
            </w:r>
          </w:p>
        </w:tc>
        <w:tc>
          <w:tcPr>
            <w:tcW w:w="3360" w:type="dxa"/>
            <w:tcBorders>
              <w:top w:val="single" w:sz="4" w:space="0" w:color="auto"/>
              <w:bottom w:val="single" w:sz="12" w:space="0" w:color="auto"/>
              <w:right w:val="single" w:sz="6" w:space="0" w:color="auto"/>
            </w:tcBorders>
          </w:tcPr>
          <w:p w:rsidR="0043308F" w:rsidRPr="004F2010" w:rsidRDefault="0043308F" w:rsidP="00894093">
            <w:pPr>
              <w:jc w:val="left"/>
            </w:pPr>
          </w:p>
        </w:tc>
        <w:tc>
          <w:tcPr>
            <w:tcW w:w="348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</w:tcBorders>
          </w:tcPr>
          <w:p w:rsidR="0043308F" w:rsidRPr="004F2010" w:rsidRDefault="0043308F" w:rsidP="00894093">
            <w:pPr>
              <w:widowControl/>
            </w:pPr>
            <w:r w:rsidRPr="004F2010">
              <w:t>ВсеСтрахователи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</w:tcBorders>
          </w:tcPr>
          <w:p w:rsidR="0043308F" w:rsidRPr="004F2010" w:rsidRDefault="0043308F" w:rsidP="00894093">
            <w:pPr>
              <w:jc w:val="left"/>
            </w:pPr>
          </w:p>
        </w:tc>
      </w:tr>
    </w:tbl>
    <w:p w:rsidR="0043308F" w:rsidRPr="004F2010" w:rsidRDefault="0043308F" w:rsidP="0043308F">
      <w:pPr>
        <w:widowControl/>
        <w:autoSpaceDN/>
        <w:adjustRightInd/>
        <w:spacing w:line="240" w:lineRule="auto"/>
        <w:jc w:val="left"/>
        <w:textAlignment w:val="auto"/>
        <w:rPr>
          <w:b/>
          <w:bCs/>
          <w:lang w:val="x-none"/>
        </w:rPr>
      </w:pPr>
      <w:r w:rsidRPr="004F2010">
        <w:rPr>
          <w:b/>
          <w:bCs/>
          <w:lang w:val="x-none"/>
        </w:rPr>
        <w:t>«Все страхователи»</w:t>
      </w:r>
    </w:p>
    <w:tbl>
      <w:tblPr>
        <w:tblW w:w="151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08"/>
        <w:gridCol w:w="1440"/>
        <w:gridCol w:w="3360"/>
        <w:gridCol w:w="3480"/>
        <w:gridCol w:w="3360"/>
      </w:tblGrid>
      <w:tr w:rsidR="0043308F" w:rsidRPr="004F2010" w:rsidTr="00894093">
        <w:trPr>
          <w:cantSplit/>
          <w:trHeight w:val="397"/>
        </w:trPr>
        <w:tc>
          <w:tcPr>
            <w:tcW w:w="35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Объект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Тип  объекта</w:t>
            </w:r>
          </w:p>
        </w:tc>
        <w:tc>
          <w:tcPr>
            <w:tcW w:w="33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Значение, Название объекта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Тег</w:t>
            </w:r>
          </w:p>
        </w:tc>
        <w:tc>
          <w:tcPr>
            <w:tcW w:w="33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Дополнительные сведения</w:t>
            </w:r>
          </w:p>
        </w:tc>
      </w:tr>
      <w:tr w:rsidR="0043308F" w:rsidRPr="004F2010" w:rsidTr="00894093">
        <w:trPr>
          <w:cantSplit/>
        </w:trPr>
        <w:tc>
          <w:tcPr>
            <w:tcW w:w="3508" w:type="dxa"/>
            <w:tcBorders>
              <w:top w:val="single" w:sz="6" w:space="0" w:color="auto"/>
              <w:bottom w:val="single" w:sz="6" w:space="0" w:color="auto"/>
            </w:tcBorders>
          </w:tcPr>
          <w:p w:rsidR="0043308F" w:rsidRPr="004F2010" w:rsidRDefault="0043308F" w:rsidP="00894093">
            <w:pPr>
              <w:rPr>
                <w:iCs/>
                <w:u w:val="single"/>
              </w:rPr>
            </w:pPr>
            <w:r w:rsidRPr="004F2010">
              <w:rPr>
                <w:iCs/>
                <w:u w:val="single"/>
              </w:rPr>
              <w:t>Количество страхователей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308F" w:rsidRPr="004F2010" w:rsidRDefault="0043308F" w:rsidP="00894093">
            <w:pPr>
              <w:jc w:val="left"/>
              <w:rPr>
                <w:i/>
                <w:iCs/>
                <w:u w:val="single"/>
              </w:rPr>
            </w:pPr>
            <w:r w:rsidRPr="004F2010">
              <w:rPr>
                <w:u w:val="single"/>
              </w:rPr>
              <w:t>Элемент</w:t>
            </w:r>
          </w:p>
        </w:tc>
        <w:tc>
          <w:tcPr>
            <w:tcW w:w="3360" w:type="dxa"/>
            <w:tcBorders>
              <w:top w:val="single" w:sz="6" w:space="0" w:color="auto"/>
              <w:bottom w:val="single" w:sz="6" w:space="0" w:color="auto"/>
            </w:tcBorders>
          </w:tcPr>
          <w:p w:rsidR="0043308F" w:rsidRPr="004F2010" w:rsidRDefault="0043308F" w:rsidP="00894093">
            <w:pPr>
              <w:jc w:val="left"/>
              <w:rPr>
                <w:bCs/>
                <w:iCs/>
                <w:u w:val="single"/>
              </w:rPr>
            </w:pPr>
            <w:r w:rsidRPr="004F2010">
              <w:rPr>
                <w:bCs/>
                <w:iCs/>
                <w:u w:val="single"/>
              </w:rPr>
              <w:t>Количество</w:t>
            </w:r>
          </w:p>
        </w:tc>
        <w:tc>
          <w:tcPr>
            <w:tcW w:w="3480" w:type="dxa"/>
            <w:tcBorders>
              <w:top w:val="single" w:sz="6" w:space="0" w:color="auto"/>
              <w:bottom w:val="single" w:sz="6" w:space="0" w:color="auto"/>
            </w:tcBorders>
          </w:tcPr>
          <w:p w:rsidR="0043308F" w:rsidRPr="004F2010" w:rsidRDefault="0043308F" w:rsidP="00894093">
            <w:r w:rsidRPr="004F2010">
              <w:t>КоличествоСтрахователей</w:t>
            </w:r>
          </w:p>
        </w:tc>
        <w:tc>
          <w:tcPr>
            <w:tcW w:w="3360" w:type="dxa"/>
            <w:tcBorders>
              <w:top w:val="single" w:sz="6" w:space="0" w:color="auto"/>
              <w:bottom w:val="single" w:sz="6" w:space="0" w:color="auto"/>
            </w:tcBorders>
          </w:tcPr>
          <w:p w:rsidR="0043308F" w:rsidRPr="004F2010" w:rsidRDefault="0043308F" w:rsidP="00894093">
            <w:pPr>
              <w:jc w:val="left"/>
            </w:pPr>
          </w:p>
        </w:tc>
      </w:tr>
      <w:tr w:rsidR="0043308F" w:rsidRPr="004F2010" w:rsidTr="00894093">
        <w:trPr>
          <w:cantSplit/>
        </w:trPr>
        <w:tc>
          <w:tcPr>
            <w:tcW w:w="3508" w:type="dxa"/>
            <w:tcBorders>
              <w:top w:val="single" w:sz="4" w:space="0" w:color="auto"/>
              <w:bottom w:val="single" w:sz="12" w:space="0" w:color="auto"/>
            </w:tcBorders>
          </w:tcPr>
          <w:p w:rsidR="0043308F" w:rsidRPr="004F2010" w:rsidRDefault="0043308F" w:rsidP="00894093">
            <w:pPr>
              <w:rPr>
                <w:b/>
              </w:rPr>
            </w:pPr>
            <w:r w:rsidRPr="004F2010">
              <w:rPr>
                <w:b/>
              </w:rPr>
              <w:t>Сведения по страхователю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2" w:space="0" w:color="auto"/>
            </w:tcBorders>
          </w:tcPr>
          <w:p w:rsidR="0043308F" w:rsidRPr="004F2010" w:rsidRDefault="0043308F" w:rsidP="00894093">
            <w:pPr>
              <w:jc w:val="left"/>
              <w:rPr>
                <w:b/>
                <w:iCs/>
              </w:rPr>
            </w:pPr>
            <w:r w:rsidRPr="004F2010">
              <w:rPr>
                <w:b/>
                <w:bCs/>
                <w:iCs/>
              </w:rPr>
              <w:t>Блок</w:t>
            </w:r>
          </w:p>
        </w:tc>
        <w:tc>
          <w:tcPr>
            <w:tcW w:w="3360" w:type="dxa"/>
            <w:tcBorders>
              <w:top w:val="single" w:sz="4" w:space="0" w:color="auto"/>
              <w:bottom w:val="single" w:sz="12" w:space="0" w:color="auto"/>
              <w:right w:val="single" w:sz="6" w:space="0" w:color="auto"/>
            </w:tcBorders>
          </w:tcPr>
          <w:p w:rsidR="0043308F" w:rsidRPr="004F2010" w:rsidRDefault="0043308F" w:rsidP="00894093">
            <w:pPr>
              <w:jc w:val="left"/>
            </w:pPr>
          </w:p>
        </w:tc>
        <w:tc>
          <w:tcPr>
            <w:tcW w:w="348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</w:tcBorders>
          </w:tcPr>
          <w:p w:rsidR="0043308F" w:rsidRPr="004F2010" w:rsidRDefault="0043308F" w:rsidP="00894093">
            <w:pPr>
              <w:widowControl/>
            </w:pPr>
            <w:r w:rsidRPr="004F2010">
              <w:t>СведенияПоСтрахователю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</w:tcBorders>
          </w:tcPr>
          <w:p w:rsidR="0043308F" w:rsidRPr="004F2010" w:rsidRDefault="0043308F" w:rsidP="00894093">
            <w:pPr>
              <w:jc w:val="left"/>
            </w:pPr>
            <w:r w:rsidRPr="004F2010">
              <w:t>Группа объектов</w:t>
            </w:r>
          </w:p>
        </w:tc>
      </w:tr>
    </w:tbl>
    <w:p w:rsidR="0043308F" w:rsidRPr="004F2010" w:rsidRDefault="0043308F" w:rsidP="0043308F">
      <w:pPr>
        <w:widowControl/>
        <w:autoSpaceDN/>
        <w:adjustRightInd/>
        <w:spacing w:line="240" w:lineRule="auto"/>
        <w:jc w:val="left"/>
        <w:textAlignment w:val="auto"/>
        <w:rPr>
          <w:b/>
          <w:bCs/>
          <w:lang w:val="x-none"/>
        </w:rPr>
      </w:pPr>
      <w:r w:rsidRPr="004F2010">
        <w:rPr>
          <w:b/>
          <w:bCs/>
          <w:lang w:val="x-none"/>
        </w:rPr>
        <w:t>«Сведения по страхователю»</w:t>
      </w:r>
      <w:bookmarkEnd w:id="37"/>
    </w:p>
    <w:tbl>
      <w:tblPr>
        <w:tblW w:w="151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08"/>
        <w:gridCol w:w="1440"/>
        <w:gridCol w:w="3360"/>
        <w:gridCol w:w="3480"/>
        <w:gridCol w:w="3360"/>
      </w:tblGrid>
      <w:tr w:rsidR="0043308F" w:rsidRPr="004F2010" w:rsidTr="00894093">
        <w:trPr>
          <w:cantSplit/>
          <w:trHeight w:val="397"/>
        </w:trPr>
        <w:tc>
          <w:tcPr>
            <w:tcW w:w="35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Объект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Тип  объекта</w:t>
            </w:r>
          </w:p>
        </w:tc>
        <w:tc>
          <w:tcPr>
            <w:tcW w:w="33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Значение, Название объекта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Тег</w:t>
            </w:r>
          </w:p>
        </w:tc>
        <w:tc>
          <w:tcPr>
            <w:tcW w:w="33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Дополнительные сведения</w:t>
            </w:r>
          </w:p>
        </w:tc>
      </w:tr>
      <w:tr w:rsidR="0043308F" w:rsidRPr="004F2010" w:rsidTr="00894093">
        <w:trPr>
          <w:cantSplit/>
        </w:trPr>
        <w:tc>
          <w:tcPr>
            <w:tcW w:w="3508" w:type="dxa"/>
            <w:tcBorders>
              <w:top w:val="single" w:sz="6" w:space="0" w:color="auto"/>
            </w:tcBorders>
          </w:tcPr>
          <w:p w:rsidR="0043308F" w:rsidRPr="004F2010" w:rsidRDefault="0043308F" w:rsidP="00894093">
            <w:pPr>
              <w:widowControl/>
              <w:autoSpaceDN/>
              <w:adjustRightInd/>
            </w:pPr>
            <w:r w:rsidRPr="004F2010">
              <w:rPr>
                <w:u w:val="single"/>
              </w:rPr>
              <w:t>Регистрационный номер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43308F" w:rsidRPr="004F2010" w:rsidRDefault="0043308F" w:rsidP="00894093">
            <w:pPr>
              <w:widowControl/>
              <w:autoSpaceDN/>
              <w:adjustRightInd/>
              <w:jc w:val="left"/>
            </w:pPr>
            <w:r w:rsidRPr="004F2010">
              <w:rPr>
                <w:u w:val="single"/>
              </w:rPr>
              <w:t>Элемент</w:t>
            </w:r>
          </w:p>
        </w:tc>
        <w:tc>
          <w:tcPr>
            <w:tcW w:w="3360" w:type="dxa"/>
            <w:tcBorders>
              <w:top w:val="single" w:sz="6" w:space="0" w:color="auto"/>
            </w:tcBorders>
          </w:tcPr>
          <w:p w:rsidR="0043308F" w:rsidRPr="004F2010" w:rsidRDefault="0043308F" w:rsidP="00894093">
            <w:pPr>
              <w:jc w:val="left"/>
              <w:rPr>
                <w:u w:val="single"/>
              </w:rPr>
            </w:pPr>
          </w:p>
        </w:tc>
        <w:tc>
          <w:tcPr>
            <w:tcW w:w="3480" w:type="dxa"/>
            <w:tcBorders>
              <w:top w:val="single" w:sz="6" w:space="0" w:color="auto"/>
            </w:tcBorders>
          </w:tcPr>
          <w:p w:rsidR="0043308F" w:rsidRPr="004F2010" w:rsidRDefault="0043308F" w:rsidP="00894093">
            <w:pPr>
              <w:rPr>
                <w:u w:val="single"/>
              </w:rPr>
            </w:pPr>
          </w:p>
        </w:tc>
        <w:tc>
          <w:tcPr>
            <w:tcW w:w="3360" w:type="dxa"/>
            <w:tcBorders>
              <w:top w:val="single" w:sz="6" w:space="0" w:color="auto"/>
            </w:tcBorders>
          </w:tcPr>
          <w:p w:rsidR="0043308F" w:rsidRPr="004F2010" w:rsidRDefault="0043308F" w:rsidP="00894093">
            <w:pPr>
              <w:jc w:val="left"/>
              <w:rPr>
                <w:u w:val="single"/>
              </w:rPr>
            </w:pPr>
          </w:p>
        </w:tc>
      </w:tr>
      <w:tr w:rsidR="0043308F" w:rsidRPr="004F2010" w:rsidTr="00894093">
        <w:trPr>
          <w:cantSplit/>
        </w:trPr>
        <w:tc>
          <w:tcPr>
            <w:tcW w:w="3508" w:type="dxa"/>
            <w:tcBorders>
              <w:top w:val="single" w:sz="6" w:space="0" w:color="auto"/>
              <w:bottom w:val="single" w:sz="6" w:space="0" w:color="auto"/>
            </w:tcBorders>
          </w:tcPr>
          <w:p w:rsidR="0043308F" w:rsidRPr="004F2010" w:rsidRDefault="0043308F" w:rsidP="00894093">
            <w:pPr>
              <w:widowControl/>
              <w:autoSpaceDN/>
              <w:adjustRightInd/>
            </w:pPr>
            <w:r w:rsidRPr="004F2010">
              <w:rPr>
                <w:u w:val="single"/>
              </w:rPr>
              <w:t>Наименование организации краткое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308F" w:rsidRPr="004F2010" w:rsidRDefault="0043308F" w:rsidP="00894093">
            <w:pPr>
              <w:widowControl/>
              <w:autoSpaceDN/>
              <w:adjustRightInd/>
              <w:jc w:val="left"/>
            </w:pPr>
            <w:r w:rsidRPr="004F2010">
              <w:rPr>
                <w:u w:val="single"/>
              </w:rPr>
              <w:t>Элемент</w:t>
            </w:r>
          </w:p>
        </w:tc>
        <w:tc>
          <w:tcPr>
            <w:tcW w:w="3360" w:type="dxa"/>
            <w:tcBorders>
              <w:top w:val="single" w:sz="6" w:space="0" w:color="auto"/>
              <w:bottom w:val="single" w:sz="6" w:space="0" w:color="auto"/>
            </w:tcBorders>
          </w:tcPr>
          <w:p w:rsidR="0043308F" w:rsidRPr="004F2010" w:rsidRDefault="0043308F" w:rsidP="00894093">
            <w:pPr>
              <w:jc w:val="left"/>
              <w:rPr>
                <w:u w:val="single"/>
              </w:rPr>
            </w:pPr>
          </w:p>
        </w:tc>
        <w:tc>
          <w:tcPr>
            <w:tcW w:w="3480" w:type="dxa"/>
            <w:tcBorders>
              <w:top w:val="single" w:sz="6" w:space="0" w:color="auto"/>
              <w:bottom w:val="single" w:sz="6" w:space="0" w:color="auto"/>
            </w:tcBorders>
          </w:tcPr>
          <w:p w:rsidR="0043308F" w:rsidRPr="004F2010" w:rsidRDefault="0043308F" w:rsidP="00894093">
            <w:pPr>
              <w:rPr>
                <w:u w:val="single"/>
              </w:rPr>
            </w:pPr>
          </w:p>
        </w:tc>
        <w:tc>
          <w:tcPr>
            <w:tcW w:w="3360" w:type="dxa"/>
            <w:tcBorders>
              <w:top w:val="single" w:sz="6" w:space="0" w:color="auto"/>
              <w:bottom w:val="single" w:sz="6" w:space="0" w:color="auto"/>
            </w:tcBorders>
          </w:tcPr>
          <w:p w:rsidR="0043308F" w:rsidRPr="004F2010" w:rsidRDefault="0043308F" w:rsidP="00894093">
            <w:pPr>
              <w:jc w:val="left"/>
              <w:rPr>
                <w:u w:val="single"/>
              </w:rPr>
            </w:pPr>
          </w:p>
        </w:tc>
      </w:tr>
      <w:tr w:rsidR="0043308F" w:rsidRPr="004F2010" w:rsidTr="00894093">
        <w:trPr>
          <w:cantSplit/>
        </w:trPr>
        <w:tc>
          <w:tcPr>
            <w:tcW w:w="3508" w:type="dxa"/>
            <w:tcBorders>
              <w:top w:val="single" w:sz="6" w:space="0" w:color="auto"/>
              <w:bottom w:val="single" w:sz="6" w:space="0" w:color="auto"/>
            </w:tcBorders>
          </w:tcPr>
          <w:p w:rsidR="0043308F" w:rsidRPr="004F2010" w:rsidRDefault="0043308F" w:rsidP="00894093">
            <w:pPr>
              <w:rPr>
                <w:b/>
                <w:bCs/>
                <w:i/>
                <w:iCs/>
              </w:rPr>
            </w:pPr>
            <w:r w:rsidRPr="004F2010">
              <w:rPr>
                <w:b/>
                <w:bCs/>
                <w:i/>
                <w:iCs/>
              </w:rPr>
              <w:t>Налоговый номер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3308F" w:rsidRPr="004F2010" w:rsidRDefault="0043308F" w:rsidP="00894093">
            <w:pPr>
              <w:jc w:val="left"/>
              <w:rPr>
                <w:u w:val="single"/>
              </w:rPr>
            </w:pPr>
            <w:r w:rsidRPr="004F2010">
              <w:rPr>
                <w:b/>
                <w:bCs/>
                <w:i/>
                <w:iCs/>
              </w:rPr>
              <w:t>Блок</w:t>
            </w:r>
          </w:p>
        </w:tc>
        <w:tc>
          <w:tcPr>
            <w:tcW w:w="3360" w:type="dxa"/>
            <w:tcBorders>
              <w:top w:val="single" w:sz="6" w:space="0" w:color="auto"/>
              <w:bottom w:val="single" w:sz="6" w:space="0" w:color="auto"/>
            </w:tcBorders>
          </w:tcPr>
          <w:p w:rsidR="0043308F" w:rsidRPr="004F2010" w:rsidRDefault="0043308F" w:rsidP="00894093">
            <w:pPr>
              <w:jc w:val="left"/>
            </w:pPr>
            <w:r w:rsidRPr="004F2010">
              <w:rPr>
                <w:b/>
                <w:bCs/>
                <w:i/>
                <w:iCs/>
              </w:rPr>
              <w:t>Налоговый номер</w:t>
            </w:r>
          </w:p>
        </w:tc>
        <w:tc>
          <w:tcPr>
            <w:tcW w:w="3480" w:type="dxa"/>
            <w:tcBorders>
              <w:top w:val="single" w:sz="6" w:space="0" w:color="auto"/>
              <w:bottom w:val="single" w:sz="6" w:space="0" w:color="auto"/>
            </w:tcBorders>
          </w:tcPr>
          <w:p w:rsidR="0043308F" w:rsidRPr="004F2010" w:rsidRDefault="0043308F" w:rsidP="00894093">
            <w:r w:rsidRPr="004F2010">
              <w:t>НалоговыйНомер</w:t>
            </w:r>
          </w:p>
        </w:tc>
        <w:tc>
          <w:tcPr>
            <w:tcW w:w="3360" w:type="dxa"/>
            <w:tcBorders>
              <w:top w:val="single" w:sz="6" w:space="0" w:color="auto"/>
              <w:bottom w:val="single" w:sz="6" w:space="0" w:color="auto"/>
            </w:tcBorders>
          </w:tcPr>
          <w:p w:rsidR="0043308F" w:rsidRPr="004F2010" w:rsidRDefault="0043308F" w:rsidP="00894093">
            <w:pPr>
              <w:jc w:val="left"/>
              <w:rPr>
                <w:u w:val="single"/>
              </w:rPr>
            </w:pPr>
          </w:p>
        </w:tc>
      </w:tr>
      <w:tr w:rsidR="0043308F" w:rsidRPr="004F2010" w:rsidTr="00894093">
        <w:trPr>
          <w:cantSplit/>
        </w:trPr>
        <w:tc>
          <w:tcPr>
            <w:tcW w:w="3508" w:type="dxa"/>
            <w:tcBorders>
              <w:top w:val="single" w:sz="4" w:space="0" w:color="auto"/>
              <w:bottom w:val="single" w:sz="12" w:space="0" w:color="auto"/>
            </w:tcBorders>
          </w:tcPr>
          <w:p w:rsidR="0043308F" w:rsidRPr="004F2010" w:rsidRDefault="0043308F" w:rsidP="00894093">
            <w:pPr>
              <w:rPr>
                <w:u w:val="single"/>
              </w:rPr>
            </w:pPr>
            <w:r w:rsidRPr="004F2010">
              <w:rPr>
                <w:u w:val="single"/>
              </w:rPr>
              <w:t>Сумма выплат и иных вознаграждений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2" w:space="0" w:color="auto"/>
            </w:tcBorders>
          </w:tcPr>
          <w:p w:rsidR="0043308F" w:rsidRPr="004F2010" w:rsidRDefault="0043308F" w:rsidP="00894093">
            <w:pPr>
              <w:jc w:val="left"/>
              <w:rPr>
                <w:u w:val="single"/>
              </w:rPr>
            </w:pPr>
            <w:r w:rsidRPr="004F2010">
              <w:t>Элемент</w:t>
            </w:r>
          </w:p>
        </w:tc>
        <w:tc>
          <w:tcPr>
            <w:tcW w:w="3360" w:type="dxa"/>
            <w:tcBorders>
              <w:top w:val="single" w:sz="4" w:space="0" w:color="auto"/>
              <w:bottom w:val="single" w:sz="12" w:space="0" w:color="auto"/>
              <w:right w:val="single" w:sz="6" w:space="0" w:color="auto"/>
            </w:tcBorders>
          </w:tcPr>
          <w:p w:rsidR="0043308F" w:rsidRPr="004F2010" w:rsidRDefault="0043308F" w:rsidP="00894093">
            <w:pPr>
              <w:jc w:val="left"/>
            </w:pPr>
            <w:r w:rsidRPr="004F2010">
              <w:rPr>
                <w:u w:val="single"/>
              </w:rPr>
              <w:t>Сумма выплат всего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</w:tcBorders>
          </w:tcPr>
          <w:p w:rsidR="0043308F" w:rsidRPr="004F2010" w:rsidRDefault="0043308F" w:rsidP="00894093">
            <w:r w:rsidRPr="004F2010">
              <w:t>СуммаВыплатИвознаграждений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</w:tcBorders>
          </w:tcPr>
          <w:p w:rsidR="0043308F" w:rsidRPr="004F2010" w:rsidRDefault="0043308F" w:rsidP="00894093">
            <w:pPr>
              <w:jc w:val="left"/>
            </w:pPr>
          </w:p>
        </w:tc>
      </w:tr>
    </w:tbl>
    <w:p w:rsidR="0043308F" w:rsidRPr="004F2010" w:rsidRDefault="0043308F" w:rsidP="0043308F">
      <w:pPr>
        <w:widowControl/>
        <w:autoSpaceDN/>
        <w:adjustRightInd/>
        <w:spacing w:line="240" w:lineRule="auto"/>
        <w:jc w:val="left"/>
        <w:textAlignment w:val="auto"/>
        <w:rPr>
          <w:b/>
          <w:bCs/>
          <w:lang w:val="x-none"/>
        </w:rPr>
      </w:pPr>
      <w:bookmarkStart w:id="38" w:name="_Toc301509242"/>
      <w:r w:rsidRPr="004F2010">
        <w:rPr>
          <w:b/>
          <w:bCs/>
          <w:lang w:val="x-none"/>
        </w:rPr>
        <w:t>«ФИО»</w:t>
      </w:r>
      <w:bookmarkEnd w:id="38"/>
    </w:p>
    <w:tbl>
      <w:tblPr>
        <w:tblW w:w="151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28"/>
        <w:gridCol w:w="1320"/>
        <w:gridCol w:w="3360"/>
        <w:gridCol w:w="3480"/>
        <w:gridCol w:w="3360"/>
      </w:tblGrid>
      <w:tr w:rsidR="0043308F" w:rsidRPr="004F2010" w:rsidTr="00894093">
        <w:trPr>
          <w:cantSplit/>
          <w:trHeight w:val="397"/>
        </w:trPr>
        <w:tc>
          <w:tcPr>
            <w:tcW w:w="36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Объект</w:t>
            </w:r>
          </w:p>
        </w:tc>
        <w:tc>
          <w:tcPr>
            <w:tcW w:w="13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Тип  объекта</w:t>
            </w:r>
          </w:p>
        </w:tc>
        <w:tc>
          <w:tcPr>
            <w:tcW w:w="33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Значение, Название объекта</w:t>
            </w:r>
          </w:p>
        </w:tc>
        <w:tc>
          <w:tcPr>
            <w:tcW w:w="34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Тег</w:t>
            </w:r>
          </w:p>
        </w:tc>
        <w:tc>
          <w:tcPr>
            <w:tcW w:w="33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Дополнительные сведения</w:t>
            </w:r>
          </w:p>
        </w:tc>
      </w:tr>
      <w:tr w:rsidR="0043308F" w:rsidRPr="004F2010" w:rsidTr="00894093">
        <w:trPr>
          <w:cantSplit/>
        </w:trPr>
        <w:tc>
          <w:tcPr>
            <w:tcW w:w="3628" w:type="dxa"/>
            <w:tcBorders>
              <w:top w:val="single" w:sz="12" w:space="0" w:color="auto"/>
              <w:bottom w:val="single" w:sz="4" w:space="0" w:color="auto"/>
            </w:tcBorders>
          </w:tcPr>
          <w:p w:rsidR="0043308F" w:rsidRPr="004F2010" w:rsidRDefault="0043308F" w:rsidP="00894093">
            <w:pPr>
              <w:rPr>
                <w:u w:val="single"/>
              </w:rPr>
            </w:pPr>
            <w:r w:rsidRPr="004F2010">
              <w:rPr>
                <w:u w:val="single"/>
              </w:rPr>
              <w:t>Фамилия</w:t>
            </w:r>
          </w:p>
        </w:tc>
        <w:tc>
          <w:tcPr>
            <w:tcW w:w="1320" w:type="dxa"/>
            <w:tcBorders>
              <w:top w:val="single" w:sz="12" w:space="0" w:color="auto"/>
              <w:bottom w:val="single" w:sz="4" w:space="0" w:color="auto"/>
            </w:tcBorders>
          </w:tcPr>
          <w:p w:rsidR="0043308F" w:rsidRPr="004F2010" w:rsidRDefault="0043308F" w:rsidP="00894093">
            <w:pPr>
              <w:rPr>
                <w:u w:val="single"/>
              </w:rPr>
            </w:pPr>
            <w:r w:rsidRPr="004F2010">
              <w:rPr>
                <w:u w:val="single"/>
              </w:rPr>
              <w:t>Элемент</w:t>
            </w:r>
          </w:p>
        </w:tc>
        <w:tc>
          <w:tcPr>
            <w:tcW w:w="3360" w:type="dxa"/>
            <w:tcBorders>
              <w:top w:val="single" w:sz="12" w:space="0" w:color="auto"/>
              <w:bottom w:val="single" w:sz="4" w:space="0" w:color="auto"/>
            </w:tcBorders>
          </w:tcPr>
          <w:p w:rsidR="0043308F" w:rsidRPr="004F2010" w:rsidRDefault="0043308F" w:rsidP="00894093">
            <w:pPr>
              <w:widowControl/>
              <w:autoSpaceDN/>
              <w:adjustRightInd/>
              <w:spacing w:line="240" w:lineRule="auto"/>
              <w:textAlignment w:val="auto"/>
              <w:rPr>
                <w:u w:val="single"/>
              </w:rPr>
            </w:pPr>
          </w:p>
        </w:tc>
        <w:tc>
          <w:tcPr>
            <w:tcW w:w="3480" w:type="dxa"/>
            <w:tcBorders>
              <w:top w:val="single" w:sz="12" w:space="0" w:color="auto"/>
              <w:bottom w:val="single" w:sz="4" w:space="0" w:color="auto"/>
            </w:tcBorders>
          </w:tcPr>
          <w:p w:rsidR="0043308F" w:rsidRPr="004F2010" w:rsidRDefault="0043308F" w:rsidP="0089409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3360" w:type="dxa"/>
            <w:tcBorders>
              <w:top w:val="single" w:sz="12" w:space="0" w:color="auto"/>
              <w:bottom w:val="single" w:sz="4" w:space="0" w:color="auto"/>
            </w:tcBorders>
          </w:tcPr>
          <w:p w:rsidR="0043308F" w:rsidRPr="004F2010" w:rsidRDefault="0043308F" w:rsidP="00894093">
            <w:pPr>
              <w:widowControl/>
              <w:autoSpaceDN/>
              <w:adjustRightInd/>
              <w:spacing w:line="240" w:lineRule="auto"/>
              <w:textAlignment w:val="auto"/>
            </w:pPr>
          </w:p>
        </w:tc>
      </w:tr>
      <w:tr w:rsidR="0043308F" w:rsidRPr="004F2010" w:rsidTr="00894093">
        <w:trPr>
          <w:cantSplit/>
        </w:trPr>
        <w:tc>
          <w:tcPr>
            <w:tcW w:w="3628" w:type="dxa"/>
            <w:tcBorders>
              <w:top w:val="single" w:sz="4" w:space="0" w:color="auto"/>
              <w:bottom w:val="single" w:sz="4" w:space="0" w:color="auto"/>
            </w:tcBorders>
          </w:tcPr>
          <w:p w:rsidR="0043308F" w:rsidRPr="004F2010" w:rsidRDefault="0043308F" w:rsidP="00894093">
            <w:pPr>
              <w:rPr>
                <w:u w:val="single"/>
              </w:rPr>
            </w:pPr>
            <w:r w:rsidRPr="004F2010">
              <w:rPr>
                <w:u w:val="single"/>
              </w:rPr>
              <w:t>Имя</w:t>
            </w: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</w:tcPr>
          <w:p w:rsidR="0043308F" w:rsidRPr="004F2010" w:rsidRDefault="0043308F" w:rsidP="00894093">
            <w:pPr>
              <w:rPr>
                <w:u w:val="single"/>
              </w:rPr>
            </w:pPr>
            <w:r w:rsidRPr="004F2010">
              <w:rPr>
                <w:u w:val="single"/>
              </w:rPr>
              <w:t>Элемент</w:t>
            </w:r>
          </w:p>
        </w:tc>
        <w:tc>
          <w:tcPr>
            <w:tcW w:w="3360" w:type="dxa"/>
            <w:tcBorders>
              <w:top w:val="single" w:sz="4" w:space="0" w:color="auto"/>
              <w:bottom w:val="single" w:sz="4" w:space="0" w:color="auto"/>
            </w:tcBorders>
          </w:tcPr>
          <w:p w:rsidR="0043308F" w:rsidRPr="004F2010" w:rsidRDefault="0043308F" w:rsidP="00894093">
            <w:pPr>
              <w:widowControl/>
              <w:autoSpaceDN/>
              <w:adjustRightInd/>
              <w:spacing w:line="240" w:lineRule="auto"/>
              <w:textAlignment w:val="auto"/>
            </w:pPr>
          </w:p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:rsidR="0043308F" w:rsidRPr="004F2010" w:rsidRDefault="0043308F" w:rsidP="0089409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3360" w:type="dxa"/>
            <w:tcBorders>
              <w:top w:val="single" w:sz="4" w:space="0" w:color="auto"/>
              <w:bottom w:val="single" w:sz="4" w:space="0" w:color="auto"/>
            </w:tcBorders>
          </w:tcPr>
          <w:p w:rsidR="0043308F" w:rsidRPr="004F2010" w:rsidRDefault="0043308F" w:rsidP="00894093">
            <w:pPr>
              <w:widowControl/>
              <w:autoSpaceDN/>
              <w:adjustRightInd/>
              <w:spacing w:line="240" w:lineRule="auto"/>
              <w:textAlignment w:val="auto"/>
            </w:pPr>
          </w:p>
        </w:tc>
      </w:tr>
      <w:tr w:rsidR="0043308F" w:rsidRPr="004F2010" w:rsidTr="00894093">
        <w:trPr>
          <w:cantSplit/>
        </w:trPr>
        <w:tc>
          <w:tcPr>
            <w:tcW w:w="3628" w:type="dxa"/>
            <w:tcBorders>
              <w:top w:val="single" w:sz="4" w:space="0" w:color="auto"/>
              <w:bottom w:val="single" w:sz="4" w:space="0" w:color="auto"/>
            </w:tcBorders>
          </w:tcPr>
          <w:p w:rsidR="0043308F" w:rsidRPr="004F2010" w:rsidRDefault="0043308F" w:rsidP="00894093">
            <w:pPr>
              <w:rPr>
                <w:u w:val="single"/>
              </w:rPr>
            </w:pPr>
            <w:r w:rsidRPr="004F2010">
              <w:rPr>
                <w:u w:val="single"/>
              </w:rPr>
              <w:t>Отчество</w:t>
            </w: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</w:tcPr>
          <w:p w:rsidR="0043308F" w:rsidRPr="004F2010" w:rsidRDefault="0043308F" w:rsidP="00894093">
            <w:pPr>
              <w:rPr>
                <w:u w:val="single"/>
              </w:rPr>
            </w:pPr>
            <w:r w:rsidRPr="004F2010">
              <w:rPr>
                <w:u w:val="single"/>
              </w:rPr>
              <w:t>Элемент</w:t>
            </w:r>
          </w:p>
        </w:tc>
        <w:tc>
          <w:tcPr>
            <w:tcW w:w="3360" w:type="dxa"/>
            <w:tcBorders>
              <w:top w:val="single" w:sz="4" w:space="0" w:color="auto"/>
              <w:bottom w:val="single" w:sz="4" w:space="0" w:color="auto"/>
            </w:tcBorders>
          </w:tcPr>
          <w:p w:rsidR="0043308F" w:rsidRPr="004F2010" w:rsidRDefault="0043308F" w:rsidP="00894093">
            <w:pPr>
              <w:widowControl/>
              <w:autoSpaceDN/>
              <w:adjustRightInd/>
              <w:spacing w:line="240" w:lineRule="auto"/>
              <w:textAlignment w:val="auto"/>
            </w:pPr>
          </w:p>
        </w:tc>
        <w:tc>
          <w:tcPr>
            <w:tcW w:w="3480" w:type="dxa"/>
            <w:tcBorders>
              <w:top w:val="single" w:sz="4" w:space="0" w:color="auto"/>
              <w:bottom w:val="single" w:sz="4" w:space="0" w:color="auto"/>
            </w:tcBorders>
          </w:tcPr>
          <w:p w:rsidR="0043308F" w:rsidRPr="004F2010" w:rsidRDefault="0043308F" w:rsidP="0089409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3360" w:type="dxa"/>
            <w:tcBorders>
              <w:top w:val="single" w:sz="4" w:space="0" w:color="auto"/>
              <w:bottom w:val="single" w:sz="4" w:space="0" w:color="auto"/>
            </w:tcBorders>
          </w:tcPr>
          <w:p w:rsidR="0043308F" w:rsidRPr="004F2010" w:rsidRDefault="0043308F" w:rsidP="00894093">
            <w:pPr>
              <w:widowControl/>
              <w:autoSpaceDN/>
              <w:adjustRightInd/>
              <w:spacing w:line="240" w:lineRule="auto"/>
              <w:textAlignment w:val="auto"/>
            </w:pPr>
          </w:p>
        </w:tc>
      </w:tr>
    </w:tbl>
    <w:p w:rsidR="0043308F" w:rsidRPr="004F2010" w:rsidRDefault="0043308F" w:rsidP="0043308F">
      <w:pPr>
        <w:widowControl/>
        <w:autoSpaceDN/>
        <w:adjustRightInd/>
        <w:spacing w:line="240" w:lineRule="auto"/>
        <w:jc w:val="left"/>
        <w:textAlignment w:val="auto"/>
        <w:rPr>
          <w:b/>
          <w:bCs/>
          <w:u w:val="single"/>
        </w:rPr>
      </w:pPr>
      <w:bookmarkStart w:id="39" w:name="_Toc301509244"/>
      <w:r w:rsidRPr="004F2010">
        <w:rPr>
          <w:b/>
          <w:bCs/>
          <w:u w:val="single"/>
        </w:rPr>
        <w:t>Унифицированные элементы</w:t>
      </w:r>
      <w:bookmarkEnd w:id="39"/>
    </w:p>
    <w:p w:rsidR="0043308F" w:rsidRPr="004F2010" w:rsidRDefault="0043308F" w:rsidP="0043308F">
      <w:pPr>
        <w:widowControl/>
        <w:autoSpaceDN/>
        <w:adjustRightInd/>
        <w:spacing w:line="240" w:lineRule="auto"/>
        <w:jc w:val="left"/>
        <w:textAlignment w:val="auto"/>
      </w:pPr>
    </w:p>
    <w:tbl>
      <w:tblPr>
        <w:tblW w:w="151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48"/>
        <w:gridCol w:w="4320"/>
        <w:gridCol w:w="4140"/>
        <w:gridCol w:w="3240"/>
      </w:tblGrid>
      <w:tr w:rsidR="0043308F" w:rsidRPr="004F2010" w:rsidTr="00894093">
        <w:trPr>
          <w:cantSplit/>
          <w:trHeight w:val="397"/>
          <w:tblHeader/>
        </w:trPr>
        <w:tc>
          <w:tcPr>
            <w:tcW w:w="3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lastRenderedPageBreak/>
              <w:t>Название элемента</w:t>
            </w:r>
          </w:p>
        </w:tc>
        <w:tc>
          <w:tcPr>
            <w:tcW w:w="43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Тип  данных/ Размерность/ Значение</w:t>
            </w:r>
          </w:p>
        </w:tc>
        <w:tc>
          <w:tcPr>
            <w:tcW w:w="41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Использование в блоке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Тег</w:t>
            </w:r>
          </w:p>
        </w:tc>
      </w:tr>
      <w:tr w:rsidR="0043308F" w:rsidRPr="004F2010" w:rsidTr="00894093">
        <w:trPr>
          <w:cantSplit/>
        </w:trPr>
        <w:tc>
          <w:tcPr>
            <w:tcW w:w="3448" w:type="dxa"/>
            <w:tcBorders>
              <w:top w:val="single" w:sz="4" w:space="0" w:color="auto"/>
              <w:bottom w:val="single" w:sz="4" w:space="0" w:color="auto"/>
            </w:tcBorders>
          </w:tcPr>
          <w:p w:rsidR="0043308F" w:rsidRPr="004F2010" w:rsidRDefault="0043308F" w:rsidP="00894093">
            <w:pPr>
              <w:rPr>
                <w:u w:val="single"/>
              </w:rPr>
            </w:pPr>
            <w:r w:rsidRPr="004F2010">
              <w:rPr>
                <w:u w:val="single"/>
              </w:rPr>
              <w:t>Наличие данных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:rsidR="0043308F" w:rsidRPr="004F2010" w:rsidRDefault="0043308F" w:rsidP="00894093">
            <w:pPr>
              <w:jc w:val="left"/>
            </w:pPr>
            <w:r w:rsidRPr="004F2010">
              <w:rPr>
                <w:b/>
              </w:rPr>
              <w:t>Строка 3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3308F" w:rsidRPr="004F2010" w:rsidRDefault="0043308F" w:rsidP="00894093">
            <w:pPr>
              <w:jc w:val="left"/>
              <w:rPr>
                <w:b/>
              </w:rPr>
            </w:pPr>
            <w:r w:rsidRPr="004F2010">
              <w:rPr>
                <w:b/>
              </w:rPr>
              <w:t>Сведения за год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43308F" w:rsidRPr="004F2010" w:rsidRDefault="0043308F" w:rsidP="00894093">
            <w:r w:rsidRPr="004F2010">
              <w:t>НаличиеДанных</w:t>
            </w:r>
          </w:p>
        </w:tc>
      </w:tr>
    </w:tbl>
    <w:p w:rsidR="0043308F" w:rsidRDefault="0043308F" w:rsidP="0043308F"/>
    <w:p w:rsidR="007D1548" w:rsidRPr="00A73F49" w:rsidRDefault="007D1548" w:rsidP="007D1548">
      <w:pPr>
        <w:widowControl/>
        <w:autoSpaceDN/>
        <w:adjustRightInd/>
        <w:spacing w:line="240" w:lineRule="auto"/>
        <w:jc w:val="left"/>
        <w:textAlignment w:val="auto"/>
      </w:pPr>
    </w:p>
    <w:sectPr w:rsidR="007D1548" w:rsidRPr="00A73F49" w:rsidSect="007D1548">
      <w:headerReference w:type="even" r:id="rId14"/>
      <w:headerReference w:type="default" r:id="rId15"/>
      <w:pgSz w:w="16838" w:h="11906" w:orient="landscape" w:code="9"/>
      <w:pgMar w:top="567" w:right="567" w:bottom="567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F14" w:rsidRDefault="00DA2F14" w:rsidP="002F27E2">
      <w:r>
        <w:separator/>
      </w:r>
    </w:p>
    <w:p w:rsidR="00DA2F14" w:rsidRDefault="00DA2F14"/>
    <w:p w:rsidR="00DA2F14" w:rsidRDefault="00DA2F14"/>
    <w:p w:rsidR="00DA2F14" w:rsidRDefault="00DA2F14"/>
    <w:p w:rsidR="00DA2F14" w:rsidRDefault="00DA2F14"/>
    <w:p w:rsidR="00DA2F14" w:rsidRDefault="00DA2F14"/>
  </w:endnote>
  <w:endnote w:type="continuationSeparator" w:id="0">
    <w:p w:rsidR="00DA2F14" w:rsidRDefault="00DA2F14" w:rsidP="002F27E2">
      <w:r>
        <w:continuationSeparator/>
      </w:r>
    </w:p>
    <w:p w:rsidR="00DA2F14" w:rsidRDefault="00DA2F14"/>
    <w:p w:rsidR="00DA2F14" w:rsidRDefault="00DA2F14"/>
    <w:p w:rsidR="00DA2F14" w:rsidRDefault="00DA2F14"/>
    <w:p w:rsidR="00DA2F14" w:rsidRDefault="00DA2F14"/>
    <w:p w:rsidR="00DA2F14" w:rsidRDefault="00DA2F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2E0" w:rsidRDefault="00C332E0" w:rsidP="00AA3AEA">
    <w:pPr>
      <w:pStyle w:val="afe"/>
      <w:framePr w:wrap="around" w:vAnchor="text" w:hAnchor="margin" w:xAlign="center" w:y="1"/>
      <w:rPr>
        <w:rStyle w:val="afffff2"/>
      </w:rPr>
    </w:pPr>
    <w:r>
      <w:rPr>
        <w:rStyle w:val="afffff2"/>
      </w:rPr>
      <w:fldChar w:fldCharType="begin"/>
    </w:r>
    <w:r>
      <w:rPr>
        <w:rStyle w:val="afffff2"/>
      </w:rPr>
      <w:instrText xml:space="preserve">PAGE  </w:instrText>
    </w:r>
    <w:r>
      <w:rPr>
        <w:rStyle w:val="afffff2"/>
      </w:rPr>
      <w:fldChar w:fldCharType="end"/>
    </w:r>
  </w:p>
  <w:p w:rsidR="00C332E0" w:rsidRDefault="00C332E0">
    <w:pPr>
      <w:pStyle w:val="af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6050153"/>
      <w:docPartObj>
        <w:docPartGallery w:val="Page Numbers (Bottom of Page)"/>
        <w:docPartUnique/>
      </w:docPartObj>
    </w:sdtPr>
    <w:sdtContent>
      <w:p w:rsidR="00C332E0" w:rsidRDefault="00C332E0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A09" w:rsidRPr="000A1A09">
          <w:rPr>
            <w:noProof/>
            <w:lang w:val="ru-RU"/>
          </w:rPr>
          <w:t>2</w:t>
        </w:r>
        <w:r>
          <w:fldChar w:fldCharType="end"/>
        </w:r>
      </w:p>
    </w:sdtContent>
  </w:sdt>
  <w:p w:rsidR="00C332E0" w:rsidRDefault="00C332E0" w:rsidP="003315A8">
    <w:pPr>
      <w:pStyle w:val="af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F14" w:rsidRDefault="00DA2F14" w:rsidP="002F27E2">
      <w:r>
        <w:separator/>
      </w:r>
    </w:p>
    <w:p w:rsidR="00DA2F14" w:rsidRDefault="00DA2F14"/>
    <w:p w:rsidR="00DA2F14" w:rsidRDefault="00DA2F14"/>
    <w:p w:rsidR="00DA2F14" w:rsidRDefault="00DA2F14"/>
    <w:p w:rsidR="00DA2F14" w:rsidRDefault="00DA2F14"/>
    <w:p w:rsidR="00DA2F14" w:rsidRDefault="00DA2F14"/>
  </w:footnote>
  <w:footnote w:type="continuationSeparator" w:id="0">
    <w:p w:rsidR="00DA2F14" w:rsidRDefault="00DA2F14" w:rsidP="002F27E2">
      <w:r>
        <w:continuationSeparator/>
      </w:r>
    </w:p>
    <w:p w:rsidR="00DA2F14" w:rsidRDefault="00DA2F14"/>
    <w:p w:rsidR="00DA2F14" w:rsidRDefault="00DA2F14"/>
    <w:p w:rsidR="00DA2F14" w:rsidRDefault="00DA2F14"/>
    <w:p w:rsidR="00DA2F14" w:rsidRDefault="00DA2F14"/>
    <w:p w:rsidR="00DA2F14" w:rsidRDefault="00DA2F1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2E0" w:rsidRPr="003315A8" w:rsidRDefault="00C332E0" w:rsidP="003D181E">
    <w:pPr>
      <w:pBdr>
        <w:bottom w:val="single" w:sz="4" w:space="0" w:color="auto"/>
      </w:pBdr>
      <w:rPr>
        <w:i/>
        <w:sz w:val="20"/>
        <w:szCs w:val="20"/>
      </w:rPr>
    </w:pPr>
    <w:r w:rsidRPr="003315A8">
      <w:rPr>
        <w:i/>
        <w:sz w:val="20"/>
        <w:szCs w:val="20"/>
      </w:rPr>
      <w:t>Руководство пользователя сервиса получения сведений о заработной плате, иных выплатах и вознаграждениях застрахованного лица</w:t>
    </w:r>
    <w:r w:rsidRPr="003315A8">
      <w:rPr>
        <w:i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2E0" w:rsidRDefault="00C332E0" w:rsidP="007D1548">
    <w:pPr>
      <w:pStyle w:val="afffe"/>
      <w:framePr w:wrap="around" w:vAnchor="text" w:hAnchor="margin" w:xAlign="center" w:y="1"/>
      <w:rPr>
        <w:rStyle w:val="afffff2"/>
      </w:rPr>
    </w:pPr>
    <w:r>
      <w:rPr>
        <w:rStyle w:val="afffff2"/>
      </w:rPr>
      <w:fldChar w:fldCharType="begin"/>
    </w:r>
    <w:r>
      <w:rPr>
        <w:rStyle w:val="afffff2"/>
      </w:rPr>
      <w:instrText xml:space="preserve">PAGE  </w:instrText>
    </w:r>
    <w:r>
      <w:rPr>
        <w:rStyle w:val="afffff2"/>
      </w:rPr>
      <w:fldChar w:fldCharType="end"/>
    </w:r>
  </w:p>
  <w:p w:rsidR="00C332E0" w:rsidRDefault="00C332E0">
    <w:pPr>
      <w:pStyle w:val="afffe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2E0" w:rsidRDefault="00C332E0" w:rsidP="007D1548">
    <w:pPr>
      <w:pStyle w:val="afffe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E276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DAE01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902BC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E033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4EAA4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FCE53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F0DD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72E6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844F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0">
    <w:nsid w:val="060C3C5C"/>
    <w:multiLevelType w:val="hybridMultilevel"/>
    <w:tmpl w:val="62C0B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2">
    <w:nsid w:val="0D7741D2"/>
    <w:multiLevelType w:val="hybridMultilevel"/>
    <w:tmpl w:val="62C0B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18B74DEC"/>
    <w:multiLevelType w:val="hybridMultilevel"/>
    <w:tmpl w:val="7328379A"/>
    <w:lvl w:ilvl="0" w:tplc="68F6FD34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7">
    <w:nsid w:val="3734045C"/>
    <w:multiLevelType w:val="hybridMultilevel"/>
    <w:tmpl w:val="F536B67A"/>
    <w:lvl w:ilvl="0" w:tplc="9C96BF16">
      <w:start w:val="1"/>
      <w:numFmt w:val="bullet"/>
      <w:lvlText w:val="-"/>
      <w:lvlJc w:val="left"/>
      <w:rPr>
        <w:rFonts w:ascii="Courier New" w:hAnsi="Courier New" w:hint="default"/>
      </w:rPr>
    </w:lvl>
    <w:lvl w:ilvl="1" w:tplc="28C20CD2">
      <w:numFmt w:val="decimal"/>
      <w:lvlText w:val=""/>
      <w:lvlJc w:val="left"/>
    </w:lvl>
    <w:lvl w:ilvl="2" w:tplc="113EEBAA">
      <w:numFmt w:val="decimal"/>
      <w:lvlText w:val=""/>
      <w:lvlJc w:val="left"/>
    </w:lvl>
    <w:lvl w:ilvl="3" w:tplc="8D00B3DE">
      <w:numFmt w:val="decimal"/>
      <w:lvlText w:val=""/>
      <w:lvlJc w:val="left"/>
    </w:lvl>
    <w:lvl w:ilvl="4" w:tplc="D00876E6">
      <w:numFmt w:val="decimal"/>
      <w:lvlText w:val=""/>
      <w:lvlJc w:val="left"/>
    </w:lvl>
    <w:lvl w:ilvl="5" w:tplc="D3364664">
      <w:numFmt w:val="decimal"/>
      <w:lvlText w:val=""/>
      <w:lvlJc w:val="left"/>
    </w:lvl>
    <w:lvl w:ilvl="6" w:tplc="DAB027B8">
      <w:numFmt w:val="decimal"/>
      <w:lvlText w:val=""/>
      <w:lvlJc w:val="left"/>
    </w:lvl>
    <w:lvl w:ilvl="7" w:tplc="3442566E">
      <w:numFmt w:val="decimal"/>
      <w:lvlText w:val=""/>
      <w:lvlJc w:val="left"/>
    </w:lvl>
    <w:lvl w:ilvl="8" w:tplc="3B62A25E">
      <w:numFmt w:val="decimal"/>
      <w:lvlText w:val=""/>
      <w:lvlJc w:val="left"/>
    </w:lvl>
  </w:abstractNum>
  <w:abstractNum w:abstractNumId="18">
    <w:nsid w:val="3E6B49A2"/>
    <w:multiLevelType w:val="hybridMultilevel"/>
    <w:tmpl w:val="62C0B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61580F"/>
    <w:multiLevelType w:val="hybridMultilevel"/>
    <w:tmpl w:val="62C0B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3B33C9"/>
    <w:multiLevelType w:val="hybridMultilevel"/>
    <w:tmpl w:val="62C0B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>
    <w:nsid w:val="4EAB2D93"/>
    <w:multiLevelType w:val="hybridMultilevel"/>
    <w:tmpl w:val="62C0B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E15A1C"/>
    <w:multiLevelType w:val="hybridMultilevel"/>
    <w:tmpl w:val="62C0B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E25057"/>
    <w:multiLevelType w:val="hybridMultilevel"/>
    <w:tmpl w:val="A80C4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8">
    <w:nsid w:val="5A9556CB"/>
    <w:multiLevelType w:val="multilevel"/>
    <w:tmpl w:val="72EE9AC4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5BEC332F"/>
    <w:multiLevelType w:val="hybridMultilevel"/>
    <w:tmpl w:val="62C0B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C01DA9"/>
    <w:multiLevelType w:val="hybridMultilevel"/>
    <w:tmpl w:val="251AB1D6"/>
    <w:lvl w:ilvl="0" w:tplc="8D2C4C5E">
      <w:numFmt w:val="decimal"/>
      <w:lvlText w:val=""/>
      <w:lvlJc w:val="left"/>
    </w:lvl>
    <w:lvl w:ilvl="1" w:tplc="28C20CD2">
      <w:numFmt w:val="decimal"/>
      <w:lvlText w:val=""/>
      <w:lvlJc w:val="left"/>
    </w:lvl>
    <w:lvl w:ilvl="2" w:tplc="113EEBAA">
      <w:numFmt w:val="decimal"/>
      <w:lvlText w:val=""/>
      <w:lvlJc w:val="left"/>
    </w:lvl>
    <w:lvl w:ilvl="3" w:tplc="8D00B3DE">
      <w:numFmt w:val="decimal"/>
      <w:lvlText w:val=""/>
      <w:lvlJc w:val="left"/>
    </w:lvl>
    <w:lvl w:ilvl="4" w:tplc="D00876E6">
      <w:numFmt w:val="decimal"/>
      <w:lvlText w:val=""/>
      <w:lvlJc w:val="left"/>
    </w:lvl>
    <w:lvl w:ilvl="5" w:tplc="D3364664">
      <w:numFmt w:val="decimal"/>
      <w:lvlText w:val=""/>
      <w:lvlJc w:val="left"/>
    </w:lvl>
    <w:lvl w:ilvl="6" w:tplc="DAB027B8">
      <w:numFmt w:val="decimal"/>
      <w:lvlText w:val=""/>
      <w:lvlJc w:val="left"/>
    </w:lvl>
    <w:lvl w:ilvl="7" w:tplc="3442566E">
      <w:numFmt w:val="decimal"/>
      <w:lvlText w:val=""/>
      <w:lvlJc w:val="left"/>
    </w:lvl>
    <w:lvl w:ilvl="8" w:tplc="3B62A25E">
      <w:numFmt w:val="decimal"/>
      <w:lvlText w:val=""/>
      <w:lvlJc w:val="left"/>
    </w:lvl>
  </w:abstractNum>
  <w:abstractNum w:abstractNumId="31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32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71BE65A7"/>
    <w:multiLevelType w:val="hybridMultilevel"/>
    <w:tmpl w:val="62C0B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3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35"/>
  </w:num>
  <w:num w:numId="2">
    <w:abstractNumId w:val="32"/>
  </w:num>
  <w:num w:numId="3">
    <w:abstractNumId w:val="28"/>
  </w:num>
  <w:num w:numId="4">
    <w:abstractNumId w:val="11"/>
  </w:num>
  <w:num w:numId="5">
    <w:abstractNumId w:val="9"/>
  </w:num>
  <w:num w:numId="6">
    <w:abstractNumId w:val="26"/>
  </w:num>
  <w:num w:numId="7">
    <w:abstractNumId w:val="14"/>
  </w:num>
  <w:num w:numId="8">
    <w:abstractNumId w:val="16"/>
  </w:num>
  <w:num w:numId="9">
    <w:abstractNumId w:val="20"/>
  </w:num>
  <w:num w:numId="10">
    <w:abstractNumId w:val="34"/>
  </w:num>
  <w:num w:numId="11">
    <w:abstractNumId w:val="31"/>
  </w:num>
  <w:num w:numId="12">
    <w:abstractNumId w:val="22"/>
  </w:num>
  <w:num w:numId="13">
    <w:abstractNumId w:val="27"/>
  </w:num>
  <w:num w:numId="14">
    <w:abstractNumId w:val="36"/>
  </w:num>
  <w:num w:numId="15">
    <w:abstractNumId w:val="15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5"/>
  </w:num>
  <w:num w:numId="26">
    <w:abstractNumId w:val="15"/>
  </w:num>
  <w:num w:numId="27">
    <w:abstractNumId w:val="30"/>
  </w:num>
  <w:num w:numId="28">
    <w:abstractNumId w:val="25"/>
  </w:num>
  <w:num w:numId="29">
    <w:abstractNumId w:val="24"/>
  </w:num>
  <w:num w:numId="30">
    <w:abstractNumId w:val="33"/>
  </w:num>
  <w:num w:numId="31">
    <w:abstractNumId w:val="21"/>
  </w:num>
  <w:num w:numId="32">
    <w:abstractNumId w:val="29"/>
  </w:num>
  <w:num w:numId="33">
    <w:abstractNumId w:val="18"/>
  </w:num>
  <w:num w:numId="34">
    <w:abstractNumId w:val="23"/>
  </w:num>
  <w:num w:numId="35">
    <w:abstractNumId w:val="12"/>
  </w:num>
  <w:num w:numId="36">
    <w:abstractNumId w:val="19"/>
  </w:num>
  <w:num w:numId="37">
    <w:abstractNumId w:val="10"/>
  </w:num>
  <w:num w:numId="38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2BA"/>
    <w:rsid w:val="0000589A"/>
    <w:rsid w:val="000143AF"/>
    <w:rsid w:val="00015A73"/>
    <w:rsid w:val="00016BC8"/>
    <w:rsid w:val="000212EA"/>
    <w:rsid w:val="000243B5"/>
    <w:rsid w:val="00027632"/>
    <w:rsid w:val="00033D23"/>
    <w:rsid w:val="000369DF"/>
    <w:rsid w:val="000409C8"/>
    <w:rsid w:val="00041D74"/>
    <w:rsid w:val="0004223F"/>
    <w:rsid w:val="00043463"/>
    <w:rsid w:val="000472BB"/>
    <w:rsid w:val="0004746B"/>
    <w:rsid w:val="0005069D"/>
    <w:rsid w:val="00051558"/>
    <w:rsid w:val="00054C04"/>
    <w:rsid w:val="000553DE"/>
    <w:rsid w:val="00062C2B"/>
    <w:rsid w:val="00063A79"/>
    <w:rsid w:val="00071288"/>
    <w:rsid w:val="00082149"/>
    <w:rsid w:val="00082589"/>
    <w:rsid w:val="000825B5"/>
    <w:rsid w:val="000843E2"/>
    <w:rsid w:val="00085BB0"/>
    <w:rsid w:val="00092DDD"/>
    <w:rsid w:val="0009437C"/>
    <w:rsid w:val="0009493F"/>
    <w:rsid w:val="00094E14"/>
    <w:rsid w:val="000A08BF"/>
    <w:rsid w:val="000A1A09"/>
    <w:rsid w:val="000A2301"/>
    <w:rsid w:val="000A42BA"/>
    <w:rsid w:val="000A57E4"/>
    <w:rsid w:val="000B37D9"/>
    <w:rsid w:val="000B49E9"/>
    <w:rsid w:val="000B5DD5"/>
    <w:rsid w:val="000B6E0A"/>
    <w:rsid w:val="000B7A8D"/>
    <w:rsid w:val="000C315E"/>
    <w:rsid w:val="000E1AB9"/>
    <w:rsid w:val="000E2B8E"/>
    <w:rsid w:val="000E4392"/>
    <w:rsid w:val="000E4A47"/>
    <w:rsid w:val="000F2BE3"/>
    <w:rsid w:val="000F75A2"/>
    <w:rsid w:val="001003D6"/>
    <w:rsid w:val="00104473"/>
    <w:rsid w:val="0011118C"/>
    <w:rsid w:val="00117329"/>
    <w:rsid w:val="00117D3D"/>
    <w:rsid w:val="00124FEF"/>
    <w:rsid w:val="001266EA"/>
    <w:rsid w:val="001275CC"/>
    <w:rsid w:val="00127A5E"/>
    <w:rsid w:val="001368E2"/>
    <w:rsid w:val="00141055"/>
    <w:rsid w:val="00141AB8"/>
    <w:rsid w:val="0014332F"/>
    <w:rsid w:val="00143685"/>
    <w:rsid w:val="00144539"/>
    <w:rsid w:val="00150D8D"/>
    <w:rsid w:val="00151478"/>
    <w:rsid w:val="001540CF"/>
    <w:rsid w:val="001565ED"/>
    <w:rsid w:val="00163DBE"/>
    <w:rsid w:val="0017389A"/>
    <w:rsid w:val="00181866"/>
    <w:rsid w:val="00194C24"/>
    <w:rsid w:val="00197776"/>
    <w:rsid w:val="001A61DE"/>
    <w:rsid w:val="001A6E51"/>
    <w:rsid w:val="001B36A9"/>
    <w:rsid w:val="001B6966"/>
    <w:rsid w:val="001B7E41"/>
    <w:rsid w:val="001C1EBA"/>
    <w:rsid w:val="001C3462"/>
    <w:rsid w:val="001C3CA6"/>
    <w:rsid w:val="001C7B47"/>
    <w:rsid w:val="001E02D1"/>
    <w:rsid w:val="001E0F67"/>
    <w:rsid w:val="001E32BB"/>
    <w:rsid w:val="001E3696"/>
    <w:rsid w:val="001E64D0"/>
    <w:rsid w:val="001F2261"/>
    <w:rsid w:val="001F26C9"/>
    <w:rsid w:val="001F2E7C"/>
    <w:rsid w:val="001F4C8B"/>
    <w:rsid w:val="001F63CD"/>
    <w:rsid w:val="001F7437"/>
    <w:rsid w:val="0020283D"/>
    <w:rsid w:val="002039A6"/>
    <w:rsid w:val="00206133"/>
    <w:rsid w:val="0020724B"/>
    <w:rsid w:val="002117E2"/>
    <w:rsid w:val="00214F3E"/>
    <w:rsid w:val="00215E1A"/>
    <w:rsid w:val="00220176"/>
    <w:rsid w:val="00226A65"/>
    <w:rsid w:val="002320BF"/>
    <w:rsid w:val="00236DFE"/>
    <w:rsid w:val="00242DE6"/>
    <w:rsid w:val="00246063"/>
    <w:rsid w:val="0025057F"/>
    <w:rsid w:val="002553E2"/>
    <w:rsid w:val="00256E5C"/>
    <w:rsid w:val="0026068D"/>
    <w:rsid w:val="002657EB"/>
    <w:rsid w:val="00280AFB"/>
    <w:rsid w:val="00281CB7"/>
    <w:rsid w:val="0028493B"/>
    <w:rsid w:val="00285F38"/>
    <w:rsid w:val="00294732"/>
    <w:rsid w:val="00296200"/>
    <w:rsid w:val="002A095A"/>
    <w:rsid w:val="002A1838"/>
    <w:rsid w:val="002A25FC"/>
    <w:rsid w:val="002B50A7"/>
    <w:rsid w:val="002B6E0E"/>
    <w:rsid w:val="002B7F20"/>
    <w:rsid w:val="002C2841"/>
    <w:rsid w:val="002C642F"/>
    <w:rsid w:val="002C73F4"/>
    <w:rsid w:val="002D6192"/>
    <w:rsid w:val="002D663F"/>
    <w:rsid w:val="002E0DB1"/>
    <w:rsid w:val="002E6943"/>
    <w:rsid w:val="002E7230"/>
    <w:rsid w:val="002F27E2"/>
    <w:rsid w:val="002F3EF8"/>
    <w:rsid w:val="002F720B"/>
    <w:rsid w:val="0030116D"/>
    <w:rsid w:val="003028A4"/>
    <w:rsid w:val="0030425D"/>
    <w:rsid w:val="00304AEB"/>
    <w:rsid w:val="00304B90"/>
    <w:rsid w:val="00306A27"/>
    <w:rsid w:val="00312496"/>
    <w:rsid w:val="0031402F"/>
    <w:rsid w:val="00315CA4"/>
    <w:rsid w:val="00316F94"/>
    <w:rsid w:val="003209D6"/>
    <w:rsid w:val="003232B6"/>
    <w:rsid w:val="003266ED"/>
    <w:rsid w:val="00327C01"/>
    <w:rsid w:val="003315A8"/>
    <w:rsid w:val="00335DAF"/>
    <w:rsid w:val="003435BD"/>
    <w:rsid w:val="0034741C"/>
    <w:rsid w:val="003500AD"/>
    <w:rsid w:val="00350221"/>
    <w:rsid w:val="0035247B"/>
    <w:rsid w:val="003560C6"/>
    <w:rsid w:val="00356C42"/>
    <w:rsid w:val="00360672"/>
    <w:rsid w:val="0036229A"/>
    <w:rsid w:val="003646A5"/>
    <w:rsid w:val="00365364"/>
    <w:rsid w:val="00370B8D"/>
    <w:rsid w:val="003750ED"/>
    <w:rsid w:val="003763DD"/>
    <w:rsid w:val="003769E3"/>
    <w:rsid w:val="0038149F"/>
    <w:rsid w:val="00382AA1"/>
    <w:rsid w:val="00393D20"/>
    <w:rsid w:val="003950CA"/>
    <w:rsid w:val="00397423"/>
    <w:rsid w:val="0039778C"/>
    <w:rsid w:val="003A7C2E"/>
    <w:rsid w:val="003B1887"/>
    <w:rsid w:val="003B45E4"/>
    <w:rsid w:val="003B7B86"/>
    <w:rsid w:val="003C15A9"/>
    <w:rsid w:val="003C281F"/>
    <w:rsid w:val="003C2E72"/>
    <w:rsid w:val="003C335A"/>
    <w:rsid w:val="003C48D8"/>
    <w:rsid w:val="003D099B"/>
    <w:rsid w:val="003D181E"/>
    <w:rsid w:val="003D1D9F"/>
    <w:rsid w:val="003E0196"/>
    <w:rsid w:val="003E1357"/>
    <w:rsid w:val="003E4908"/>
    <w:rsid w:val="003E6FD5"/>
    <w:rsid w:val="003F243B"/>
    <w:rsid w:val="0040168A"/>
    <w:rsid w:val="00402A46"/>
    <w:rsid w:val="00403BAF"/>
    <w:rsid w:val="004056E3"/>
    <w:rsid w:val="00411856"/>
    <w:rsid w:val="00412E6F"/>
    <w:rsid w:val="00420CAD"/>
    <w:rsid w:val="00431EB5"/>
    <w:rsid w:val="0043222E"/>
    <w:rsid w:val="0043308F"/>
    <w:rsid w:val="00435C8E"/>
    <w:rsid w:val="00440167"/>
    <w:rsid w:val="00441DCE"/>
    <w:rsid w:val="00442D39"/>
    <w:rsid w:val="0044705C"/>
    <w:rsid w:val="00447737"/>
    <w:rsid w:val="0045611A"/>
    <w:rsid w:val="00461F1E"/>
    <w:rsid w:val="00463656"/>
    <w:rsid w:val="00466F8E"/>
    <w:rsid w:val="00472F42"/>
    <w:rsid w:val="004742FA"/>
    <w:rsid w:val="00475E50"/>
    <w:rsid w:val="00481730"/>
    <w:rsid w:val="00484C47"/>
    <w:rsid w:val="00485B34"/>
    <w:rsid w:val="004906DF"/>
    <w:rsid w:val="004938A9"/>
    <w:rsid w:val="004938DC"/>
    <w:rsid w:val="00497339"/>
    <w:rsid w:val="004A24BF"/>
    <w:rsid w:val="004A489E"/>
    <w:rsid w:val="004B0A0D"/>
    <w:rsid w:val="004B2350"/>
    <w:rsid w:val="004B25C3"/>
    <w:rsid w:val="004B26BD"/>
    <w:rsid w:val="004B65A8"/>
    <w:rsid w:val="004B69ED"/>
    <w:rsid w:val="004C32E5"/>
    <w:rsid w:val="004C51E5"/>
    <w:rsid w:val="004C7999"/>
    <w:rsid w:val="004D6E27"/>
    <w:rsid w:val="004E1BA1"/>
    <w:rsid w:val="004E596B"/>
    <w:rsid w:val="004F1959"/>
    <w:rsid w:val="004F1ABF"/>
    <w:rsid w:val="004F1F66"/>
    <w:rsid w:val="004F5268"/>
    <w:rsid w:val="004F6303"/>
    <w:rsid w:val="004F6D4D"/>
    <w:rsid w:val="005003F5"/>
    <w:rsid w:val="00501CF8"/>
    <w:rsid w:val="00503080"/>
    <w:rsid w:val="0051343C"/>
    <w:rsid w:val="005170E3"/>
    <w:rsid w:val="00520DC6"/>
    <w:rsid w:val="00522AB4"/>
    <w:rsid w:val="00526075"/>
    <w:rsid w:val="00526784"/>
    <w:rsid w:val="00527F26"/>
    <w:rsid w:val="005331EF"/>
    <w:rsid w:val="0053482B"/>
    <w:rsid w:val="00534ED1"/>
    <w:rsid w:val="005377F7"/>
    <w:rsid w:val="00541FFA"/>
    <w:rsid w:val="00545364"/>
    <w:rsid w:val="00547386"/>
    <w:rsid w:val="00554343"/>
    <w:rsid w:val="0055784D"/>
    <w:rsid w:val="005606B0"/>
    <w:rsid w:val="0056688D"/>
    <w:rsid w:val="00571F60"/>
    <w:rsid w:val="0057275E"/>
    <w:rsid w:val="00572A80"/>
    <w:rsid w:val="00572DE7"/>
    <w:rsid w:val="005748C4"/>
    <w:rsid w:val="00574A95"/>
    <w:rsid w:val="00576547"/>
    <w:rsid w:val="005830A5"/>
    <w:rsid w:val="00583FE6"/>
    <w:rsid w:val="005879EF"/>
    <w:rsid w:val="005912A3"/>
    <w:rsid w:val="00591F53"/>
    <w:rsid w:val="005952BB"/>
    <w:rsid w:val="005968F1"/>
    <w:rsid w:val="005A330A"/>
    <w:rsid w:val="005A5E77"/>
    <w:rsid w:val="005B0EE4"/>
    <w:rsid w:val="005B2A40"/>
    <w:rsid w:val="005B2DB1"/>
    <w:rsid w:val="005B3D75"/>
    <w:rsid w:val="005B747F"/>
    <w:rsid w:val="005C5A93"/>
    <w:rsid w:val="005D0881"/>
    <w:rsid w:val="005D2A63"/>
    <w:rsid w:val="005E1412"/>
    <w:rsid w:val="005E3C57"/>
    <w:rsid w:val="005E3FB7"/>
    <w:rsid w:val="005E5C78"/>
    <w:rsid w:val="005F603C"/>
    <w:rsid w:val="00603602"/>
    <w:rsid w:val="0060423F"/>
    <w:rsid w:val="00607E9B"/>
    <w:rsid w:val="00623110"/>
    <w:rsid w:val="00624174"/>
    <w:rsid w:val="00624BF3"/>
    <w:rsid w:val="006342C7"/>
    <w:rsid w:val="00635176"/>
    <w:rsid w:val="00637AEA"/>
    <w:rsid w:val="006401F6"/>
    <w:rsid w:val="00640D56"/>
    <w:rsid w:val="006434CB"/>
    <w:rsid w:val="00645998"/>
    <w:rsid w:val="0064737F"/>
    <w:rsid w:val="00654140"/>
    <w:rsid w:val="0065514C"/>
    <w:rsid w:val="0065537D"/>
    <w:rsid w:val="00656D4C"/>
    <w:rsid w:val="00657DB2"/>
    <w:rsid w:val="0066050C"/>
    <w:rsid w:val="00660A93"/>
    <w:rsid w:val="00661EC2"/>
    <w:rsid w:val="00670B39"/>
    <w:rsid w:val="006712A8"/>
    <w:rsid w:val="0067168B"/>
    <w:rsid w:val="00672989"/>
    <w:rsid w:val="006753B8"/>
    <w:rsid w:val="00675FC6"/>
    <w:rsid w:val="00681E7C"/>
    <w:rsid w:val="006824A7"/>
    <w:rsid w:val="00684960"/>
    <w:rsid w:val="00685613"/>
    <w:rsid w:val="006859D0"/>
    <w:rsid w:val="00685F89"/>
    <w:rsid w:val="00686278"/>
    <w:rsid w:val="00696526"/>
    <w:rsid w:val="00696C14"/>
    <w:rsid w:val="00697877"/>
    <w:rsid w:val="00697F99"/>
    <w:rsid w:val="006A5B90"/>
    <w:rsid w:val="006B2C63"/>
    <w:rsid w:val="006B3BC3"/>
    <w:rsid w:val="006C2065"/>
    <w:rsid w:val="006C2232"/>
    <w:rsid w:val="006C62E8"/>
    <w:rsid w:val="006C6876"/>
    <w:rsid w:val="006C6B0E"/>
    <w:rsid w:val="006C7538"/>
    <w:rsid w:val="006C767B"/>
    <w:rsid w:val="006D220D"/>
    <w:rsid w:val="006E2B03"/>
    <w:rsid w:val="006E7284"/>
    <w:rsid w:val="006E7AF6"/>
    <w:rsid w:val="006F1065"/>
    <w:rsid w:val="00700567"/>
    <w:rsid w:val="00703AC4"/>
    <w:rsid w:val="0071374B"/>
    <w:rsid w:val="00713FCE"/>
    <w:rsid w:val="00721F03"/>
    <w:rsid w:val="007256BD"/>
    <w:rsid w:val="00726C6F"/>
    <w:rsid w:val="007365A8"/>
    <w:rsid w:val="007405FF"/>
    <w:rsid w:val="007441D3"/>
    <w:rsid w:val="00744836"/>
    <w:rsid w:val="00750584"/>
    <w:rsid w:val="00750C13"/>
    <w:rsid w:val="00750C2C"/>
    <w:rsid w:val="0075275A"/>
    <w:rsid w:val="0075426D"/>
    <w:rsid w:val="00757ADB"/>
    <w:rsid w:val="00761833"/>
    <w:rsid w:val="00762E76"/>
    <w:rsid w:val="00772020"/>
    <w:rsid w:val="00773BA2"/>
    <w:rsid w:val="00780902"/>
    <w:rsid w:val="0078370B"/>
    <w:rsid w:val="007846BD"/>
    <w:rsid w:val="00784865"/>
    <w:rsid w:val="007855DE"/>
    <w:rsid w:val="00785CF4"/>
    <w:rsid w:val="00785F16"/>
    <w:rsid w:val="0078715A"/>
    <w:rsid w:val="00792CDC"/>
    <w:rsid w:val="007965CE"/>
    <w:rsid w:val="007A1064"/>
    <w:rsid w:val="007A1A70"/>
    <w:rsid w:val="007A1D90"/>
    <w:rsid w:val="007B5BDA"/>
    <w:rsid w:val="007B6EB5"/>
    <w:rsid w:val="007B7E3E"/>
    <w:rsid w:val="007C4AA2"/>
    <w:rsid w:val="007C4D85"/>
    <w:rsid w:val="007C590D"/>
    <w:rsid w:val="007C6D3C"/>
    <w:rsid w:val="007D1548"/>
    <w:rsid w:val="007D1BA0"/>
    <w:rsid w:val="007D200E"/>
    <w:rsid w:val="007D443E"/>
    <w:rsid w:val="007E01EC"/>
    <w:rsid w:val="007E1CC5"/>
    <w:rsid w:val="007E1D52"/>
    <w:rsid w:val="007E2214"/>
    <w:rsid w:val="007E2990"/>
    <w:rsid w:val="007E3472"/>
    <w:rsid w:val="007E607D"/>
    <w:rsid w:val="007F2FD9"/>
    <w:rsid w:val="00800171"/>
    <w:rsid w:val="00800CDD"/>
    <w:rsid w:val="00801E26"/>
    <w:rsid w:val="00802563"/>
    <w:rsid w:val="0080278B"/>
    <w:rsid w:val="008057A3"/>
    <w:rsid w:val="008060F8"/>
    <w:rsid w:val="00806197"/>
    <w:rsid w:val="00806D68"/>
    <w:rsid w:val="00811ED8"/>
    <w:rsid w:val="008144DE"/>
    <w:rsid w:val="008160A5"/>
    <w:rsid w:val="008163A9"/>
    <w:rsid w:val="00820F21"/>
    <w:rsid w:val="00826156"/>
    <w:rsid w:val="00831967"/>
    <w:rsid w:val="00832E0D"/>
    <w:rsid w:val="00833FEA"/>
    <w:rsid w:val="008411D0"/>
    <w:rsid w:val="00842E9D"/>
    <w:rsid w:val="00860AAB"/>
    <w:rsid w:val="00861168"/>
    <w:rsid w:val="00864D7C"/>
    <w:rsid w:val="00870311"/>
    <w:rsid w:val="00875498"/>
    <w:rsid w:val="008817FC"/>
    <w:rsid w:val="00883F2F"/>
    <w:rsid w:val="00891096"/>
    <w:rsid w:val="00894093"/>
    <w:rsid w:val="00895950"/>
    <w:rsid w:val="00896E84"/>
    <w:rsid w:val="008A3E7A"/>
    <w:rsid w:val="008A5611"/>
    <w:rsid w:val="008B1C82"/>
    <w:rsid w:val="008B28C3"/>
    <w:rsid w:val="008B6778"/>
    <w:rsid w:val="008C2151"/>
    <w:rsid w:val="008C271A"/>
    <w:rsid w:val="008D3841"/>
    <w:rsid w:val="008D4A12"/>
    <w:rsid w:val="008E1C6A"/>
    <w:rsid w:val="008E40BF"/>
    <w:rsid w:val="008E4657"/>
    <w:rsid w:val="008F2257"/>
    <w:rsid w:val="008F3C83"/>
    <w:rsid w:val="00900836"/>
    <w:rsid w:val="00905F53"/>
    <w:rsid w:val="00910D16"/>
    <w:rsid w:val="00915DB7"/>
    <w:rsid w:val="00916933"/>
    <w:rsid w:val="009177E2"/>
    <w:rsid w:val="0092185F"/>
    <w:rsid w:val="00921AB7"/>
    <w:rsid w:val="009223DC"/>
    <w:rsid w:val="00922E42"/>
    <w:rsid w:val="009402AE"/>
    <w:rsid w:val="00940707"/>
    <w:rsid w:val="00940999"/>
    <w:rsid w:val="00942133"/>
    <w:rsid w:val="0094448C"/>
    <w:rsid w:val="00944802"/>
    <w:rsid w:val="0095124E"/>
    <w:rsid w:val="0095619B"/>
    <w:rsid w:val="00962A85"/>
    <w:rsid w:val="00963D33"/>
    <w:rsid w:val="009711BA"/>
    <w:rsid w:val="009712E5"/>
    <w:rsid w:val="00972091"/>
    <w:rsid w:val="00974A1F"/>
    <w:rsid w:val="009812E7"/>
    <w:rsid w:val="00982104"/>
    <w:rsid w:val="00984453"/>
    <w:rsid w:val="009850BB"/>
    <w:rsid w:val="00987B51"/>
    <w:rsid w:val="00991222"/>
    <w:rsid w:val="009974DD"/>
    <w:rsid w:val="00997AEA"/>
    <w:rsid w:val="00997B9D"/>
    <w:rsid w:val="009A00B7"/>
    <w:rsid w:val="009A4240"/>
    <w:rsid w:val="009B579E"/>
    <w:rsid w:val="009B6031"/>
    <w:rsid w:val="009C7E0E"/>
    <w:rsid w:val="009D12CB"/>
    <w:rsid w:val="009D6AAF"/>
    <w:rsid w:val="009E197A"/>
    <w:rsid w:val="009E2AF4"/>
    <w:rsid w:val="009E72AC"/>
    <w:rsid w:val="009F3B81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E3A"/>
    <w:rsid w:val="00A26715"/>
    <w:rsid w:val="00A31CF6"/>
    <w:rsid w:val="00A33F15"/>
    <w:rsid w:val="00A44E7B"/>
    <w:rsid w:val="00A504D5"/>
    <w:rsid w:val="00A50CFF"/>
    <w:rsid w:val="00A621A9"/>
    <w:rsid w:val="00A652F1"/>
    <w:rsid w:val="00A659C8"/>
    <w:rsid w:val="00A67C88"/>
    <w:rsid w:val="00A70702"/>
    <w:rsid w:val="00A7116F"/>
    <w:rsid w:val="00A736ED"/>
    <w:rsid w:val="00A73F49"/>
    <w:rsid w:val="00A75305"/>
    <w:rsid w:val="00A80AB5"/>
    <w:rsid w:val="00A81313"/>
    <w:rsid w:val="00A82A51"/>
    <w:rsid w:val="00A83146"/>
    <w:rsid w:val="00A8451F"/>
    <w:rsid w:val="00A85DCC"/>
    <w:rsid w:val="00A87C9F"/>
    <w:rsid w:val="00A90DD8"/>
    <w:rsid w:val="00A951AD"/>
    <w:rsid w:val="00AA082C"/>
    <w:rsid w:val="00AA3AEA"/>
    <w:rsid w:val="00AA4A11"/>
    <w:rsid w:val="00AA67BC"/>
    <w:rsid w:val="00AA7022"/>
    <w:rsid w:val="00AB0A0B"/>
    <w:rsid w:val="00AB1F8B"/>
    <w:rsid w:val="00AB492F"/>
    <w:rsid w:val="00AC137B"/>
    <w:rsid w:val="00AC68F6"/>
    <w:rsid w:val="00AC7FA1"/>
    <w:rsid w:val="00AD199A"/>
    <w:rsid w:val="00AD5FB0"/>
    <w:rsid w:val="00AE11E8"/>
    <w:rsid w:val="00AE26B4"/>
    <w:rsid w:val="00AE5725"/>
    <w:rsid w:val="00AF1165"/>
    <w:rsid w:val="00AF2462"/>
    <w:rsid w:val="00AF3146"/>
    <w:rsid w:val="00AF4365"/>
    <w:rsid w:val="00AF571B"/>
    <w:rsid w:val="00AF686D"/>
    <w:rsid w:val="00AF6E23"/>
    <w:rsid w:val="00B001A6"/>
    <w:rsid w:val="00B02B2C"/>
    <w:rsid w:val="00B03CB2"/>
    <w:rsid w:val="00B10890"/>
    <w:rsid w:val="00B14C16"/>
    <w:rsid w:val="00B15F47"/>
    <w:rsid w:val="00B16CBE"/>
    <w:rsid w:val="00B17B8B"/>
    <w:rsid w:val="00B20A28"/>
    <w:rsid w:val="00B22D27"/>
    <w:rsid w:val="00B257A3"/>
    <w:rsid w:val="00B31AE7"/>
    <w:rsid w:val="00B348E7"/>
    <w:rsid w:val="00B35CC3"/>
    <w:rsid w:val="00B37A5D"/>
    <w:rsid w:val="00B52767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3E8D"/>
    <w:rsid w:val="00B7573B"/>
    <w:rsid w:val="00B75C11"/>
    <w:rsid w:val="00B77388"/>
    <w:rsid w:val="00B821A4"/>
    <w:rsid w:val="00B837B0"/>
    <w:rsid w:val="00B83DF0"/>
    <w:rsid w:val="00B83EAD"/>
    <w:rsid w:val="00B847BC"/>
    <w:rsid w:val="00B852EC"/>
    <w:rsid w:val="00B95681"/>
    <w:rsid w:val="00BA0490"/>
    <w:rsid w:val="00BA6C93"/>
    <w:rsid w:val="00BB0646"/>
    <w:rsid w:val="00BB73A0"/>
    <w:rsid w:val="00BC275F"/>
    <w:rsid w:val="00BC6CA4"/>
    <w:rsid w:val="00BD0BC7"/>
    <w:rsid w:val="00BD5569"/>
    <w:rsid w:val="00BD6E5B"/>
    <w:rsid w:val="00BD7438"/>
    <w:rsid w:val="00BE00BE"/>
    <w:rsid w:val="00BE086C"/>
    <w:rsid w:val="00BE516E"/>
    <w:rsid w:val="00BE7D56"/>
    <w:rsid w:val="00BF3268"/>
    <w:rsid w:val="00C02F55"/>
    <w:rsid w:val="00C03D4D"/>
    <w:rsid w:val="00C03E58"/>
    <w:rsid w:val="00C100F2"/>
    <w:rsid w:val="00C112E9"/>
    <w:rsid w:val="00C1151E"/>
    <w:rsid w:val="00C11B3D"/>
    <w:rsid w:val="00C127FC"/>
    <w:rsid w:val="00C139C4"/>
    <w:rsid w:val="00C16236"/>
    <w:rsid w:val="00C17147"/>
    <w:rsid w:val="00C203AC"/>
    <w:rsid w:val="00C22319"/>
    <w:rsid w:val="00C22696"/>
    <w:rsid w:val="00C23959"/>
    <w:rsid w:val="00C30B09"/>
    <w:rsid w:val="00C3311E"/>
    <w:rsid w:val="00C332E0"/>
    <w:rsid w:val="00C34CB5"/>
    <w:rsid w:val="00C37188"/>
    <w:rsid w:val="00C4160E"/>
    <w:rsid w:val="00C43B34"/>
    <w:rsid w:val="00C47BC4"/>
    <w:rsid w:val="00C54B1D"/>
    <w:rsid w:val="00C54BE9"/>
    <w:rsid w:val="00C56FA8"/>
    <w:rsid w:val="00C62900"/>
    <w:rsid w:val="00C63032"/>
    <w:rsid w:val="00C65759"/>
    <w:rsid w:val="00C65B74"/>
    <w:rsid w:val="00C7613C"/>
    <w:rsid w:val="00C85595"/>
    <w:rsid w:val="00C87F29"/>
    <w:rsid w:val="00C91AE0"/>
    <w:rsid w:val="00C92ED7"/>
    <w:rsid w:val="00C9305A"/>
    <w:rsid w:val="00C93C83"/>
    <w:rsid w:val="00C96E5E"/>
    <w:rsid w:val="00CA0298"/>
    <w:rsid w:val="00CA04F1"/>
    <w:rsid w:val="00CA1C4D"/>
    <w:rsid w:val="00CA5A84"/>
    <w:rsid w:val="00CA767C"/>
    <w:rsid w:val="00CB193C"/>
    <w:rsid w:val="00CB3F77"/>
    <w:rsid w:val="00CB6B56"/>
    <w:rsid w:val="00CC0EC8"/>
    <w:rsid w:val="00CC234F"/>
    <w:rsid w:val="00CC2B81"/>
    <w:rsid w:val="00CC3E53"/>
    <w:rsid w:val="00CC6AED"/>
    <w:rsid w:val="00CD54A2"/>
    <w:rsid w:val="00CD54D2"/>
    <w:rsid w:val="00CE067D"/>
    <w:rsid w:val="00CF665D"/>
    <w:rsid w:val="00CF744C"/>
    <w:rsid w:val="00D024F8"/>
    <w:rsid w:val="00D06F45"/>
    <w:rsid w:val="00D16D51"/>
    <w:rsid w:val="00D2025E"/>
    <w:rsid w:val="00D20FE5"/>
    <w:rsid w:val="00D22722"/>
    <w:rsid w:val="00D2383E"/>
    <w:rsid w:val="00D25147"/>
    <w:rsid w:val="00D27CAE"/>
    <w:rsid w:val="00D31E9E"/>
    <w:rsid w:val="00D3422F"/>
    <w:rsid w:val="00D4362C"/>
    <w:rsid w:val="00D46150"/>
    <w:rsid w:val="00D461C7"/>
    <w:rsid w:val="00D56DF4"/>
    <w:rsid w:val="00D577A5"/>
    <w:rsid w:val="00D63724"/>
    <w:rsid w:val="00D72664"/>
    <w:rsid w:val="00D76E08"/>
    <w:rsid w:val="00D774AE"/>
    <w:rsid w:val="00D84619"/>
    <w:rsid w:val="00D86669"/>
    <w:rsid w:val="00D907A6"/>
    <w:rsid w:val="00D9643C"/>
    <w:rsid w:val="00DA070A"/>
    <w:rsid w:val="00DA2F14"/>
    <w:rsid w:val="00DA6F40"/>
    <w:rsid w:val="00DB1007"/>
    <w:rsid w:val="00DB2AA4"/>
    <w:rsid w:val="00DB2D64"/>
    <w:rsid w:val="00DB527F"/>
    <w:rsid w:val="00DB56E9"/>
    <w:rsid w:val="00DD03DA"/>
    <w:rsid w:val="00DD08CB"/>
    <w:rsid w:val="00DE1280"/>
    <w:rsid w:val="00DE1BE2"/>
    <w:rsid w:val="00DE2CDC"/>
    <w:rsid w:val="00DE2DAF"/>
    <w:rsid w:val="00DE67FA"/>
    <w:rsid w:val="00DE6AEE"/>
    <w:rsid w:val="00DF5583"/>
    <w:rsid w:val="00E001AE"/>
    <w:rsid w:val="00E00E25"/>
    <w:rsid w:val="00E0110D"/>
    <w:rsid w:val="00E02045"/>
    <w:rsid w:val="00E036CF"/>
    <w:rsid w:val="00E05C85"/>
    <w:rsid w:val="00E10447"/>
    <w:rsid w:val="00E10818"/>
    <w:rsid w:val="00E1238C"/>
    <w:rsid w:val="00E123BC"/>
    <w:rsid w:val="00E144D5"/>
    <w:rsid w:val="00E153C5"/>
    <w:rsid w:val="00E17DDC"/>
    <w:rsid w:val="00E22D1A"/>
    <w:rsid w:val="00E23D78"/>
    <w:rsid w:val="00E30656"/>
    <w:rsid w:val="00E31A4B"/>
    <w:rsid w:val="00E3226D"/>
    <w:rsid w:val="00E339F9"/>
    <w:rsid w:val="00E37F09"/>
    <w:rsid w:val="00E42F27"/>
    <w:rsid w:val="00E4385A"/>
    <w:rsid w:val="00E43F12"/>
    <w:rsid w:val="00E44E98"/>
    <w:rsid w:val="00E462A6"/>
    <w:rsid w:val="00E47DEB"/>
    <w:rsid w:val="00E50582"/>
    <w:rsid w:val="00E524BC"/>
    <w:rsid w:val="00E53270"/>
    <w:rsid w:val="00E54384"/>
    <w:rsid w:val="00E62666"/>
    <w:rsid w:val="00E65F51"/>
    <w:rsid w:val="00E67441"/>
    <w:rsid w:val="00E67E45"/>
    <w:rsid w:val="00E70A81"/>
    <w:rsid w:val="00E904BD"/>
    <w:rsid w:val="00E938B3"/>
    <w:rsid w:val="00E94ECF"/>
    <w:rsid w:val="00E95FBE"/>
    <w:rsid w:val="00EA2CB4"/>
    <w:rsid w:val="00EB1A92"/>
    <w:rsid w:val="00EB4E24"/>
    <w:rsid w:val="00EB663A"/>
    <w:rsid w:val="00EC071B"/>
    <w:rsid w:val="00EC1A7E"/>
    <w:rsid w:val="00EC4C22"/>
    <w:rsid w:val="00EC4DE7"/>
    <w:rsid w:val="00ED160D"/>
    <w:rsid w:val="00ED2B4F"/>
    <w:rsid w:val="00ED2DFD"/>
    <w:rsid w:val="00ED4EB4"/>
    <w:rsid w:val="00ED567C"/>
    <w:rsid w:val="00EE11F2"/>
    <w:rsid w:val="00EE198D"/>
    <w:rsid w:val="00EE1C01"/>
    <w:rsid w:val="00EF24BB"/>
    <w:rsid w:val="00EF2BB3"/>
    <w:rsid w:val="00EF672F"/>
    <w:rsid w:val="00EF7C80"/>
    <w:rsid w:val="00F00637"/>
    <w:rsid w:val="00F029C7"/>
    <w:rsid w:val="00F139C9"/>
    <w:rsid w:val="00F13F0E"/>
    <w:rsid w:val="00F15568"/>
    <w:rsid w:val="00F22925"/>
    <w:rsid w:val="00F306EE"/>
    <w:rsid w:val="00F30833"/>
    <w:rsid w:val="00F32DE2"/>
    <w:rsid w:val="00F35E55"/>
    <w:rsid w:val="00F41402"/>
    <w:rsid w:val="00F43E02"/>
    <w:rsid w:val="00F4403D"/>
    <w:rsid w:val="00F44C42"/>
    <w:rsid w:val="00F47467"/>
    <w:rsid w:val="00F52064"/>
    <w:rsid w:val="00F528DD"/>
    <w:rsid w:val="00F532CA"/>
    <w:rsid w:val="00F54E35"/>
    <w:rsid w:val="00F54E4D"/>
    <w:rsid w:val="00F55FE2"/>
    <w:rsid w:val="00F6043E"/>
    <w:rsid w:val="00F60DB0"/>
    <w:rsid w:val="00F61295"/>
    <w:rsid w:val="00F63103"/>
    <w:rsid w:val="00F6672C"/>
    <w:rsid w:val="00F66E73"/>
    <w:rsid w:val="00F71B4F"/>
    <w:rsid w:val="00F74C1A"/>
    <w:rsid w:val="00F75DC5"/>
    <w:rsid w:val="00F802F5"/>
    <w:rsid w:val="00F81506"/>
    <w:rsid w:val="00F83315"/>
    <w:rsid w:val="00F84877"/>
    <w:rsid w:val="00F85CDF"/>
    <w:rsid w:val="00F92F88"/>
    <w:rsid w:val="00F93CD3"/>
    <w:rsid w:val="00F93CDE"/>
    <w:rsid w:val="00F9460B"/>
    <w:rsid w:val="00FA0488"/>
    <w:rsid w:val="00FA0595"/>
    <w:rsid w:val="00FA0B74"/>
    <w:rsid w:val="00FA3450"/>
    <w:rsid w:val="00FA350F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C394E"/>
    <w:rsid w:val="00FD1CCA"/>
    <w:rsid w:val="00FD395F"/>
    <w:rsid w:val="00FD5314"/>
    <w:rsid w:val="00FE66E9"/>
    <w:rsid w:val="00FE6742"/>
    <w:rsid w:val="00FF0125"/>
    <w:rsid w:val="00FF0F57"/>
    <w:rsid w:val="00FF30D0"/>
    <w:rsid w:val="00FF3A7E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uiPriority="39"/>
    <w:lsdException w:name="toc 6" w:uiPriority="39"/>
    <w:lsdException w:name="toc 7" w:uiPriority="39"/>
    <w:lsdException w:name="toc 8" w:uiPriority="39"/>
    <w:lsdException w:name="toc 9" w:semiHidden="1" w:uiPriority="39"/>
    <w:lsdException w:name="Normal Indent" w:semiHidden="1"/>
    <w:lsdException w:name="footnote text" w:semiHidden="1" w:uiPriority="99"/>
    <w:lsdException w:name="annotation text" w:semiHidden="1"/>
    <w:lsdException w:name="header" w:semiHidden="1"/>
    <w:lsdException w:name="footer" w:uiPriority="99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99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locked="0" w:qFormat="1"/>
    <w:lsdException w:name="Body Text" w:semiHidden="1"/>
    <w:lsdException w:name="Body Text Indent" w:semiHidden="1"/>
    <w:lsdException w:name="List Continue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uiPriority="22" w:qFormat="1"/>
    <w:lsdException w:name="Emphasis" w:qFormat="1"/>
    <w:lsdException w:name="Plain Text" w:semiHidden="1"/>
    <w:lsdException w:name="E-mail Signature" w:semiHidden="1"/>
    <w:lsdException w:name="HTML Top of Form" w:locked="0"/>
    <w:lsdException w:name="HTML Bottom of Form" w:locked="0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/>
    <w:lsdException w:name="annotation subject" w:semiHidden="1" w:uiPriority="99"/>
    <w:lsdException w:name="No List" w:locked="0" w:uiPriority="99"/>
    <w:lsdException w:name="Balloon Text" w:semiHidden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5">
    <w:name w:val="Normal"/>
    <w:qFormat/>
    <w:rsid w:val="00785CF4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  <w:lang w:val="x-none" w:eastAsia="x-none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  <w:lang w:val="x-none" w:eastAsia="x-none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  <w:lang w:val="x-none" w:eastAsia="x-none"/>
    </w:rPr>
  </w:style>
  <w:style w:type="paragraph" w:styleId="4">
    <w:name w:val="heading 4"/>
    <w:basedOn w:val="a5"/>
    <w:next w:val="a5"/>
    <w:link w:val="40"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  <w:lang w:val="x-none" w:eastAsia="x-none"/>
    </w:rPr>
  </w:style>
  <w:style w:type="paragraph" w:styleId="5">
    <w:name w:val="heading 5"/>
    <w:basedOn w:val="a5"/>
    <w:next w:val="a5"/>
    <w:link w:val="51"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  <w:lang w:val="x-none" w:eastAsia="x-none"/>
    </w:rPr>
  </w:style>
  <w:style w:type="paragraph" w:styleId="6">
    <w:name w:val="heading 6"/>
    <w:basedOn w:val="a5"/>
    <w:next w:val="a5"/>
    <w:link w:val="60"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  <w:lang w:val="x-none" w:eastAsia="x-none"/>
    </w:rPr>
  </w:style>
  <w:style w:type="paragraph" w:styleId="7">
    <w:name w:val="heading 7"/>
    <w:basedOn w:val="a5"/>
    <w:next w:val="a5"/>
    <w:link w:val="70"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  <w:lang w:val="x-none" w:eastAsia="x-none"/>
    </w:rPr>
  </w:style>
  <w:style w:type="paragraph" w:styleId="8">
    <w:name w:val="heading 8"/>
    <w:basedOn w:val="a5"/>
    <w:next w:val="a5"/>
    <w:link w:val="80"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  <w:lang w:val="x-none" w:eastAsia="x-none"/>
    </w:rPr>
  </w:style>
  <w:style w:type="paragraph" w:styleId="9">
    <w:name w:val="heading 9"/>
    <w:basedOn w:val="a5"/>
    <w:next w:val="a5"/>
    <w:link w:val="90"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  <w:lang w:val="x-none" w:eastAsia="x-none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  <w:lang w:val="x-none" w:eastAsia="x-none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  <w:lang w:val="x-none" w:eastAsia="x-none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  <w:lang w:val="x-none" w:eastAsia="x-none" w:bidi="ar-SA"/>
    </w:rPr>
  </w:style>
  <w:style w:type="paragraph" w:styleId="af2">
    <w:name w:val="caption"/>
    <w:basedOn w:val="a5"/>
    <w:next w:val="a5"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910D16"/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  <w:rPr>
      <w:lang w:val="x-none" w:eastAsia="x-none"/>
    </w:r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  <w:lang w:val="x-none" w:eastAsia="x-none" w:bidi="ar-SA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  <w:lang w:val="x-none" w:eastAsia="x-none"/>
    </w:rPr>
  </w:style>
  <w:style w:type="character" w:customStyle="1" w:styleId="33">
    <w:name w:val="_Заголовок 3 Знак"/>
    <w:link w:val="32"/>
    <w:rsid w:val="00910D16"/>
    <w:rPr>
      <w:b/>
      <w:bCs/>
      <w:sz w:val="28"/>
      <w:szCs w:val="26"/>
      <w:lang w:val="x-none" w:eastAsia="x-none" w:bidi="ar-SA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  <w:rPr>
      <w:lang w:val="x-none" w:eastAsia="x-none"/>
    </w:r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  <w:lang w:val="x-none" w:eastAsia="x-none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  <w:lang w:val="x-none" w:eastAsia="x-none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  <w:lang w:val="x-none" w:eastAsia="x-none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  <w:rPr>
      <w:lang w:val="x-none" w:eastAsia="x-none"/>
    </w:r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  <w:lang w:val="x-none" w:eastAsia="x-none" w:bidi="ar-SA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rsid w:val="003950CA"/>
    <w:rPr>
      <w:sz w:val="24"/>
      <w:szCs w:val="24"/>
      <w:lang w:val="x-none" w:eastAsia="x-none" w:bidi="ar-SA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  <w:lang w:val="x-none" w:eastAsia="x-none" w:bidi="ar-SA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  <w:lang w:val="x-none" w:eastAsia="x-none" w:bidi="ar-SA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uiPriority w:val="99"/>
    <w:rsid w:val="00B17B8B"/>
    <w:pPr>
      <w:numPr>
        <w:numId w:val="15"/>
      </w:numPr>
      <w:tabs>
        <w:tab w:val="left" w:pos="1134"/>
      </w:tabs>
      <w:spacing w:after="60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  <w:lang w:val="x-none" w:eastAsia="x-none" w:bidi="ar-SA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  <w:lang w:val="x-none" w:eastAsia="x-none" w:bidi="ar-SA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  <w:lang w:val="x-none" w:eastAsia="x-none" w:bidi="ar-SA"/>
    </w:rPr>
  </w:style>
  <w:style w:type="character" w:customStyle="1" w:styleId="60">
    <w:name w:val="Заголовок 6 Знак"/>
    <w:link w:val="6"/>
    <w:semiHidden/>
    <w:rsid w:val="00A01F25"/>
    <w:rPr>
      <w:i/>
      <w:sz w:val="22"/>
      <w:lang w:val="x-none" w:eastAsia="x-none" w:bidi="ar-SA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  <w:lang w:val="x-none" w:eastAsia="x-none" w:bidi="ar-SA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  <w:lang w:val="x-none" w:eastAsia="x-none" w:bidi="ar-SA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  <w:lang w:val="x-none" w:eastAsia="x-none" w:bidi="ar-SA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  <w:lang w:val="x-none" w:eastAsia="x-none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customStyle="1" w:styleId="1f1">
    <w:name w:val="Абзац списка1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1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2">
    <w:name w:val="Emphasis"/>
    <w:qFormat/>
    <w:locked/>
    <w:rsid w:val="00F63103"/>
    <w:rPr>
      <w:i/>
      <w:iCs/>
    </w:rPr>
  </w:style>
  <w:style w:type="paragraph" w:styleId="affff3">
    <w:name w:val="Balloon Text"/>
    <w:basedOn w:val="a5"/>
    <w:link w:val="affff4"/>
    <w:semiHidden/>
    <w:locked/>
    <w:rsid w:val="0094448C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fff4">
    <w:name w:val="Текст выноски Знак"/>
    <w:link w:val="affff3"/>
    <w:semiHidden/>
    <w:rsid w:val="0094448C"/>
    <w:rPr>
      <w:rFonts w:ascii="Tahoma" w:hAnsi="Tahoma" w:cs="Tahoma"/>
      <w:sz w:val="16"/>
      <w:szCs w:val="16"/>
    </w:rPr>
  </w:style>
  <w:style w:type="paragraph" w:styleId="affff5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6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  <w:rPr>
      <w:lang w:val="x-none" w:eastAsia="x-none"/>
    </w:rPr>
  </w:style>
  <w:style w:type="character" w:customStyle="1" w:styleId="affff6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  <w:lang w:val="x-none" w:eastAsia="x-none" w:bidi="ar-SA"/>
    </w:rPr>
  </w:style>
  <w:style w:type="paragraph" w:styleId="affff7">
    <w:name w:val="footnote text"/>
    <w:basedOn w:val="a5"/>
    <w:link w:val="affff8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8">
    <w:name w:val="Текст сноски Знак"/>
    <w:link w:val="affff7"/>
    <w:uiPriority w:val="99"/>
    <w:semiHidden/>
    <w:rsid w:val="006C62E8"/>
    <w:rPr>
      <w:rFonts w:eastAsia="Calibri"/>
      <w:lang w:val="en-US" w:eastAsia="en-US"/>
    </w:rPr>
  </w:style>
  <w:style w:type="character" w:styleId="affff9">
    <w:name w:val="annotation reference"/>
    <w:semiHidden/>
    <w:locked/>
    <w:rsid w:val="00440167"/>
    <w:rPr>
      <w:sz w:val="16"/>
      <w:szCs w:val="16"/>
    </w:rPr>
  </w:style>
  <w:style w:type="paragraph" w:styleId="affffa">
    <w:name w:val="annotation text"/>
    <w:basedOn w:val="a5"/>
    <w:link w:val="affffb"/>
    <w:semiHidden/>
    <w:locked/>
    <w:rsid w:val="00440167"/>
    <w:rPr>
      <w:sz w:val="20"/>
      <w:szCs w:val="20"/>
    </w:rPr>
  </w:style>
  <w:style w:type="character" w:customStyle="1" w:styleId="affffb">
    <w:name w:val="Текст примечания Знак"/>
    <w:basedOn w:val="a6"/>
    <w:link w:val="affffa"/>
    <w:semiHidden/>
    <w:rsid w:val="00440167"/>
  </w:style>
  <w:style w:type="paragraph" w:styleId="affffc">
    <w:name w:val="annotation subject"/>
    <w:basedOn w:val="affffa"/>
    <w:next w:val="affffa"/>
    <w:link w:val="affffd"/>
    <w:uiPriority w:val="99"/>
    <w:semiHidden/>
    <w:locked/>
    <w:rsid w:val="00440167"/>
    <w:rPr>
      <w:b/>
      <w:bCs/>
      <w:lang w:val="x-none" w:eastAsia="x-none"/>
    </w:rPr>
  </w:style>
  <w:style w:type="character" w:customStyle="1" w:styleId="affffd">
    <w:name w:val="Тема примечания Знак"/>
    <w:link w:val="affffc"/>
    <w:uiPriority w:val="99"/>
    <w:semiHidden/>
    <w:rsid w:val="00440167"/>
    <w:rPr>
      <w:b/>
      <w:bCs/>
    </w:rPr>
  </w:style>
  <w:style w:type="paragraph" w:customStyle="1" w:styleId="affffe">
    <w:name w:val="Серый список"/>
    <w:basedOn w:val="1"/>
    <w:qFormat/>
    <w:rsid w:val="00780902"/>
    <w:rPr>
      <w:color w:val="A6A6A6"/>
    </w:rPr>
  </w:style>
  <w:style w:type="character" w:customStyle="1" w:styleId="m1">
    <w:name w:val="m1"/>
    <w:rsid w:val="0065537D"/>
    <w:rPr>
      <w:color w:val="0000FF"/>
    </w:rPr>
  </w:style>
  <w:style w:type="character" w:customStyle="1" w:styleId="pi1">
    <w:name w:val="pi1"/>
    <w:rsid w:val="0065537D"/>
    <w:rPr>
      <w:color w:val="0000FF"/>
    </w:rPr>
  </w:style>
  <w:style w:type="character" w:customStyle="1" w:styleId="t1">
    <w:name w:val="t1"/>
    <w:rsid w:val="0065537D"/>
    <w:rPr>
      <w:color w:val="990000"/>
    </w:rPr>
  </w:style>
  <w:style w:type="character" w:customStyle="1" w:styleId="b1">
    <w:name w:val="b1"/>
    <w:rsid w:val="0065537D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65537D"/>
    <w:rPr>
      <w:b/>
      <w:bCs/>
    </w:rPr>
  </w:style>
  <w:style w:type="paragraph" w:styleId="afffff">
    <w:name w:val="Body Text"/>
    <w:basedOn w:val="a5"/>
    <w:locked/>
    <w:rsid w:val="00FE6742"/>
    <w:pPr>
      <w:widowControl/>
      <w:autoSpaceDN/>
      <w:adjustRightInd/>
      <w:spacing w:line="240" w:lineRule="auto"/>
      <w:jc w:val="right"/>
      <w:textAlignment w:val="auto"/>
    </w:pPr>
    <w:rPr>
      <w:color w:val="000000"/>
    </w:rPr>
  </w:style>
  <w:style w:type="paragraph" w:customStyle="1" w:styleId="afffff0">
    <w:name w:val="Текст в таблице"/>
    <w:rsid w:val="00FE6742"/>
    <w:pPr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</w:tabs>
      <w:spacing w:before="20" w:after="20"/>
      <w:jc w:val="both"/>
    </w:pPr>
  </w:style>
  <w:style w:type="paragraph" w:styleId="3f0">
    <w:name w:val="Body Text Indent 3"/>
    <w:basedOn w:val="a5"/>
    <w:locked/>
    <w:rsid w:val="00FE6742"/>
    <w:pPr>
      <w:widowControl/>
      <w:autoSpaceDN/>
      <w:adjustRightInd/>
      <w:spacing w:line="240" w:lineRule="auto"/>
      <w:ind w:firstLine="600"/>
      <w:jc w:val="left"/>
      <w:textAlignment w:val="auto"/>
    </w:pPr>
    <w:rPr>
      <w:color w:val="000000"/>
    </w:rPr>
  </w:style>
  <w:style w:type="paragraph" w:customStyle="1" w:styleId="afffff1">
    <w:name w:val="Подпись автора"/>
    <w:rsid w:val="00FE6742"/>
    <w:pPr>
      <w:tabs>
        <w:tab w:val="left" w:pos="6237"/>
        <w:tab w:val="left" w:pos="6804"/>
        <w:tab w:val="left" w:pos="7371"/>
        <w:tab w:val="left" w:pos="7938"/>
      </w:tabs>
      <w:spacing w:before="120"/>
    </w:pPr>
    <w:rPr>
      <w:sz w:val="24"/>
    </w:rPr>
  </w:style>
  <w:style w:type="character" w:styleId="afffff2">
    <w:name w:val="page number"/>
    <w:basedOn w:val="a6"/>
    <w:locked/>
    <w:rsid w:val="00FE6742"/>
  </w:style>
  <w:style w:type="paragraph" w:styleId="afffff3">
    <w:name w:val="List Paragraph"/>
    <w:basedOn w:val="a5"/>
    <w:qFormat/>
    <w:rsid w:val="00520DC6"/>
    <w:pPr>
      <w:widowControl/>
      <w:autoSpaceDN/>
      <w:adjustRightInd/>
      <w:spacing w:line="240" w:lineRule="auto"/>
      <w:contextualSpacing/>
      <w:jc w:val="left"/>
      <w:textAlignment w:val="auto"/>
    </w:pPr>
    <w:rPr>
      <w:rFonts w:ascii="Calibri" w:hAnsi="Calibri"/>
      <w:sz w:val="22"/>
      <w:szCs w:val="22"/>
    </w:rPr>
  </w:style>
  <w:style w:type="paragraph" w:customStyle="1" w:styleId="tableElementText">
    <w:name w:val="tableElementText"/>
    <w:rsid w:val="001C7B47"/>
    <w:pPr>
      <w:widowControl w:val="0"/>
      <w:autoSpaceDE w:val="0"/>
      <w:autoSpaceDN w:val="0"/>
      <w:adjustRightInd w:val="0"/>
      <w:jc w:val="center"/>
    </w:pPr>
    <w:rPr>
      <w:color w:val="000000"/>
      <w:u w:val="single"/>
    </w:rPr>
  </w:style>
  <w:style w:type="paragraph" w:customStyle="1" w:styleId="0">
    <w:name w:val="Слева:  0 см"/>
    <w:aliases w:val="Выступ:  1,52 см"/>
    <w:basedOn w:val="4"/>
    <w:rsid w:val="0043308F"/>
    <w:pPr>
      <w:ind w:left="862" w:hanging="862"/>
    </w:pPr>
  </w:style>
  <w:style w:type="paragraph" w:customStyle="1" w:styleId="1f2">
    <w:name w:val="Абзац списка1"/>
    <w:basedOn w:val="a5"/>
    <w:uiPriority w:val="34"/>
    <w:qFormat/>
    <w:locked/>
    <w:rsid w:val="00CC6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uiPriority="39"/>
    <w:lsdException w:name="toc 6" w:uiPriority="39"/>
    <w:lsdException w:name="toc 7" w:uiPriority="39"/>
    <w:lsdException w:name="toc 8" w:uiPriority="39"/>
    <w:lsdException w:name="toc 9" w:semiHidden="1" w:uiPriority="39"/>
    <w:lsdException w:name="Normal Indent" w:semiHidden="1"/>
    <w:lsdException w:name="footnote text" w:semiHidden="1" w:uiPriority="99"/>
    <w:lsdException w:name="annotation text" w:semiHidden="1"/>
    <w:lsdException w:name="header" w:semiHidden="1"/>
    <w:lsdException w:name="footer" w:uiPriority="99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99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locked="0" w:qFormat="1"/>
    <w:lsdException w:name="Body Text" w:semiHidden="1"/>
    <w:lsdException w:name="Body Text Indent" w:semiHidden="1"/>
    <w:lsdException w:name="List Continue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uiPriority="22" w:qFormat="1"/>
    <w:lsdException w:name="Emphasis" w:qFormat="1"/>
    <w:lsdException w:name="Plain Text" w:semiHidden="1"/>
    <w:lsdException w:name="E-mail Signature" w:semiHidden="1"/>
    <w:lsdException w:name="HTML Top of Form" w:locked="0"/>
    <w:lsdException w:name="HTML Bottom of Form" w:locked="0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/>
    <w:lsdException w:name="annotation subject" w:semiHidden="1" w:uiPriority="99"/>
    <w:lsdException w:name="No List" w:locked="0" w:uiPriority="99"/>
    <w:lsdException w:name="Balloon Text" w:semiHidden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5">
    <w:name w:val="Normal"/>
    <w:qFormat/>
    <w:rsid w:val="00785CF4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  <w:lang w:val="x-none" w:eastAsia="x-none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  <w:lang w:val="x-none" w:eastAsia="x-none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  <w:lang w:val="x-none" w:eastAsia="x-none"/>
    </w:rPr>
  </w:style>
  <w:style w:type="paragraph" w:styleId="4">
    <w:name w:val="heading 4"/>
    <w:basedOn w:val="a5"/>
    <w:next w:val="a5"/>
    <w:link w:val="40"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  <w:lang w:val="x-none" w:eastAsia="x-none"/>
    </w:rPr>
  </w:style>
  <w:style w:type="paragraph" w:styleId="5">
    <w:name w:val="heading 5"/>
    <w:basedOn w:val="a5"/>
    <w:next w:val="a5"/>
    <w:link w:val="51"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  <w:lang w:val="x-none" w:eastAsia="x-none"/>
    </w:rPr>
  </w:style>
  <w:style w:type="paragraph" w:styleId="6">
    <w:name w:val="heading 6"/>
    <w:basedOn w:val="a5"/>
    <w:next w:val="a5"/>
    <w:link w:val="60"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  <w:lang w:val="x-none" w:eastAsia="x-none"/>
    </w:rPr>
  </w:style>
  <w:style w:type="paragraph" w:styleId="7">
    <w:name w:val="heading 7"/>
    <w:basedOn w:val="a5"/>
    <w:next w:val="a5"/>
    <w:link w:val="70"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  <w:lang w:val="x-none" w:eastAsia="x-none"/>
    </w:rPr>
  </w:style>
  <w:style w:type="paragraph" w:styleId="8">
    <w:name w:val="heading 8"/>
    <w:basedOn w:val="a5"/>
    <w:next w:val="a5"/>
    <w:link w:val="80"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  <w:lang w:val="x-none" w:eastAsia="x-none"/>
    </w:rPr>
  </w:style>
  <w:style w:type="paragraph" w:styleId="9">
    <w:name w:val="heading 9"/>
    <w:basedOn w:val="a5"/>
    <w:next w:val="a5"/>
    <w:link w:val="90"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  <w:lang w:val="x-none" w:eastAsia="x-none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  <w:lang w:val="x-none" w:eastAsia="x-none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  <w:lang w:val="x-none" w:eastAsia="x-none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  <w:lang w:val="x-none" w:eastAsia="x-none" w:bidi="ar-SA"/>
    </w:rPr>
  </w:style>
  <w:style w:type="paragraph" w:styleId="af2">
    <w:name w:val="caption"/>
    <w:basedOn w:val="a5"/>
    <w:next w:val="a5"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910D16"/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  <w:rPr>
      <w:lang w:val="x-none" w:eastAsia="x-none"/>
    </w:r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  <w:lang w:val="x-none" w:eastAsia="x-none" w:bidi="ar-SA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  <w:lang w:val="x-none" w:eastAsia="x-none"/>
    </w:rPr>
  </w:style>
  <w:style w:type="character" w:customStyle="1" w:styleId="33">
    <w:name w:val="_Заголовок 3 Знак"/>
    <w:link w:val="32"/>
    <w:rsid w:val="00910D16"/>
    <w:rPr>
      <w:b/>
      <w:bCs/>
      <w:sz w:val="28"/>
      <w:szCs w:val="26"/>
      <w:lang w:val="x-none" w:eastAsia="x-none" w:bidi="ar-SA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  <w:rPr>
      <w:lang w:val="x-none" w:eastAsia="x-none"/>
    </w:r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  <w:lang w:val="x-none" w:eastAsia="x-none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  <w:lang w:val="x-none" w:eastAsia="x-none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  <w:lang w:val="x-none" w:eastAsia="x-none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  <w:rPr>
      <w:lang w:val="x-none" w:eastAsia="x-none"/>
    </w:r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  <w:lang w:val="x-none" w:eastAsia="x-none" w:bidi="ar-SA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rsid w:val="003950CA"/>
    <w:rPr>
      <w:sz w:val="24"/>
      <w:szCs w:val="24"/>
      <w:lang w:val="x-none" w:eastAsia="x-none" w:bidi="ar-SA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  <w:lang w:val="x-none" w:eastAsia="x-none" w:bidi="ar-SA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  <w:lang w:val="x-none" w:eastAsia="x-none" w:bidi="ar-SA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uiPriority w:val="99"/>
    <w:rsid w:val="00B17B8B"/>
    <w:pPr>
      <w:numPr>
        <w:numId w:val="15"/>
      </w:numPr>
      <w:tabs>
        <w:tab w:val="left" w:pos="1134"/>
      </w:tabs>
      <w:spacing w:after="60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  <w:lang w:val="x-none" w:eastAsia="x-none" w:bidi="ar-SA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  <w:lang w:val="x-none" w:eastAsia="x-none" w:bidi="ar-SA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  <w:lang w:val="x-none" w:eastAsia="x-none" w:bidi="ar-SA"/>
    </w:rPr>
  </w:style>
  <w:style w:type="character" w:customStyle="1" w:styleId="60">
    <w:name w:val="Заголовок 6 Знак"/>
    <w:link w:val="6"/>
    <w:semiHidden/>
    <w:rsid w:val="00A01F25"/>
    <w:rPr>
      <w:i/>
      <w:sz w:val="22"/>
      <w:lang w:val="x-none" w:eastAsia="x-none" w:bidi="ar-SA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  <w:lang w:val="x-none" w:eastAsia="x-none" w:bidi="ar-SA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  <w:lang w:val="x-none" w:eastAsia="x-none" w:bidi="ar-SA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  <w:lang w:val="x-none" w:eastAsia="x-none" w:bidi="ar-SA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  <w:lang w:val="x-none" w:eastAsia="x-none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customStyle="1" w:styleId="1f1">
    <w:name w:val="Абзац списка1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1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2">
    <w:name w:val="Emphasis"/>
    <w:qFormat/>
    <w:locked/>
    <w:rsid w:val="00F63103"/>
    <w:rPr>
      <w:i/>
      <w:iCs/>
    </w:rPr>
  </w:style>
  <w:style w:type="paragraph" w:styleId="affff3">
    <w:name w:val="Balloon Text"/>
    <w:basedOn w:val="a5"/>
    <w:link w:val="affff4"/>
    <w:semiHidden/>
    <w:locked/>
    <w:rsid w:val="0094448C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fff4">
    <w:name w:val="Текст выноски Знак"/>
    <w:link w:val="affff3"/>
    <w:semiHidden/>
    <w:rsid w:val="0094448C"/>
    <w:rPr>
      <w:rFonts w:ascii="Tahoma" w:hAnsi="Tahoma" w:cs="Tahoma"/>
      <w:sz w:val="16"/>
      <w:szCs w:val="16"/>
    </w:rPr>
  </w:style>
  <w:style w:type="paragraph" w:styleId="affff5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6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  <w:rPr>
      <w:lang w:val="x-none" w:eastAsia="x-none"/>
    </w:rPr>
  </w:style>
  <w:style w:type="character" w:customStyle="1" w:styleId="affff6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  <w:lang w:val="x-none" w:eastAsia="x-none" w:bidi="ar-SA"/>
    </w:rPr>
  </w:style>
  <w:style w:type="paragraph" w:styleId="affff7">
    <w:name w:val="footnote text"/>
    <w:basedOn w:val="a5"/>
    <w:link w:val="affff8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8">
    <w:name w:val="Текст сноски Знак"/>
    <w:link w:val="affff7"/>
    <w:uiPriority w:val="99"/>
    <w:semiHidden/>
    <w:rsid w:val="006C62E8"/>
    <w:rPr>
      <w:rFonts w:eastAsia="Calibri"/>
      <w:lang w:val="en-US" w:eastAsia="en-US"/>
    </w:rPr>
  </w:style>
  <w:style w:type="character" w:styleId="affff9">
    <w:name w:val="annotation reference"/>
    <w:semiHidden/>
    <w:locked/>
    <w:rsid w:val="00440167"/>
    <w:rPr>
      <w:sz w:val="16"/>
      <w:szCs w:val="16"/>
    </w:rPr>
  </w:style>
  <w:style w:type="paragraph" w:styleId="affffa">
    <w:name w:val="annotation text"/>
    <w:basedOn w:val="a5"/>
    <w:link w:val="affffb"/>
    <w:semiHidden/>
    <w:locked/>
    <w:rsid w:val="00440167"/>
    <w:rPr>
      <w:sz w:val="20"/>
      <w:szCs w:val="20"/>
    </w:rPr>
  </w:style>
  <w:style w:type="character" w:customStyle="1" w:styleId="affffb">
    <w:name w:val="Текст примечания Знак"/>
    <w:basedOn w:val="a6"/>
    <w:link w:val="affffa"/>
    <w:semiHidden/>
    <w:rsid w:val="00440167"/>
  </w:style>
  <w:style w:type="paragraph" w:styleId="affffc">
    <w:name w:val="annotation subject"/>
    <w:basedOn w:val="affffa"/>
    <w:next w:val="affffa"/>
    <w:link w:val="affffd"/>
    <w:uiPriority w:val="99"/>
    <w:semiHidden/>
    <w:locked/>
    <w:rsid w:val="00440167"/>
    <w:rPr>
      <w:b/>
      <w:bCs/>
      <w:lang w:val="x-none" w:eastAsia="x-none"/>
    </w:rPr>
  </w:style>
  <w:style w:type="character" w:customStyle="1" w:styleId="affffd">
    <w:name w:val="Тема примечания Знак"/>
    <w:link w:val="affffc"/>
    <w:uiPriority w:val="99"/>
    <w:semiHidden/>
    <w:rsid w:val="00440167"/>
    <w:rPr>
      <w:b/>
      <w:bCs/>
    </w:rPr>
  </w:style>
  <w:style w:type="paragraph" w:customStyle="1" w:styleId="affffe">
    <w:name w:val="Серый список"/>
    <w:basedOn w:val="1"/>
    <w:qFormat/>
    <w:rsid w:val="00780902"/>
    <w:rPr>
      <w:color w:val="A6A6A6"/>
    </w:rPr>
  </w:style>
  <w:style w:type="character" w:customStyle="1" w:styleId="m1">
    <w:name w:val="m1"/>
    <w:rsid w:val="0065537D"/>
    <w:rPr>
      <w:color w:val="0000FF"/>
    </w:rPr>
  </w:style>
  <w:style w:type="character" w:customStyle="1" w:styleId="pi1">
    <w:name w:val="pi1"/>
    <w:rsid w:val="0065537D"/>
    <w:rPr>
      <w:color w:val="0000FF"/>
    </w:rPr>
  </w:style>
  <w:style w:type="character" w:customStyle="1" w:styleId="t1">
    <w:name w:val="t1"/>
    <w:rsid w:val="0065537D"/>
    <w:rPr>
      <w:color w:val="990000"/>
    </w:rPr>
  </w:style>
  <w:style w:type="character" w:customStyle="1" w:styleId="b1">
    <w:name w:val="b1"/>
    <w:rsid w:val="0065537D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65537D"/>
    <w:rPr>
      <w:b/>
      <w:bCs/>
    </w:rPr>
  </w:style>
  <w:style w:type="paragraph" w:styleId="afffff">
    <w:name w:val="Body Text"/>
    <w:basedOn w:val="a5"/>
    <w:locked/>
    <w:rsid w:val="00FE6742"/>
    <w:pPr>
      <w:widowControl/>
      <w:autoSpaceDN/>
      <w:adjustRightInd/>
      <w:spacing w:line="240" w:lineRule="auto"/>
      <w:jc w:val="right"/>
      <w:textAlignment w:val="auto"/>
    </w:pPr>
    <w:rPr>
      <w:color w:val="000000"/>
    </w:rPr>
  </w:style>
  <w:style w:type="paragraph" w:customStyle="1" w:styleId="afffff0">
    <w:name w:val="Текст в таблице"/>
    <w:rsid w:val="00FE6742"/>
    <w:pPr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</w:tabs>
      <w:spacing w:before="20" w:after="20"/>
      <w:jc w:val="both"/>
    </w:pPr>
  </w:style>
  <w:style w:type="paragraph" w:styleId="3f0">
    <w:name w:val="Body Text Indent 3"/>
    <w:basedOn w:val="a5"/>
    <w:locked/>
    <w:rsid w:val="00FE6742"/>
    <w:pPr>
      <w:widowControl/>
      <w:autoSpaceDN/>
      <w:adjustRightInd/>
      <w:spacing w:line="240" w:lineRule="auto"/>
      <w:ind w:firstLine="600"/>
      <w:jc w:val="left"/>
      <w:textAlignment w:val="auto"/>
    </w:pPr>
    <w:rPr>
      <w:color w:val="000000"/>
    </w:rPr>
  </w:style>
  <w:style w:type="paragraph" w:customStyle="1" w:styleId="afffff1">
    <w:name w:val="Подпись автора"/>
    <w:rsid w:val="00FE6742"/>
    <w:pPr>
      <w:tabs>
        <w:tab w:val="left" w:pos="6237"/>
        <w:tab w:val="left" w:pos="6804"/>
        <w:tab w:val="left" w:pos="7371"/>
        <w:tab w:val="left" w:pos="7938"/>
      </w:tabs>
      <w:spacing w:before="120"/>
    </w:pPr>
    <w:rPr>
      <w:sz w:val="24"/>
    </w:rPr>
  </w:style>
  <w:style w:type="character" w:styleId="afffff2">
    <w:name w:val="page number"/>
    <w:basedOn w:val="a6"/>
    <w:locked/>
    <w:rsid w:val="00FE6742"/>
  </w:style>
  <w:style w:type="paragraph" w:styleId="afffff3">
    <w:name w:val="List Paragraph"/>
    <w:basedOn w:val="a5"/>
    <w:qFormat/>
    <w:rsid w:val="00520DC6"/>
    <w:pPr>
      <w:widowControl/>
      <w:autoSpaceDN/>
      <w:adjustRightInd/>
      <w:spacing w:line="240" w:lineRule="auto"/>
      <w:contextualSpacing/>
      <w:jc w:val="left"/>
      <w:textAlignment w:val="auto"/>
    </w:pPr>
    <w:rPr>
      <w:rFonts w:ascii="Calibri" w:hAnsi="Calibri"/>
      <w:sz w:val="22"/>
      <w:szCs w:val="22"/>
    </w:rPr>
  </w:style>
  <w:style w:type="paragraph" w:customStyle="1" w:styleId="tableElementText">
    <w:name w:val="tableElementText"/>
    <w:rsid w:val="001C7B47"/>
    <w:pPr>
      <w:widowControl w:val="0"/>
      <w:autoSpaceDE w:val="0"/>
      <w:autoSpaceDN w:val="0"/>
      <w:adjustRightInd w:val="0"/>
      <w:jc w:val="center"/>
    </w:pPr>
    <w:rPr>
      <w:color w:val="000000"/>
      <w:u w:val="single"/>
    </w:rPr>
  </w:style>
  <w:style w:type="paragraph" w:customStyle="1" w:styleId="0">
    <w:name w:val="Слева:  0 см"/>
    <w:aliases w:val="Выступ:  1,52 см"/>
    <w:basedOn w:val="4"/>
    <w:rsid w:val="0043308F"/>
    <w:pPr>
      <w:ind w:left="862" w:hanging="862"/>
    </w:pPr>
  </w:style>
  <w:style w:type="paragraph" w:customStyle="1" w:styleId="1f2">
    <w:name w:val="Абзац списка1"/>
    <w:basedOn w:val="a5"/>
    <w:uiPriority w:val="34"/>
    <w:qFormat/>
    <w:locked/>
    <w:rsid w:val="00CC6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44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25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74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6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7501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01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04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264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832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9375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262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7846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980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9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1609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81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54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710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9294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499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0153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11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79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66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53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5139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140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30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101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21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12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10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140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344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65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518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8461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7804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7087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85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815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850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27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560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5590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36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6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7400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561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558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697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6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50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696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3363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9921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1516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27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076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58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62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91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744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3731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54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732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32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848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474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26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8625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713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9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487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73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12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33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078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48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97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270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9341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75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06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10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185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3385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4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40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2455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26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3412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241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334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001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136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809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89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0748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3774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508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1249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06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7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678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24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47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424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618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5950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34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70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6639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2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968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70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122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8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16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8182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5789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565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1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79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31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3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0090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7389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0456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0020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080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67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9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86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937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387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93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8972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4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3799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476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33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783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2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5916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9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7369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91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7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63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71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539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4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9358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636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790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34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3010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895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6461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810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4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0209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474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950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30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6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77642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15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2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41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28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56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8987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40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2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91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85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167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5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3503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475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4556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8647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3859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3659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4418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30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2490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1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2277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31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50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992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2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89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5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275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359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828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027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281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504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912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496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19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23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7945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752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2461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1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7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851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14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287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52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696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5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311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47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494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127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645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327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449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0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785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766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2711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1501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2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2817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9831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717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5368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7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899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09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2819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04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9384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551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32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91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117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7523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4984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9559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70917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94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76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637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157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237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5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6170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871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2882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04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352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47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16520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42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25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00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6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786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815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995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3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263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7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458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51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8266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36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66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0365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7330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264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46489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1779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6829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37558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3198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860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75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43952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3161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393962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02932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1939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32400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239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96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3259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83817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5661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01818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59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99105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648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7873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7293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84118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8865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141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57536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3792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07861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820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36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555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2311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86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9928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1599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61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22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3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181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8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544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163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3113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6643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7372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82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77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51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63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505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062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63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777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954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43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248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8966">
              <w:marLeft w:val="125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140">
                  <w:marLeft w:val="0"/>
                  <w:marRight w:val="0"/>
                  <w:marTop w:val="188"/>
                  <w:marBottom w:val="0"/>
                  <w:divBdr>
                    <w:top w:val="single" w:sz="4" w:space="9" w:color="003D4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3512">
              <w:marLeft w:val="125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9769">
                  <w:marLeft w:val="0"/>
                  <w:marRight w:val="0"/>
                  <w:marTop w:val="188"/>
                  <w:marBottom w:val="0"/>
                  <w:divBdr>
                    <w:top w:val="single" w:sz="4" w:space="9" w:color="003D4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869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1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25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3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22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0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909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025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9247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637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447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53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28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6574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2891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49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27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252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250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7716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851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3371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784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4590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5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51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7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28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4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13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296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53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55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6761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625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494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598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06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5416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7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21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5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801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895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6503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964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74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167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584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8640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17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10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5950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79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7951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04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88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535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9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2397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198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9025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0137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87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214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0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43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403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8384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1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3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489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13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517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19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66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7012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559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951454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890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78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186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13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66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04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5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7123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00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215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758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8377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793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30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9021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57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1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0%B5%D0%B1-%D1%81%D0%B5%D1%80%D0%B2%D0%B8%D1%81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BubencovEN@100.pfr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ubencovEN@100.pfr.ru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popova\My%20Documents\&#1057;&#1052;&#1069;&#1042;\&#1056;&#1055;%20&#1089;&#1077;&#1088;&#1074;&#1080;&#1089;&#1072;\&#1064;&#1072;&#1073;&#1083;&#1086;&#1085;%20&#1056;&#1055;_&#1048;&#1075;&#1085;&#1072;&#1090;&#1100;&#1077;&#107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РП_Игнатьева</Template>
  <TotalTime>213</TotalTime>
  <Pages>65</Pages>
  <Words>18942</Words>
  <Characters>107970</Characters>
  <Application>Microsoft Office Word</Application>
  <DocSecurity>0</DocSecurity>
  <Lines>899</Lines>
  <Paragraphs>253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 электронного сервиса СМЭВ</vt:lpstr>
    </vt:vector>
  </TitlesOfParts>
  <Company/>
  <LinksUpToDate>false</LinksUpToDate>
  <CharactersWithSpaces>126659</CharactersWithSpaces>
  <SharedDoc>false</SharedDoc>
  <HLinks>
    <vt:vector size="204" baseType="variant">
      <vt:variant>
        <vt:i4>74121257</vt:i4>
      </vt:variant>
      <vt:variant>
        <vt:i4>189</vt:i4>
      </vt:variant>
      <vt:variant>
        <vt:i4>0</vt:i4>
      </vt:variant>
      <vt:variant>
        <vt:i4>5</vt:i4>
      </vt:variant>
      <vt:variant>
        <vt:lpwstr>xml примеры/OUT-700-INDPT-080-003-INNMB-2011-0-04213-OUTDPT-777-777-OUTNMB-0913-0006437.XML</vt:lpwstr>
      </vt:variant>
      <vt:variant>
        <vt:lpwstr>#</vt:lpwstr>
      </vt:variant>
      <vt:variant>
        <vt:i4>75039775</vt:i4>
      </vt:variant>
      <vt:variant>
        <vt:i4>186</vt:i4>
      </vt:variant>
      <vt:variant>
        <vt:i4>0</vt:i4>
      </vt:variant>
      <vt:variant>
        <vt:i4>5</vt:i4>
      </vt:variant>
      <vt:variant>
        <vt:lpwstr>../Запрос размера пенсии/xml примеры/OUT-700-INDPT-080-003-INNMB-2011-0-04213-OUTDPT-777-777-OUTNMB-0815-0006437.XML</vt:lpwstr>
      </vt:variant>
      <vt:variant>
        <vt:lpwstr>#</vt:lpwstr>
      </vt:variant>
      <vt:variant>
        <vt:i4>2162813</vt:i4>
      </vt:variant>
      <vt:variant>
        <vt:i4>183</vt:i4>
      </vt:variant>
      <vt:variant>
        <vt:i4>0</vt:i4>
      </vt:variant>
      <vt:variant>
        <vt:i4>5</vt:i4>
      </vt:variant>
      <vt:variant>
        <vt:lpwstr>https://mail.r-style.com/owa/redir.aspx?C=b7224dfc0a2443689c0f7202d13b791a&amp;URL=mailto%3ainikolaeva%40100.pfr.ru</vt:lpwstr>
      </vt:variant>
      <vt:variant>
        <vt:lpwstr/>
      </vt:variant>
      <vt:variant>
        <vt:i4>4980823</vt:i4>
      </vt:variant>
      <vt:variant>
        <vt:i4>180</vt:i4>
      </vt:variant>
      <vt:variant>
        <vt:i4>0</vt:i4>
      </vt:variant>
      <vt:variant>
        <vt:i4>5</vt:i4>
      </vt:variant>
      <vt:variant>
        <vt:lpwstr>http://188.254.16.92:7777/gateway/services/SID0003072</vt:lpwstr>
      </vt:variant>
      <vt:variant>
        <vt:lpwstr/>
      </vt:variant>
      <vt:variant>
        <vt:i4>2162813</vt:i4>
      </vt:variant>
      <vt:variant>
        <vt:i4>177</vt:i4>
      </vt:variant>
      <vt:variant>
        <vt:i4>0</vt:i4>
      </vt:variant>
      <vt:variant>
        <vt:i4>5</vt:i4>
      </vt:variant>
      <vt:variant>
        <vt:lpwstr>https://mail.r-style.com/owa/redir.aspx?C=b7224dfc0a2443689c0f7202d13b791a&amp;URL=mailto%3ainikolaeva%40100.pfr.ru</vt:lpwstr>
      </vt:variant>
      <vt:variant>
        <vt:lpwstr/>
      </vt:variant>
      <vt:variant>
        <vt:i4>393218</vt:i4>
      </vt:variant>
      <vt:variant>
        <vt:i4>168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_Toc307315684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_Toc307315683</vt:lpwstr>
      </vt:variant>
      <vt:variant>
        <vt:i4>1638451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_Toc307315682</vt:lpwstr>
      </vt:variant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_Toc307315681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_Toc307315680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_Toc307315679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_Toc307315678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_Toc307315677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_Toc307315676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_Toc307315675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_Toc307315674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_Toc307315673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_Toc307315672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_Toc307315671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_Toc307315670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_Toc307315669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_Toc307315668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_Toc307315667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_Toc307315666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_Toc307315665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_Toc307315664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_Toc307315663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_Toc307315662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_Toc307315661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_Toc307315660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_Toc307315659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_Toc307315658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_Toc307315657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электронного сервиса СМЭВ</dc:title>
  <dc:creator>Попова</dc:creator>
  <cp:lastModifiedBy>Перовская Ольга Андреевна</cp:lastModifiedBy>
  <cp:revision>40</cp:revision>
  <cp:lastPrinted>2012-02-17T09:39:00Z</cp:lastPrinted>
  <dcterms:created xsi:type="dcterms:W3CDTF">2012-08-10T13:00:00Z</dcterms:created>
  <dcterms:modified xsi:type="dcterms:W3CDTF">2014-01-27T11:28:00Z</dcterms:modified>
</cp:coreProperties>
</file>